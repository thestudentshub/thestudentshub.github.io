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EA202" w14:textId="7BBE61F9" w:rsidR="00466537" w:rsidRPr="00815528" w:rsidRDefault="0041220C">
      <w:pPr>
        <w:rPr>
          <w:b/>
          <w:i/>
          <w:u w:val="single"/>
        </w:rPr>
      </w:pPr>
      <w:bookmarkStart w:id="0" w:name="_GoBack"/>
      <w:bookmarkEnd w:id="0"/>
      <w:r>
        <w:rPr>
          <w:b/>
          <w:i/>
          <w:u w:val="single"/>
        </w:rPr>
        <w:t>Chemistry</w:t>
      </w:r>
      <w:r w:rsidR="00815528" w:rsidRPr="00815528">
        <w:rPr>
          <w:b/>
          <w:i/>
          <w:u w:val="single"/>
        </w:rPr>
        <w:t xml:space="preserve"> notes</w:t>
      </w:r>
      <w:r w:rsidR="000F538C" w:rsidRPr="00815528">
        <w:rPr>
          <w:b/>
          <w:i/>
          <w:u w:val="single"/>
        </w:rPr>
        <w:t>:</w:t>
      </w:r>
    </w:p>
    <w:p w14:paraId="1F09FEEB" w14:textId="2956EC69" w:rsidR="007F580D" w:rsidRPr="00614493" w:rsidRDefault="0041220C" w:rsidP="00AA6F1F">
      <w:pPr>
        <w:rPr>
          <w:sz w:val="14"/>
        </w:rPr>
      </w:pPr>
      <w:r>
        <w:rPr>
          <w:b/>
          <w:i/>
          <w:sz w:val="20"/>
          <w:u w:val="single"/>
        </w:rPr>
        <w:t>Topic 1 – Atomic Structure and the periodic table</w:t>
      </w:r>
      <w:r w:rsidR="002426DF">
        <w:rPr>
          <w:b/>
          <w:i/>
          <w:sz w:val="20"/>
          <w:u w:val="single"/>
        </w:rPr>
        <w:t>:</w:t>
      </w:r>
      <w:r w:rsidR="00486D59" w:rsidRPr="00486D59">
        <w:rPr>
          <w:noProof/>
        </w:rPr>
        <w:t xml:space="preserve"> </w:t>
      </w:r>
    </w:p>
    <w:p w14:paraId="5D854F31" w14:textId="0E4E1BC4" w:rsidR="000F538C" w:rsidRPr="00815528" w:rsidRDefault="006900C4">
      <w:pPr>
        <w:rPr>
          <w:b/>
          <w:sz w:val="18"/>
          <w:u w:val="single"/>
        </w:rPr>
      </w:pPr>
      <w:r w:rsidRPr="006900C4">
        <w:rPr>
          <w:noProof/>
          <w:sz w:val="14"/>
        </w:rPr>
        <w:drawing>
          <wp:anchor distT="0" distB="0" distL="114300" distR="114300" simplePos="0" relativeHeight="251658240" behindDoc="1" locked="0" layoutInCell="1" allowOverlap="1" wp14:anchorId="03A42A02" wp14:editId="4593BCE5">
            <wp:simplePos x="0" y="0"/>
            <wp:positionH relativeFrom="column">
              <wp:posOffset>2460096</wp:posOffset>
            </wp:positionH>
            <wp:positionV relativeFrom="paragraph">
              <wp:posOffset>39690</wp:posOffset>
            </wp:positionV>
            <wp:extent cx="4270375" cy="1716405"/>
            <wp:effectExtent l="0" t="0" r="0" b="0"/>
            <wp:wrapTight wrapText="bothSides">
              <wp:wrapPolygon edited="0">
                <wp:start x="0" y="0"/>
                <wp:lineTo x="0" y="21416"/>
                <wp:lineTo x="21520" y="21416"/>
                <wp:lineTo x="21520" y="0"/>
                <wp:lineTo x="0" y="0"/>
              </wp:wrapPolygon>
            </wp:wrapTight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20C">
        <w:rPr>
          <w:b/>
          <w:sz w:val="18"/>
          <w:u w:val="single"/>
        </w:rPr>
        <w:t>Atoms</w:t>
      </w:r>
      <w:r w:rsidR="009D4DAB">
        <w:rPr>
          <w:b/>
          <w:sz w:val="18"/>
          <w:u w:val="single"/>
        </w:rPr>
        <w:t>:</w:t>
      </w:r>
    </w:p>
    <w:p w14:paraId="5E3BF220" w14:textId="246C0037" w:rsidR="00E368C0" w:rsidRDefault="006900C4" w:rsidP="00583403">
      <w:pPr>
        <w:pStyle w:val="NoSpacing"/>
        <w:rPr>
          <w:sz w:val="14"/>
        </w:rPr>
      </w:pPr>
      <w:r>
        <w:rPr>
          <w:sz w:val="14"/>
        </w:rPr>
        <w:t xml:space="preserve">All Substances are made atoms. </w:t>
      </w:r>
      <w:r w:rsidR="00E368C0">
        <w:rPr>
          <w:sz w:val="14"/>
        </w:rPr>
        <w:t>An atom is the smallest part of an element that can exist.</w:t>
      </w:r>
    </w:p>
    <w:p w14:paraId="3CC4A1F9" w14:textId="0BEE55D1" w:rsidR="006C0B62" w:rsidRDefault="006C0B62" w:rsidP="006C0B62">
      <w:pPr>
        <w:pStyle w:val="NoSpacing"/>
        <w:rPr>
          <w:sz w:val="14"/>
        </w:rPr>
      </w:pPr>
    </w:p>
    <w:p w14:paraId="5E8699F5" w14:textId="77777777" w:rsidR="006C0B62" w:rsidRDefault="006900C4" w:rsidP="006C0B62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What do atoms contain?</w:t>
      </w:r>
    </w:p>
    <w:p w14:paraId="6CCD374C" w14:textId="77777777" w:rsidR="00BE7704" w:rsidRDefault="006900C4" w:rsidP="00BE7704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 xml:space="preserve">Protons </w:t>
      </w:r>
    </w:p>
    <w:p w14:paraId="17CF6303" w14:textId="77777777" w:rsidR="006900C4" w:rsidRDefault="006900C4" w:rsidP="006900C4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Positive</w:t>
      </w:r>
      <w:r w:rsidRPr="006900C4">
        <w:rPr>
          <w:noProof/>
        </w:rPr>
        <w:t xml:space="preserve"> </w:t>
      </w:r>
    </w:p>
    <w:p w14:paraId="0A161C12" w14:textId="77777777" w:rsidR="006900C4" w:rsidRDefault="006900C4" w:rsidP="006900C4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Neutrons</w:t>
      </w:r>
      <w:r w:rsidRPr="006900C4">
        <w:rPr>
          <w:noProof/>
        </w:rPr>
        <w:t xml:space="preserve"> </w:t>
      </w:r>
    </w:p>
    <w:p w14:paraId="0D3F97F0" w14:textId="77777777" w:rsidR="006900C4" w:rsidRDefault="006900C4" w:rsidP="006900C4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Neutral</w:t>
      </w:r>
    </w:p>
    <w:p w14:paraId="5BB48AE8" w14:textId="77777777" w:rsidR="006900C4" w:rsidRDefault="006900C4" w:rsidP="006900C4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Electrons</w:t>
      </w:r>
    </w:p>
    <w:p w14:paraId="3841D361" w14:textId="47F1D76B" w:rsidR="006900C4" w:rsidRDefault="006900C4" w:rsidP="006900C4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Negative</w:t>
      </w:r>
    </w:p>
    <w:p w14:paraId="5056F5B2" w14:textId="77777777" w:rsidR="006900C4" w:rsidRDefault="006900C4" w:rsidP="006900C4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What is the radius of an atom?</w:t>
      </w:r>
    </w:p>
    <w:p w14:paraId="331C961D" w14:textId="77777777" w:rsidR="006900C4" w:rsidRDefault="006900C4" w:rsidP="006900C4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 xml:space="preserve">0.1 nanometres </w:t>
      </w:r>
    </w:p>
    <w:p w14:paraId="6AB7B850" w14:textId="77777777" w:rsidR="006900C4" w:rsidRPr="006900C4" w:rsidRDefault="006900C4" w:rsidP="006900C4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1 x 10</w:t>
      </w:r>
      <w:r>
        <w:rPr>
          <w:sz w:val="14"/>
          <w:vertAlign w:val="superscript"/>
        </w:rPr>
        <w:t>-10</w:t>
      </w:r>
    </w:p>
    <w:p w14:paraId="2526D6D7" w14:textId="77777777" w:rsidR="006900C4" w:rsidRDefault="006900C4" w:rsidP="006900C4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The nucleus</w:t>
      </w:r>
    </w:p>
    <w:p w14:paraId="5E0CC0A8" w14:textId="77777777" w:rsidR="006900C4" w:rsidRDefault="006900C4" w:rsidP="006900C4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It is found in the middle of the atom</w:t>
      </w:r>
    </w:p>
    <w:p w14:paraId="2A47E2F8" w14:textId="297BC962" w:rsidR="006900C4" w:rsidRDefault="006900C4" w:rsidP="006900C4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It contains the protons and neutrons</w:t>
      </w:r>
    </w:p>
    <w:p w14:paraId="22DB1A30" w14:textId="77777777" w:rsidR="006900C4" w:rsidRDefault="009D4DAB" w:rsidP="006900C4">
      <w:pPr>
        <w:pStyle w:val="NoSpacing"/>
        <w:numPr>
          <w:ilvl w:val="1"/>
          <w:numId w:val="6"/>
        </w:numPr>
        <w:rPr>
          <w:sz w:val="14"/>
        </w:rPr>
      </w:pPr>
      <w:r w:rsidRPr="009D4DAB">
        <w:rPr>
          <w:noProof/>
          <w:sz w:val="14"/>
        </w:rPr>
        <w:drawing>
          <wp:anchor distT="0" distB="0" distL="114300" distR="114300" simplePos="0" relativeHeight="251659264" behindDoc="1" locked="0" layoutInCell="1" allowOverlap="1" wp14:anchorId="407584EB" wp14:editId="777901D6">
            <wp:simplePos x="0" y="0"/>
            <wp:positionH relativeFrom="column">
              <wp:posOffset>4041140</wp:posOffset>
            </wp:positionH>
            <wp:positionV relativeFrom="paragraph">
              <wp:posOffset>83185</wp:posOffset>
            </wp:positionV>
            <wp:extent cx="2859405" cy="1082675"/>
            <wp:effectExtent l="0" t="0" r="0" b="0"/>
            <wp:wrapTight wrapText="bothSides">
              <wp:wrapPolygon edited="0">
                <wp:start x="0" y="0"/>
                <wp:lineTo x="0" y="21283"/>
                <wp:lineTo x="21490" y="21283"/>
                <wp:lineTo x="21490" y="0"/>
                <wp:lineTo x="0" y="0"/>
              </wp:wrapPolygon>
            </wp:wrapTight>
            <wp:docPr id="2" name="Picture 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0C4">
        <w:rPr>
          <w:sz w:val="14"/>
        </w:rPr>
        <w:t>The radius is around 1 x 10</w:t>
      </w:r>
      <w:r w:rsidR="006900C4">
        <w:rPr>
          <w:sz w:val="14"/>
          <w:vertAlign w:val="superscript"/>
        </w:rPr>
        <w:t>-14</w:t>
      </w:r>
      <w:r w:rsidR="006900C4">
        <w:rPr>
          <w:sz w:val="14"/>
        </w:rPr>
        <w:t xml:space="preserve"> </w:t>
      </w:r>
    </w:p>
    <w:p w14:paraId="4A8871F6" w14:textId="77777777" w:rsidR="006900C4" w:rsidRDefault="006900C4" w:rsidP="006900C4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It has an overall positive charge</w:t>
      </w:r>
    </w:p>
    <w:p w14:paraId="6F88D1FE" w14:textId="77777777" w:rsidR="006900C4" w:rsidRDefault="006900C4" w:rsidP="006900C4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It makes up almost the whole mass of the atom</w:t>
      </w:r>
    </w:p>
    <w:p w14:paraId="6EECDF21" w14:textId="3A641D07" w:rsidR="006900C4" w:rsidRDefault="006900C4" w:rsidP="006900C4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The electrons</w:t>
      </w:r>
    </w:p>
    <w:p w14:paraId="1038D786" w14:textId="77777777" w:rsidR="006900C4" w:rsidRDefault="006900C4" w:rsidP="006900C4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 xml:space="preserve">Move around the nucleus in electron shells </w:t>
      </w:r>
    </w:p>
    <w:p w14:paraId="6FB0DDC2" w14:textId="53C61382" w:rsidR="006900C4" w:rsidRDefault="006900C4" w:rsidP="006900C4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They are tiny but cover up a lot of space</w:t>
      </w:r>
    </w:p>
    <w:p w14:paraId="6F385083" w14:textId="5206C3A4" w:rsidR="006900C4" w:rsidRDefault="006900C4" w:rsidP="006900C4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The volume of their orbits determines the size of the atoms</w:t>
      </w:r>
    </w:p>
    <w:p w14:paraId="5E75A74D" w14:textId="77777777" w:rsidR="006900C4" w:rsidRDefault="006900C4" w:rsidP="006900C4">
      <w:pPr>
        <w:pStyle w:val="NoSpacing"/>
        <w:numPr>
          <w:ilvl w:val="0"/>
          <w:numId w:val="6"/>
        </w:numPr>
        <w:rPr>
          <w:sz w:val="14"/>
        </w:rPr>
      </w:pPr>
      <w:r>
        <w:rPr>
          <w:sz w:val="14"/>
        </w:rPr>
        <w:t>Atoms are neutral</w:t>
      </w:r>
    </w:p>
    <w:p w14:paraId="62A01C99" w14:textId="77777777" w:rsidR="006900C4" w:rsidRDefault="006900C4" w:rsidP="006900C4">
      <w:pPr>
        <w:pStyle w:val="NoSpacing"/>
        <w:numPr>
          <w:ilvl w:val="1"/>
          <w:numId w:val="6"/>
        </w:numPr>
        <w:rPr>
          <w:sz w:val="14"/>
        </w:rPr>
      </w:pPr>
      <w:r>
        <w:rPr>
          <w:sz w:val="14"/>
        </w:rPr>
        <w:t>This means that they no overall charge</w:t>
      </w:r>
    </w:p>
    <w:p w14:paraId="3375FB71" w14:textId="77777777" w:rsidR="006900C4" w:rsidRDefault="006900C4" w:rsidP="006900C4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This is because they have the same number of protons and electrons</w:t>
      </w:r>
    </w:p>
    <w:p w14:paraId="503BDA11" w14:textId="77777777" w:rsidR="006900C4" w:rsidRDefault="006900C4" w:rsidP="006900C4">
      <w:pPr>
        <w:pStyle w:val="NoSpacing"/>
        <w:numPr>
          <w:ilvl w:val="2"/>
          <w:numId w:val="6"/>
        </w:numPr>
        <w:rPr>
          <w:sz w:val="14"/>
        </w:rPr>
      </w:pPr>
      <w:r>
        <w:rPr>
          <w:sz w:val="14"/>
        </w:rPr>
        <w:t>The charge on the electrons is -1 and on the protons is +1</w:t>
      </w:r>
    </w:p>
    <w:p w14:paraId="2329AAF9" w14:textId="77777777" w:rsidR="009D4DAB" w:rsidRPr="009D4DAB" w:rsidRDefault="006900C4" w:rsidP="009D4DAB">
      <w:pPr>
        <w:pStyle w:val="NoSpacing"/>
        <w:numPr>
          <w:ilvl w:val="3"/>
          <w:numId w:val="6"/>
        </w:numPr>
        <w:rPr>
          <w:sz w:val="14"/>
        </w:rPr>
      </w:pPr>
      <w:r>
        <w:rPr>
          <w:sz w:val="14"/>
        </w:rPr>
        <w:t>This means that they cancel out</w:t>
      </w:r>
      <w:r w:rsidR="009D4DAB" w:rsidRPr="009D4DAB">
        <w:rPr>
          <w:noProof/>
        </w:rPr>
        <w:t xml:space="preserve"> </w:t>
      </w:r>
    </w:p>
    <w:p w14:paraId="1090E269" w14:textId="77777777" w:rsidR="009D4DAB" w:rsidRDefault="009D4DAB" w:rsidP="009D4DAB">
      <w:pPr>
        <w:pStyle w:val="NoSpacing"/>
        <w:rPr>
          <w:b/>
          <w:sz w:val="18"/>
          <w:u w:val="single"/>
        </w:rPr>
      </w:pPr>
      <w:r>
        <w:rPr>
          <w:b/>
          <w:sz w:val="18"/>
          <w:u w:val="single"/>
        </w:rPr>
        <w:t>Elements:</w:t>
      </w:r>
    </w:p>
    <w:p w14:paraId="214A825B" w14:textId="77777777" w:rsidR="009D4DAB" w:rsidRPr="009D4DAB" w:rsidRDefault="009D4DAB" w:rsidP="009D4DAB">
      <w:pPr>
        <w:pStyle w:val="NoSpacing"/>
        <w:rPr>
          <w:sz w:val="14"/>
        </w:rPr>
      </w:pPr>
    </w:p>
    <w:p w14:paraId="427796FA" w14:textId="77777777" w:rsidR="009D4DAB" w:rsidRDefault="009D4DAB" w:rsidP="00E368C0">
      <w:pPr>
        <w:pStyle w:val="NoSpacing"/>
        <w:rPr>
          <w:sz w:val="14"/>
        </w:rPr>
      </w:pPr>
      <w:r w:rsidRPr="009D4DAB">
        <w:rPr>
          <w:sz w:val="14"/>
        </w:rPr>
        <w:t xml:space="preserve">An element is a substance made up of atoms which all have the same </w:t>
      </w:r>
      <w:r w:rsidR="007C4225">
        <w:rPr>
          <w:sz w:val="14"/>
        </w:rPr>
        <w:t>number</w:t>
      </w:r>
      <w:r w:rsidRPr="009D4DAB">
        <w:rPr>
          <w:sz w:val="14"/>
        </w:rPr>
        <w:t xml:space="preserve"> of protons in their nucleus</w:t>
      </w:r>
      <w:r>
        <w:rPr>
          <w:sz w:val="14"/>
        </w:rPr>
        <w:t>.</w:t>
      </w:r>
    </w:p>
    <w:p w14:paraId="00E7DE53" w14:textId="75AF7D73" w:rsidR="00E368C0" w:rsidRDefault="00E368C0" w:rsidP="00E368C0">
      <w:pPr>
        <w:pStyle w:val="NoSpacing"/>
        <w:rPr>
          <w:sz w:val="14"/>
        </w:rPr>
      </w:pPr>
    </w:p>
    <w:p w14:paraId="5A48C009" w14:textId="77777777" w:rsidR="00E368C0" w:rsidRPr="00E368C0" w:rsidRDefault="00E368C0" w:rsidP="00E368C0">
      <w:pPr>
        <w:pStyle w:val="NoSpacing"/>
        <w:numPr>
          <w:ilvl w:val="0"/>
          <w:numId w:val="28"/>
        </w:numPr>
        <w:rPr>
          <w:sz w:val="14"/>
        </w:rPr>
      </w:pPr>
      <w:r>
        <w:rPr>
          <w:sz w:val="14"/>
        </w:rPr>
        <w:t>Atoms of each element are represented by a chemical symbol</w:t>
      </w:r>
    </w:p>
    <w:p w14:paraId="33FC07B7" w14:textId="77777777" w:rsidR="00E368C0" w:rsidRPr="00E368C0" w:rsidRDefault="00E368C0" w:rsidP="00E368C0">
      <w:pPr>
        <w:pStyle w:val="NoSpacing"/>
        <w:numPr>
          <w:ilvl w:val="1"/>
          <w:numId w:val="28"/>
        </w:numPr>
        <w:rPr>
          <w:sz w:val="14"/>
        </w:rPr>
      </w:pPr>
      <w:r w:rsidRPr="00E368C0">
        <w:rPr>
          <w:sz w:val="14"/>
        </w:rPr>
        <w:t>There are about 100 elements in the periodic table</w:t>
      </w:r>
    </w:p>
    <w:p w14:paraId="66C0D2BE" w14:textId="77777777" w:rsidR="009D4DAB" w:rsidRDefault="009D4DAB" w:rsidP="009D4DAB">
      <w:pPr>
        <w:pStyle w:val="NoSpacing"/>
        <w:numPr>
          <w:ilvl w:val="0"/>
          <w:numId w:val="28"/>
        </w:numPr>
        <w:rPr>
          <w:sz w:val="14"/>
        </w:rPr>
      </w:pPr>
      <w:r>
        <w:rPr>
          <w:sz w:val="14"/>
        </w:rPr>
        <w:t>An isotope is a different form of the same element, which have the same number of protons but a different number of neutrons</w:t>
      </w:r>
    </w:p>
    <w:p w14:paraId="0E61A602" w14:textId="77777777" w:rsidR="00E368C0" w:rsidRDefault="00E368C0" w:rsidP="00E368C0">
      <w:pPr>
        <w:pStyle w:val="NoSpacing"/>
        <w:ind w:left="360"/>
        <w:rPr>
          <w:sz w:val="14"/>
        </w:rPr>
      </w:pPr>
    </w:p>
    <w:p w14:paraId="532A4C2E" w14:textId="77777777" w:rsidR="009D4DAB" w:rsidRDefault="009D4DAB" w:rsidP="009D4DAB">
      <w:pPr>
        <w:pStyle w:val="NoSpacing"/>
        <w:numPr>
          <w:ilvl w:val="0"/>
          <w:numId w:val="28"/>
        </w:numPr>
        <w:rPr>
          <w:sz w:val="14"/>
        </w:rPr>
      </w:pPr>
      <w:r>
        <w:rPr>
          <w:sz w:val="14"/>
        </w:rPr>
        <w:t>Relative atomic mass (A</w:t>
      </w:r>
      <w:r>
        <w:rPr>
          <w:sz w:val="14"/>
          <w:vertAlign w:val="subscript"/>
        </w:rPr>
        <w:t>r</w:t>
      </w:r>
      <w:r>
        <w:rPr>
          <w:sz w:val="14"/>
        </w:rPr>
        <w:t>) = Sum of (isotope abundance x isotope mass number) / sum of abundances of all the isotopes</w:t>
      </w:r>
    </w:p>
    <w:p w14:paraId="18B9560F" w14:textId="77777777" w:rsidR="009D4DAB" w:rsidRDefault="009D4DAB" w:rsidP="009D4DAB">
      <w:pPr>
        <w:pStyle w:val="NoSpacing"/>
        <w:numPr>
          <w:ilvl w:val="1"/>
          <w:numId w:val="28"/>
        </w:numPr>
        <w:rPr>
          <w:sz w:val="14"/>
        </w:rPr>
      </w:pPr>
      <w:r>
        <w:rPr>
          <w:sz w:val="14"/>
        </w:rPr>
        <w:t>The abundances are the amounts of all the isotopes that make up the element</w:t>
      </w:r>
    </w:p>
    <w:p w14:paraId="19272CA8" w14:textId="77777777" w:rsidR="009D4DAB" w:rsidRPr="009D4DAB" w:rsidRDefault="009D4DAB" w:rsidP="009D4DAB">
      <w:pPr>
        <w:pStyle w:val="NoSpacing"/>
        <w:rPr>
          <w:sz w:val="14"/>
        </w:rPr>
      </w:pPr>
    </w:p>
    <w:p w14:paraId="0EE8ED25" w14:textId="77777777" w:rsidR="009D4DAB" w:rsidRDefault="009D4DAB" w:rsidP="009D4DAB">
      <w:pPr>
        <w:pStyle w:val="NoSpacing"/>
        <w:rPr>
          <w:b/>
          <w:sz w:val="18"/>
          <w:u w:val="single"/>
        </w:rPr>
      </w:pPr>
      <w:r>
        <w:rPr>
          <w:b/>
          <w:sz w:val="18"/>
          <w:u w:val="single"/>
        </w:rPr>
        <w:t>Compounds:</w:t>
      </w:r>
    </w:p>
    <w:p w14:paraId="18DE5C31" w14:textId="77777777" w:rsidR="009D4DAB" w:rsidRDefault="009D4DAB" w:rsidP="009D4DAB">
      <w:pPr>
        <w:pStyle w:val="NoSpacing"/>
        <w:rPr>
          <w:sz w:val="14"/>
        </w:rPr>
      </w:pPr>
    </w:p>
    <w:p w14:paraId="25837CAC" w14:textId="77777777" w:rsidR="009D4DAB" w:rsidRDefault="009D4DAB" w:rsidP="009D4DAB">
      <w:pPr>
        <w:pStyle w:val="NoSpacing"/>
        <w:numPr>
          <w:ilvl w:val="0"/>
          <w:numId w:val="29"/>
        </w:numPr>
        <w:rPr>
          <w:sz w:val="14"/>
        </w:rPr>
      </w:pPr>
      <w:r>
        <w:rPr>
          <w:sz w:val="14"/>
        </w:rPr>
        <w:t>What are compounds?</w:t>
      </w:r>
    </w:p>
    <w:p w14:paraId="4052A727" w14:textId="77777777" w:rsidR="008C1A8F" w:rsidRDefault="009D4DAB" w:rsidP="009D4DAB">
      <w:pPr>
        <w:pStyle w:val="NoSpacing"/>
        <w:numPr>
          <w:ilvl w:val="1"/>
          <w:numId w:val="29"/>
        </w:numPr>
        <w:rPr>
          <w:sz w:val="14"/>
        </w:rPr>
      </w:pPr>
      <w:r>
        <w:rPr>
          <w:sz w:val="14"/>
        </w:rPr>
        <w:t>Compounds are substances formed from two or more elements</w:t>
      </w:r>
    </w:p>
    <w:p w14:paraId="3DE366C0" w14:textId="77777777" w:rsidR="008C1A8F" w:rsidRDefault="008C1A8F" w:rsidP="008C1A8F">
      <w:pPr>
        <w:pStyle w:val="NoSpacing"/>
        <w:numPr>
          <w:ilvl w:val="2"/>
          <w:numId w:val="29"/>
        </w:numPr>
        <w:rPr>
          <w:sz w:val="14"/>
        </w:rPr>
      </w:pPr>
      <w:r>
        <w:rPr>
          <w:sz w:val="14"/>
        </w:rPr>
        <w:t xml:space="preserve">The atoms of each are in fixed proportions throughout the compound and </w:t>
      </w:r>
      <w:r w:rsidR="007C4225">
        <w:rPr>
          <w:sz w:val="14"/>
        </w:rPr>
        <w:t>they’re</w:t>
      </w:r>
      <w:r>
        <w:rPr>
          <w:sz w:val="14"/>
        </w:rPr>
        <w:t xml:space="preserve"> held together by chemical bonds</w:t>
      </w:r>
    </w:p>
    <w:p w14:paraId="57E99696" w14:textId="77777777" w:rsidR="008C1A8F" w:rsidRDefault="008C1A8F" w:rsidP="008C1A8F">
      <w:pPr>
        <w:pStyle w:val="NoSpacing"/>
        <w:numPr>
          <w:ilvl w:val="3"/>
          <w:numId w:val="29"/>
        </w:numPr>
        <w:rPr>
          <w:sz w:val="14"/>
        </w:rPr>
      </w:pPr>
      <w:r>
        <w:rPr>
          <w:sz w:val="14"/>
        </w:rPr>
        <w:t>Making bonds include the taking, giving away or sharing of electrons</w:t>
      </w:r>
    </w:p>
    <w:p w14:paraId="3742D33B" w14:textId="77777777" w:rsidR="00C25FA9" w:rsidRDefault="00C25FA9" w:rsidP="00C25FA9">
      <w:pPr>
        <w:pStyle w:val="NoSpacing"/>
        <w:numPr>
          <w:ilvl w:val="0"/>
          <w:numId w:val="29"/>
        </w:numPr>
        <w:rPr>
          <w:sz w:val="14"/>
        </w:rPr>
      </w:pPr>
      <w:r>
        <w:rPr>
          <w:sz w:val="14"/>
        </w:rPr>
        <w:t>To separate the original elements of a compound you need to do a chemical reaction</w:t>
      </w:r>
    </w:p>
    <w:p w14:paraId="19AE5700" w14:textId="77777777" w:rsidR="00C25FA9" w:rsidRDefault="00C25FA9" w:rsidP="00C25FA9">
      <w:pPr>
        <w:pStyle w:val="NoSpacing"/>
        <w:numPr>
          <w:ilvl w:val="0"/>
          <w:numId w:val="29"/>
        </w:numPr>
        <w:rPr>
          <w:sz w:val="14"/>
        </w:rPr>
      </w:pPr>
      <w:r>
        <w:rPr>
          <w:sz w:val="14"/>
        </w:rPr>
        <w:t>The properties are usually totally different to the original element</w:t>
      </w:r>
    </w:p>
    <w:p w14:paraId="504C694D" w14:textId="77777777" w:rsidR="00C25FA9" w:rsidRDefault="00C25FA9" w:rsidP="00C25FA9">
      <w:pPr>
        <w:pStyle w:val="NoSpacing"/>
        <w:rPr>
          <w:b/>
          <w:sz w:val="18"/>
          <w:u w:val="single"/>
        </w:rPr>
      </w:pPr>
    </w:p>
    <w:p w14:paraId="1E7081B2" w14:textId="77777777" w:rsidR="00C25FA9" w:rsidRDefault="00E368C0" w:rsidP="00C25FA9">
      <w:pPr>
        <w:pStyle w:val="NoSpacing"/>
        <w:rPr>
          <w:b/>
          <w:sz w:val="18"/>
          <w:u w:val="single"/>
        </w:rPr>
      </w:pPr>
      <w:r>
        <w:rPr>
          <w:b/>
          <w:sz w:val="18"/>
          <w:u w:val="single"/>
        </w:rPr>
        <w:t>Mixtures</w:t>
      </w:r>
      <w:r w:rsidR="00C25FA9">
        <w:rPr>
          <w:b/>
          <w:sz w:val="18"/>
          <w:u w:val="single"/>
        </w:rPr>
        <w:t>:</w:t>
      </w:r>
    </w:p>
    <w:p w14:paraId="5D2C5185" w14:textId="4F77EB0B" w:rsidR="00E368C0" w:rsidRDefault="00E368C0" w:rsidP="00E368C0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sz w:val="14"/>
        </w:rPr>
      </w:pPr>
      <w:r w:rsidRPr="00E368C0">
        <w:rPr>
          <w:sz w:val="14"/>
        </w:rPr>
        <w:t xml:space="preserve">A mixture consists of two or more elements or compounds not chemically combined together. </w:t>
      </w:r>
    </w:p>
    <w:p w14:paraId="08403C94" w14:textId="77777777" w:rsidR="00E368C0" w:rsidRPr="00E368C0" w:rsidRDefault="00E368C0" w:rsidP="00E368C0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rPr>
          <w:sz w:val="14"/>
        </w:rPr>
      </w:pPr>
      <w:r w:rsidRPr="00E368C0">
        <w:rPr>
          <w:sz w:val="14"/>
        </w:rPr>
        <w:t xml:space="preserve">The chemical properties of each substance in the mixture are unchanged. </w:t>
      </w:r>
    </w:p>
    <w:p w14:paraId="2360A467" w14:textId="77777777" w:rsidR="00C25FA9" w:rsidRPr="00E368C0" w:rsidRDefault="00E368C0" w:rsidP="00E368C0">
      <w:pPr>
        <w:pStyle w:val="ListParagraph"/>
        <w:numPr>
          <w:ilvl w:val="2"/>
          <w:numId w:val="29"/>
        </w:numPr>
        <w:spacing w:before="100" w:beforeAutospacing="1" w:after="100" w:afterAutospacing="1" w:line="240" w:lineRule="auto"/>
        <w:rPr>
          <w:sz w:val="14"/>
        </w:rPr>
      </w:pPr>
      <w:r w:rsidRPr="00E368C0">
        <w:rPr>
          <w:sz w:val="14"/>
        </w:rPr>
        <w:t>This means that they are easily separated by physical methods</w:t>
      </w:r>
    </w:p>
    <w:p w14:paraId="4D8FC475" w14:textId="77777777" w:rsidR="00E368C0" w:rsidRDefault="00E368C0" w:rsidP="00E368C0">
      <w:pPr>
        <w:pStyle w:val="NoSpacing"/>
        <w:numPr>
          <w:ilvl w:val="3"/>
          <w:numId w:val="29"/>
        </w:numPr>
        <w:rPr>
          <w:sz w:val="14"/>
        </w:rPr>
      </w:pPr>
      <w:r>
        <w:rPr>
          <w:sz w:val="14"/>
        </w:rPr>
        <w:t>Such as, f</w:t>
      </w:r>
      <w:r w:rsidRPr="00E368C0">
        <w:rPr>
          <w:sz w:val="14"/>
        </w:rPr>
        <w:t>iltration, crystallisation, simple and fractional distillation and chromatography</w:t>
      </w:r>
    </w:p>
    <w:p w14:paraId="1F708975" w14:textId="77777777" w:rsidR="00E368C0" w:rsidRDefault="00E368C0" w:rsidP="00E368C0">
      <w:pPr>
        <w:pStyle w:val="ListParagraph"/>
        <w:numPr>
          <w:ilvl w:val="2"/>
          <w:numId w:val="29"/>
        </w:numPr>
        <w:spacing w:before="100" w:beforeAutospacing="1" w:after="100" w:afterAutospacing="1" w:line="240" w:lineRule="auto"/>
        <w:rPr>
          <w:sz w:val="14"/>
        </w:rPr>
      </w:pPr>
      <w:r w:rsidRPr="00E368C0">
        <w:rPr>
          <w:sz w:val="14"/>
        </w:rPr>
        <w:t xml:space="preserve">These physical processes do not involve chemical reactions and no new substances are made. </w:t>
      </w:r>
    </w:p>
    <w:p w14:paraId="3B5615E3" w14:textId="77777777" w:rsidR="003448D1" w:rsidRDefault="00CB59E1" w:rsidP="003448D1">
      <w:pPr>
        <w:pStyle w:val="ListParagraph"/>
        <w:spacing w:before="100" w:beforeAutospacing="1" w:after="100" w:afterAutospacing="1" w:line="240" w:lineRule="auto"/>
        <w:ind w:left="785"/>
        <w:rPr>
          <w:color w:val="FF0000"/>
          <w:sz w:val="14"/>
        </w:rPr>
      </w:pPr>
      <w:r w:rsidRPr="00CB59E1">
        <w:rPr>
          <w:noProof/>
          <w:sz w:val="14"/>
        </w:rPr>
        <w:drawing>
          <wp:anchor distT="0" distB="0" distL="114300" distR="114300" simplePos="0" relativeHeight="251662336" behindDoc="1" locked="0" layoutInCell="1" allowOverlap="1" wp14:anchorId="7848601B" wp14:editId="0B9BE545">
            <wp:simplePos x="0" y="0"/>
            <wp:positionH relativeFrom="column">
              <wp:posOffset>5314315</wp:posOffset>
            </wp:positionH>
            <wp:positionV relativeFrom="paragraph">
              <wp:posOffset>53340</wp:posOffset>
            </wp:positionV>
            <wp:extent cx="1445895" cy="1520190"/>
            <wp:effectExtent l="0" t="0" r="1905" b="3810"/>
            <wp:wrapTight wrapText="bothSides">
              <wp:wrapPolygon edited="0">
                <wp:start x="0" y="0"/>
                <wp:lineTo x="0" y="21474"/>
                <wp:lineTo x="21439" y="21474"/>
                <wp:lineTo x="21439" y="0"/>
                <wp:lineTo x="0" y="0"/>
              </wp:wrapPolygon>
            </wp:wrapTight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89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26AC5" w14:textId="77777777" w:rsidR="003448D1" w:rsidRPr="007C4225" w:rsidRDefault="007C4225" w:rsidP="007C4225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sz w:val="14"/>
        </w:rPr>
      </w:pPr>
      <w:r w:rsidRPr="007C4225">
        <w:rPr>
          <w:sz w:val="14"/>
        </w:rPr>
        <w:t>Crystallisation</w:t>
      </w:r>
    </w:p>
    <w:p w14:paraId="3C170872" w14:textId="77777777" w:rsidR="007C4225" w:rsidRDefault="007C4225" w:rsidP="007C4225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rPr>
          <w:sz w:val="14"/>
        </w:rPr>
      </w:pPr>
      <w:r>
        <w:rPr>
          <w:sz w:val="14"/>
        </w:rPr>
        <w:t>Method</w:t>
      </w:r>
    </w:p>
    <w:p w14:paraId="5AABC113" w14:textId="42FBD795" w:rsidR="007C4225" w:rsidRDefault="007C4225" w:rsidP="007C4225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sz w:val="14"/>
        </w:rPr>
      </w:pPr>
      <w:r>
        <w:rPr>
          <w:sz w:val="14"/>
        </w:rPr>
        <w:t>Pour solution into an evaporating dish and gently head the solution</w:t>
      </w:r>
    </w:p>
    <w:p w14:paraId="0A1AD092" w14:textId="078AEFCF" w:rsidR="007C4225" w:rsidRDefault="007C4225" w:rsidP="007C4225">
      <w:pPr>
        <w:pStyle w:val="ListParagraph"/>
        <w:numPr>
          <w:ilvl w:val="1"/>
          <w:numId w:val="39"/>
        </w:numPr>
        <w:spacing w:before="100" w:beforeAutospacing="1" w:after="100" w:afterAutospacing="1" w:line="240" w:lineRule="auto"/>
        <w:rPr>
          <w:sz w:val="14"/>
        </w:rPr>
      </w:pPr>
      <w:r>
        <w:rPr>
          <w:sz w:val="14"/>
        </w:rPr>
        <w:t>Some of the solvent will evaporate and the solution will be more concentrated</w:t>
      </w:r>
    </w:p>
    <w:p w14:paraId="41C01C46" w14:textId="77777777" w:rsidR="007C4225" w:rsidRDefault="007C4225" w:rsidP="007C4225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sz w:val="14"/>
        </w:rPr>
      </w:pPr>
      <w:r>
        <w:rPr>
          <w:sz w:val="14"/>
        </w:rPr>
        <w:t xml:space="preserve">Once some has been evaporated, place it in a cool place </w:t>
      </w:r>
    </w:p>
    <w:p w14:paraId="02097BDB" w14:textId="77777777" w:rsidR="007C4225" w:rsidRDefault="007C4225" w:rsidP="007C4225">
      <w:pPr>
        <w:pStyle w:val="ListParagraph"/>
        <w:numPr>
          <w:ilvl w:val="1"/>
          <w:numId w:val="39"/>
        </w:numPr>
        <w:spacing w:before="100" w:beforeAutospacing="1" w:after="100" w:afterAutospacing="1" w:line="240" w:lineRule="auto"/>
        <w:rPr>
          <w:sz w:val="14"/>
        </w:rPr>
      </w:pPr>
      <w:r>
        <w:rPr>
          <w:sz w:val="14"/>
        </w:rPr>
        <w:t>Crystals will be formed</w:t>
      </w:r>
    </w:p>
    <w:p w14:paraId="40E12C8B" w14:textId="4835D344" w:rsidR="007C4225" w:rsidRDefault="007C4225" w:rsidP="007C4225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sz w:val="14"/>
        </w:rPr>
      </w:pPr>
      <w:r>
        <w:rPr>
          <w:sz w:val="14"/>
        </w:rPr>
        <w:t xml:space="preserve">Filter the crystals and leave </w:t>
      </w:r>
      <w:r w:rsidR="00BE7403">
        <w:rPr>
          <w:sz w:val="14"/>
        </w:rPr>
        <w:t>in</w:t>
      </w:r>
      <w:r>
        <w:rPr>
          <w:sz w:val="14"/>
        </w:rPr>
        <w:t xml:space="preserve"> a warm place to dry</w:t>
      </w:r>
    </w:p>
    <w:p w14:paraId="19769BE1" w14:textId="77777777" w:rsidR="007C4225" w:rsidRDefault="007C4225" w:rsidP="007C4225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sz w:val="14"/>
        </w:rPr>
      </w:pPr>
      <w:r>
        <w:rPr>
          <w:sz w:val="14"/>
        </w:rPr>
        <w:t>Simple Distillation</w:t>
      </w:r>
    </w:p>
    <w:p w14:paraId="7646C6E0" w14:textId="77777777" w:rsidR="007C4225" w:rsidRPr="007C4225" w:rsidRDefault="007C4225" w:rsidP="007C4225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rPr>
          <w:sz w:val="14"/>
        </w:rPr>
      </w:pPr>
      <w:r>
        <w:rPr>
          <w:sz w:val="14"/>
        </w:rPr>
        <w:t>Used to separate liquids</w:t>
      </w:r>
    </w:p>
    <w:p w14:paraId="14486BCD" w14:textId="77777777" w:rsidR="007C4225" w:rsidRDefault="007C4225" w:rsidP="00BE7403">
      <w:pPr>
        <w:pStyle w:val="ListParagraph"/>
        <w:numPr>
          <w:ilvl w:val="3"/>
          <w:numId w:val="37"/>
        </w:numPr>
        <w:spacing w:before="100" w:beforeAutospacing="1" w:after="100" w:afterAutospacing="1" w:line="240" w:lineRule="auto"/>
        <w:rPr>
          <w:sz w:val="14"/>
        </w:rPr>
      </w:pPr>
      <w:r>
        <w:rPr>
          <w:sz w:val="14"/>
        </w:rPr>
        <w:t>Method</w:t>
      </w:r>
    </w:p>
    <w:p w14:paraId="395C44A8" w14:textId="77777777" w:rsidR="007C4225" w:rsidRDefault="007C4225" w:rsidP="007C4225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sz w:val="14"/>
        </w:rPr>
      </w:pPr>
      <w:r>
        <w:rPr>
          <w:sz w:val="14"/>
        </w:rPr>
        <w:t>The solution is heated</w:t>
      </w:r>
    </w:p>
    <w:p w14:paraId="23C2A8D1" w14:textId="77777777" w:rsidR="007C4225" w:rsidRDefault="007C4225" w:rsidP="007C4225">
      <w:pPr>
        <w:pStyle w:val="ListParagraph"/>
        <w:numPr>
          <w:ilvl w:val="1"/>
          <w:numId w:val="40"/>
        </w:numPr>
        <w:spacing w:before="100" w:beforeAutospacing="1" w:after="100" w:afterAutospacing="1" w:line="240" w:lineRule="auto"/>
        <w:rPr>
          <w:sz w:val="14"/>
        </w:rPr>
      </w:pPr>
      <w:r>
        <w:rPr>
          <w:sz w:val="14"/>
        </w:rPr>
        <w:t>The part of the solution which has the lowest boiling point evaporates first</w:t>
      </w:r>
    </w:p>
    <w:p w14:paraId="7DD30DD9" w14:textId="77777777" w:rsidR="007C4225" w:rsidRDefault="007C4225" w:rsidP="007C4225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sz w:val="14"/>
        </w:rPr>
      </w:pPr>
      <w:r>
        <w:rPr>
          <w:sz w:val="14"/>
        </w:rPr>
        <w:t>The vapour is then cooled, condenses and is collected (as a liquid)</w:t>
      </w:r>
    </w:p>
    <w:p w14:paraId="24C73951" w14:textId="77777777" w:rsidR="007C4225" w:rsidRDefault="007C4225" w:rsidP="007C4225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sz w:val="14"/>
        </w:rPr>
      </w:pPr>
      <w:r>
        <w:rPr>
          <w:sz w:val="14"/>
        </w:rPr>
        <w:t>The rest of the solution is left in the flask</w:t>
      </w:r>
    </w:p>
    <w:p w14:paraId="09EE9918" w14:textId="77777777" w:rsidR="007C4225" w:rsidRDefault="00CB59E1" w:rsidP="007C4225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sz w:val="14"/>
        </w:rPr>
      </w:pPr>
      <w:r>
        <w:rPr>
          <w:sz w:val="14"/>
        </w:rPr>
        <w:t>Fractional</w:t>
      </w:r>
      <w:r w:rsidR="007C4225">
        <w:rPr>
          <w:sz w:val="14"/>
        </w:rPr>
        <w:t xml:space="preserve"> Distillation</w:t>
      </w:r>
    </w:p>
    <w:p w14:paraId="2173D7D5" w14:textId="77777777" w:rsidR="007C4225" w:rsidRPr="007C4225" w:rsidRDefault="007C4225" w:rsidP="007C4225">
      <w:pPr>
        <w:pStyle w:val="ListParagraph"/>
        <w:numPr>
          <w:ilvl w:val="1"/>
          <w:numId w:val="37"/>
        </w:numPr>
        <w:spacing w:before="100" w:beforeAutospacing="1" w:after="100" w:afterAutospacing="1" w:line="240" w:lineRule="auto"/>
        <w:rPr>
          <w:sz w:val="14"/>
        </w:rPr>
      </w:pPr>
      <w:r>
        <w:rPr>
          <w:sz w:val="14"/>
        </w:rPr>
        <w:t xml:space="preserve">Used to separate </w:t>
      </w:r>
      <w:r w:rsidR="00CB59E1">
        <w:rPr>
          <w:sz w:val="14"/>
        </w:rPr>
        <w:t>a mixture of liquids</w:t>
      </w:r>
    </w:p>
    <w:p w14:paraId="742BBD00" w14:textId="77777777" w:rsidR="007C4225" w:rsidRDefault="007C4225" w:rsidP="00BE7403">
      <w:pPr>
        <w:pStyle w:val="ListParagraph"/>
        <w:numPr>
          <w:ilvl w:val="3"/>
          <w:numId w:val="37"/>
        </w:numPr>
        <w:spacing w:before="100" w:beforeAutospacing="1" w:after="100" w:afterAutospacing="1" w:line="240" w:lineRule="auto"/>
        <w:rPr>
          <w:sz w:val="14"/>
        </w:rPr>
      </w:pPr>
      <w:r>
        <w:rPr>
          <w:sz w:val="14"/>
        </w:rPr>
        <w:t>Method</w:t>
      </w:r>
    </w:p>
    <w:p w14:paraId="4CFE92CC" w14:textId="77236CFB" w:rsidR="00CB59E1" w:rsidRDefault="00CB59E1" w:rsidP="007C4225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sz w:val="14"/>
        </w:rPr>
      </w:pPr>
      <w:r>
        <w:rPr>
          <w:sz w:val="14"/>
        </w:rPr>
        <w:t>Put the mixture in a flask and stick a fractionated column on top, then you heat it</w:t>
      </w:r>
    </w:p>
    <w:p w14:paraId="5D52883B" w14:textId="2B2729E5" w:rsidR="00CB59E1" w:rsidRDefault="00CB59E1" w:rsidP="007C4225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sz w:val="14"/>
        </w:rPr>
      </w:pPr>
      <w:r>
        <w:rPr>
          <w:sz w:val="14"/>
        </w:rPr>
        <w:t xml:space="preserve">The different liquids have different boiling </w:t>
      </w:r>
      <w:r w:rsidR="00BE7403">
        <w:rPr>
          <w:sz w:val="14"/>
        </w:rPr>
        <w:t>points,</w:t>
      </w:r>
      <w:r>
        <w:rPr>
          <w:sz w:val="14"/>
        </w:rPr>
        <w:t xml:space="preserve"> so they’ll evaporate at different temperatures</w:t>
      </w:r>
    </w:p>
    <w:p w14:paraId="42411D65" w14:textId="77777777" w:rsidR="00CB59E1" w:rsidRDefault="00CB59E1" w:rsidP="007C4225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sz w:val="14"/>
        </w:rPr>
      </w:pPr>
      <w:r>
        <w:rPr>
          <w:sz w:val="14"/>
        </w:rPr>
        <w:t>As it goes up the fractionated column, it cools down</w:t>
      </w:r>
    </w:p>
    <w:p w14:paraId="57117CFD" w14:textId="174F2232" w:rsidR="007C4225" w:rsidRPr="007C4225" w:rsidRDefault="00CB59E1" w:rsidP="00CB59E1">
      <w:pPr>
        <w:pStyle w:val="ListParagraph"/>
        <w:numPr>
          <w:ilvl w:val="1"/>
          <w:numId w:val="41"/>
        </w:numPr>
        <w:spacing w:before="100" w:beforeAutospacing="1" w:after="100" w:afterAutospacing="1" w:line="240" w:lineRule="auto"/>
        <w:rPr>
          <w:sz w:val="14"/>
        </w:rPr>
      </w:pPr>
      <w:r>
        <w:rPr>
          <w:sz w:val="14"/>
        </w:rPr>
        <w:t xml:space="preserve">When it reaches the boiling </w:t>
      </w:r>
      <w:r w:rsidR="00BE7403">
        <w:rPr>
          <w:sz w:val="14"/>
        </w:rPr>
        <w:t>point,</w:t>
      </w:r>
      <w:r>
        <w:rPr>
          <w:sz w:val="14"/>
        </w:rPr>
        <w:t xml:space="preserve"> it condenses and is collected as a liquid </w:t>
      </w:r>
    </w:p>
    <w:p w14:paraId="54F4D2D2" w14:textId="186C5FDA" w:rsidR="00CB59E1" w:rsidRDefault="00CB59E1" w:rsidP="00CB59E1">
      <w:pPr>
        <w:pStyle w:val="NoSpacing"/>
        <w:rPr>
          <w:b/>
          <w:sz w:val="18"/>
          <w:u w:val="single"/>
        </w:rPr>
      </w:pPr>
      <w:r>
        <w:rPr>
          <w:b/>
          <w:sz w:val="18"/>
          <w:u w:val="single"/>
        </w:rPr>
        <w:lastRenderedPageBreak/>
        <w:t>History of the atom:</w:t>
      </w:r>
    </w:p>
    <w:p w14:paraId="4F48A51E" w14:textId="77777777" w:rsidR="00CB59E1" w:rsidRPr="009D4DAB" w:rsidRDefault="00CB59E1" w:rsidP="00CB59E1">
      <w:pPr>
        <w:pStyle w:val="NoSpacing"/>
        <w:rPr>
          <w:sz w:val="14"/>
        </w:rPr>
      </w:pPr>
    </w:p>
    <w:p w14:paraId="30F36024" w14:textId="54DA1D0E" w:rsidR="00CB59E1" w:rsidRDefault="00D77102" w:rsidP="00CB59E1">
      <w:pPr>
        <w:pStyle w:val="NoSpacing"/>
        <w:rPr>
          <w:sz w:val="14"/>
        </w:rPr>
      </w:pPr>
      <w:r>
        <w:rPr>
          <w:sz w:val="14"/>
        </w:rPr>
        <w:t>The theory of atomic structure has changed over time with new experimental evidence leading to the current model being changed or replaced</w:t>
      </w:r>
    </w:p>
    <w:p w14:paraId="03BC22AB" w14:textId="4E998CAB" w:rsidR="00CB59E1" w:rsidRDefault="00D77102" w:rsidP="00CB59E1">
      <w:pPr>
        <w:pStyle w:val="NoSpacing"/>
        <w:rPr>
          <w:sz w:val="14"/>
        </w:rPr>
      </w:pPr>
      <w:r w:rsidRPr="00D77102">
        <w:rPr>
          <w:noProof/>
          <w:sz w:val="14"/>
        </w:rPr>
        <w:drawing>
          <wp:anchor distT="0" distB="0" distL="114300" distR="114300" simplePos="0" relativeHeight="251663360" behindDoc="1" locked="0" layoutInCell="1" allowOverlap="1" wp14:anchorId="126B69B7" wp14:editId="4874D26D">
            <wp:simplePos x="0" y="0"/>
            <wp:positionH relativeFrom="column">
              <wp:posOffset>4396105</wp:posOffset>
            </wp:positionH>
            <wp:positionV relativeFrom="paragraph">
              <wp:posOffset>36195</wp:posOffset>
            </wp:positionV>
            <wp:extent cx="2286635" cy="1383030"/>
            <wp:effectExtent l="0" t="0" r="0" b="1270"/>
            <wp:wrapTight wrapText="bothSides">
              <wp:wrapPolygon edited="0">
                <wp:start x="0" y="0"/>
                <wp:lineTo x="0" y="21421"/>
                <wp:lineTo x="21474" y="21421"/>
                <wp:lineTo x="2147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200EB" w14:textId="6059F12E" w:rsidR="007C4225" w:rsidRDefault="00D77102" w:rsidP="00D77102">
      <w:pPr>
        <w:pStyle w:val="NoSpacing"/>
        <w:numPr>
          <w:ilvl w:val="0"/>
          <w:numId w:val="28"/>
        </w:numPr>
        <w:rPr>
          <w:sz w:val="14"/>
        </w:rPr>
      </w:pPr>
      <w:r>
        <w:rPr>
          <w:sz w:val="14"/>
        </w:rPr>
        <w:t>At the start of the 19</w:t>
      </w:r>
      <w:r w:rsidRPr="00D77102">
        <w:rPr>
          <w:sz w:val="14"/>
          <w:vertAlign w:val="superscript"/>
        </w:rPr>
        <w:t>th</w:t>
      </w:r>
      <w:r>
        <w:rPr>
          <w:sz w:val="14"/>
        </w:rPr>
        <w:t xml:space="preserve"> century (before the electron was discovered)</w:t>
      </w:r>
    </w:p>
    <w:p w14:paraId="5D746FF8" w14:textId="34B5529E" w:rsidR="00D77102" w:rsidRDefault="00D77102" w:rsidP="00D77102">
      <w:pPr>
        <w:pStyle w:val="NoSpacing"/>
        <w:numPr>
          <w:ilvl w:val="1"/>
          <w:numId w:val="28"/>
        </w:numPr>
        <w:rPr>
          <w:sz w:val="14"/>
        </w:rPr>
      </w:pPr>
      <w:r>
        <w:rPr>
          <w:sz w:val="14"/>
        </w:rPr>
        <w:t>John Dalton described atoms as tiny spheres that couldn’t be divided</w:t>
      </w:r>
    </w:p>
    <w:p w14:paraId="2B2F3418" w14:textId="77777777" w:rsidR="00D77102" w:rsidRDefault="00D77102" w:rsidP="00D77102">
      <w:pPr>
        <w:pStyle w:val="NoSpacing"/>
        <w:ind w:left="1440"/>
        <w:rPr>
          <w:sz w:val="14"/>
        </w:rPr>
      </w:pPr>
    </w:p>
    <w:p w14:paraId="541ACFEB" w14:textId="0C7D8651" w:rsidR="00D77102" w:rsidRPr="002561F0" w:rsidRDefault="002561F0" w:rsidP="002561F0">
      <w:pPr>
        <w:pStyle w:val="NoSpacing"/>
        <w:numPr>
          <w:ilvl w:val="0"/>
          <w:numId w:val="28"/>
        </w:numPr>
        <w:rPr>
          <w:sz w:val="14"/>
        </w:rPr>
      </w:pPr>
      <w:r>
        <w:rPr>
          <w:sz w:val="14"/>
        </w:rPr>
        <w:t xml:space="preserve">Plum Pudding, </w:t>
      </w:r>
      <w:r w:rsidR="00D77102" w:rsidRPr="002561F0">
        <w:rPr>
          <w:sz w:val="14"/>
        </w:rPr>
        <w:t>1897 (the discovery of the electron)</w:t>
      </w:r>
    </w:p>
    <w:p w14:paraId="48489CBC" w14:textId="4CA5AC71" w:rsidR="00D77102" w:rsidRDefault="00D77102" w:rsidP="00D77102">
      <w:pPr>
        <w:pStyle w:val="NoSpacing"/>
        <w:numPr>
          <w:ilvl w:val="1"/>
          <w:numId w:val="28"/>
        </w:numPr>
        <w:rPr>
          <w:sz w:val="14"/>
        </w:rPr>
      </w:pPr>
      <w:r>
        <w:rPr>
          <w:sz w:val="14"/>
        </w:rPr>
        <w:t xml:space="preserve">JJ Thompson discovered the </w:t>
      </w:r>
      <w:r w:rsidRPr="00D77102">
        <w:rPr>
          <w:sz w:val="14"/>
        </w:rPr>
        <w:t xml:space="preserve">electron </w:t>
      </w:r>
      <w:r>
        <w:rPr>
          <w:sz w:val="14"/>
        </w:rPr>
        <w:t xml:space="preserve">which </w:t>
      </w:r>
      <w:r w:rsidRPr="00D77102">
        <w:rPr>
          <w:sz w:val="14"/>
        </w:rPr>
        <w:t xml:space="preserve">led to the plum pudding model of the atom. </w:t>
      </w:r>
    </w:p>
    <w:p w14:paraId="5924BEF3" w14:textId="4C549298" w:rsidR="00D77102" w:rsidRDefault="00D77102" w:rsidP="00D77102">
      <w:pPr>
        <w:pStyle w:val="NoSpacing"/>
        <w:numPr>
          <w:ilvl w:val="1"/>
          <w:numId w:val="28"/>
        </w:numPr>
        <w:rPr>
          <w:sz w:val="14"/>
        </w:rPr>
      </w:pPr>
      <w:r w:rsidRPr="00D77102">
        <w:rPr>
          <w:sz w:val="14"/>
        </w:rPr>
        <w:t xml:space="preserve">The plum pudding model suggested that the atom is a ball of positive charge with negative electrons embedded in it. </w:t>
      </w:r>
    </w:p>
    <w:p w14:paraId="2DDD5F2C" w14:textId="3F9AD655" w:rsidR="00D77102" w:rsidRPr="00D77102" w:rsidRDefault="00D77102" w:rsidP="00D77102">
      <w:pPr>
        <w:pStyle w:val="NoSpacing"/>
        <w:numPr>
          <w:ilvl w:val="1"/>
          <w:numId w:val="28"/>
        </w:numPr>
        <w:rPr>
          <w:sz w:val="14"/>
        </w:rPr>
      </w:pPr>
      <w:r>
        <w:rPr>
          <w:sz w:val="14"/>
        </w:rPr>
        <w:t>How?</w:t>
      </w:r>
    </w:p>
    <w:p w14:paraId="49E85842" w14:textId="02DB97F0" w:rsidR="00D77102" w:rsidRPr="00D77102" w:rsidRDefault="00D77102" w:rsidP="00D77102">
      <w:pPr>
        <w:pStyle w:val="NoSpacing"/>
        <w:numPr>
          <w:ilvl w:val="2"/>
          <w:numId w:val="28"/>
        </w:numPr>
        <w:rPr>
          <w:sz w:val="14"/>
        </w:rPr>
      </w:pPr>
      <w:r w:rsidRPr="00D77102">
        <w:rPr>
          <w:sz w:val="14"/>
        </w:rPr>
        <w:t>JJ Thompson concluded that atoms weren’t solid spheres</w:t>
      </w:r>
    </w:p>
    <w:p w14:paraId="11658D01" w14:textId="6EC6EC8F" w:rsidR="00D77102" w:rsidRDefault="00D77102" w:rsidP="00D77102">
      <w:pPr>
        <w:pStyle w:val="NoSpacing"/>
        <w:numPr>
          <w:ilvl w:val="2"/>
          <w:numId w:val="28"/>
        </w:numPr>
        <w:rPr>
          <w:sz w:val="14"/>
        </w:rPr>
      </w:pPr>
      <w:r w:rsidRPr="00D77102">
        <w:rPr>
          <w:sz w:val="14"/>
        </w:rPr>
        <w:t>His measurements of charge and mass showed that an atom must contain even smaller negatively charged electrons</w:t>
      </w:r>
    </w:p>
    <w:p w14:paraId="059A1855" w14:textId="0F139E08" w:rsidR="00CB59E1" w:rsidRDefault="00D77102" w:rsidP="00D77102">
      <w:pPr>
        <w:pStyle w:val="NoSpacing"/>
        <w:numPr>
          <w:ilvl w:val="2"/>
          <w:numId w:val="28"/>
        </w:numPr>
        <w:rPr>
          <w:sz w:val="14"/>
        </w:rPr>
      </w:pPr>
      <w:r>
        <w:rPr>
          <w:sz w:val="14"/>
        </w:rPr>
        <w:t>This led to the plum pudding model</w:t>
      </w:r>
    </w:p>
    <w:p w14:paraId="3486DC11" w14:textId="57ECCA18" w:rsidR="00D77102" w:rsidRDefault="00D77102" w:rsidP="00D77102">
      <w:pPr>
        <w:pStyle w:val="NoSpacing"/>
        <w:ind w:left="1800"/>
        <w:rPr>
          <w:sz w:val="14"/>
        </w:rPr>
      </w:pPr>
    </w:p>
    <w:p w14:paraId="5D7B217D" w14:textId="268306DE" w:rsidR="00D77102" w:rsidRPr="002561F0" w:rsidRDefault="002561F0" w:rsidP="002561F0">
      <w:pPr>
        <w:pStyle w:val="NoSpacing"/>
        <w:numPr>
          <w:ilvl w:val="0"/>
          <w:numId w:val="28"/>
        </w:numPr>
        <w:rPr>
          <w:sz w:val="14"/>
        </w:rPr>
      </w:pPr>
      <w:r>
        <w:rPr>
          <w:sz w:val="14"/>
        </w:rPr>
        <w:t xml:space="preserve">Nuclear Model, </w:t>
      </w:r>
      <w:r w:rsidR="00D77102" w:rsidRPr="002561F0">
        <w:rPr>
          <w:sz w:val="14"/>
        </w:rPr>
        <w:t>1909 (alpha scattering experiments)</w:t>
      </w:r>
    </w:p>
    <w:p w14:paraId="5736025F" w14:textId="45E387D0" w:rsidR="00D77102" w:rsidRDefault="00D77102" w:rsidP="00D77102">
      <w:pPr>
        <w:pStyle w:val="NoSpacing"/>
        <w:numPr>
          <w:ilvl w:val="1"/>
          <w:numId w:val="28"/>
        </w:numPr>
        <w:rPr>
          <w:sz w:val="14"/>
        </w:rPr>
      </w:pPr>
      <w:r>
        <w:rPr>
          <w:sz w:val="14"/>
        </w:rPr>
        <w:t>Ernest Rutherford and his student Ernest Marsden conducted the famous alpha particle scattering experiments.</w:t>
      </w:r>
    </w:p>
    <w:p w14:paraId="588883EE" w14:textId="336B6128" w:rsidR="00CC1A3A" w:rsidRDefault="00CC1A3A" w:rsidP="00D77102">
      <w:pPr>
        <w:pStyle w:val="NoSpacing"/>
        <w:numPr>
          <w:ilvl w:val="1"/>
          <w:numId w:val="28"/>
        </w:numPr>
        <w:rPr>
          <w:sz w:val="14"/>
        </w:rPr>
      </w:pPr>
      <w:r>
        <w:rPr>
          <w:sz w:val="14"/>
        </w:rPr>
        <w:t>How did the experiment work?</w:t>
      </w:r>
    </w:p>
    <w:p w14:paraId="69AB7F71" w14:textId="4D4B36B1" w:rsidR="00CC1A3A" w:rsidRDefault="00CC1A3A" w:rsidP="00CC1A3A">
      <w:pPr>
        <w:pStyle w:val="NoSpacing"/>
        <w:numPr>
          <w:ilvl w:val="2"/>
          <w:numId w:val="28"/>
        </w:numPr>
        <w:rPr>
          <w:sz w:val="14"/>
        </w:rPr>
      </w:pPr>
      <w:r>
        <w:rPr>
          <w:sz w:val="14"/>
        </w:rPr>
        <w:t xml:space="preserve">They fired positively charged alpha particles at an extremely thin sheet of gold </w:t>
      </w:r>
    </w:p>
    <w:p w14:paraId="597E0FAC" w14:textId="6AAC5AC6" w:rsidR="00CC1A3A" w:rsidRDefault="00CC1A3A" w:rsidP="00CC1A3A">
      <w:pPr>
        <w:pStyle w:val="NoSpacing"/>
        <w:numPr>
          <w:ilvl w:val="3"/>
          <w:numId w:val="28"/>
        </w:numPr>
        <w:rPr>
          <w:sz w:val="14"/>
        </w:rPr>
      </w:pPr>
      <w:r>
        <w:rPr>
          <w:sz w:val="14"/>
        </w:rPr>
        <w:t>They did this in order to see where the particles went</w:t>
      </w:r>
    </w:p>
    <w:p w14:paraId="45A18D7F" w14:textId="45BBDC55" w:rsidR="00CC1A3A" w:rsidRDefault="00CC1A3A" w:rsidP="00CC1A3A">
      <w:pPr>
        <w:pStyle w:val="NoSpacing"/>
        <w:numPr>
          <w:ilvl w:val="2"/>
          <w:numId w:val="28"/>
        </w:numPr>
        <w:rPr>
          <w:sz w:val="14"/>
        </w:rPr>
      </w:pPr>
      <w:r>
        <w:rPr>
          <w:sz w:val="14"/>
        </w:rPr>
        <w:t>From the plum pudding model, they expected the particles to pass straight through or be a little bit deflected at most</w:t>
      </w:r>
    </w:p>
    <w:p w14:paraId="1E0B477C" w14:textId="4CAEF84D" w:rsidR="00CC1A3A" w:rsidRDefault="00CC1A3A" w:rsidP="00CC1A3A">
      <w:pPr>
        <w:pStyle w:val="NoSpacing"/>
        <w:numPr>
          <w:ilvl w:val="1"/>
          <w:numId w:val="28"/>
        </w:numPr>
        <w:rPr>
          <w:sz w:val="14"/>
        </w:rPr>
      </w:pPr>
      <w:r>
        <w:rPr>
          <w:sz w:val="14"/>
        </w:rPr>
        <w:t>What happened?</w:t>
      </w:r>
    </w:p>
    <w:p w14:paraId="280280FE" w14:textId="4FCD38E9" w:rsidR="00CC1A3A" w:rsidRDefault="00CC1A3A" w:rsidP="00CC1A3A">
      <w:pPr>
        <w:pStyle w:val="NoSpacing"/>
        <w:numPr>
          <w:ilvl w:val="2"/>
          <w:numId w:val="28"/>
        </w:numPr>
        <w:rPr>
          <w:sz w:val="14"/>
        </w:rPr>
      </w:pPr>
      <w:r>
        <w:rPr>
          <w:sz w:val="14"/>
        </w:rPr>
        <w:t>Three things were conducted from this experiment</w:t>
      </w:r>
    </w:p>
    <w:p w14:paraId="7BD5A8C1" w14:textId="4044B566" w:rsidR="002561F0" w:rsidRDefault="002561F0" w:rsidP="002561F0">
      <w:pPr>
        <w:pStyle w:val="NoSpacing"/>
        <w:numPr>
          <w:ilvl w:val="3"/>
          <w:numId w:val="28"/>
        </w:numPr>
        <w:rPr>
          <w:sz w:val="14"/>
        </w:rPr>
      </w:pPr>
      <w:r>
        <w:rPr>
          <w:sz w:val="14"/>
        </w:rPr>
        <w:t>Most of the atom was made up of empty space and there was a ‘cloud’ of electrons around the nucleus</w:t>
      </w:r>
    </w:p>
    <w:p w14:paraId="4EB7E601" w14:textId="0ED7692B" w:rsidR="002561F0" w:rsidRDefault="002561F0" w:rsidP="002561F0">
      <w:pPr>
        <w:pStyle w:val="NoSpacing"/>
        <w:numPr>
          <w:ilvl w:val="4"/>
          <w:numId w:val="28"/>
        </w:numPr>
        <w:rPr>
          <w:sz w:val="14"/>
        </w:rPr>
      </w:pPr>
      <w:r w:rsidRPr="00CC1A3A">
        <w:rPr>
          <w:noProof/>
          <w:sz w:val="14"/>
        </w:rPr>
        <w:drawing>
          <wp:anchor distT="0" distB="0" distL="114300" distR="114300" simplePos="0" relativeHeight="251664384" behindDoc="1" locked="0" layoutInCell="1" allowOverlap="1" wp14:anchorId="25CF096D" wp14:editId="4FA22D52">
            <wp:simplePos x="0" y="0"/>
            <wp:positionH relativeFrom="column">
              <wp:posOffset>5026025</wp:posOffset>
            </wp:positionH>
            <wp:positionV relativeFrom="paragraph">
              <wp:posOffset>15462</wp:posOffset>
            </wp:positionV>
            <wp:extent cx="1979930" cy="648970"/>
            <wp:effectExtent l="0" t="0" r="1270" b="0"/>
            <wp:wrapTight wrapText="bothSides">
              <wp:wrapPolygon edited="0">
                <wp:start x="0" y="0"/>
                <wp:lineTo x="0" y="21135"/>
                <wp:lineTo x="21475" y="21135"/>
                <wp:lineTo x="2147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4"/>
        </w:rPr>
        <w:t>This was concluded as most of the particles pass through it</w:t>
      </w:r>
    </w:p>
    <w:p w14:paraId="0ABF3F13" w14:textId="7B5F3F15" w:rsidR="00CC1A3A" w:rsidRDefault="00CC1A3A" w:rsidP="00CC1A3A">
      <w:pPr>
        <w:pStyle w:val="NoSpacing"/>
        <w:numPr>
          <w:ilvl w:val="3"/>
          <w:numId w:val="28"/>
        </w:numPr>
        <w:rPr>
          <w:sz w:val="14"/>
        </w:rPr>
      </w:pPr>
      <w:r>
        <w:rPr>
          <w:sz w:val="14"/>
        </w:rPr>
        <w:t xml:space="preserve">The nucleus was positively charged and </w:t>
      </w:r>
      <w:r w:rsidR="002561F0">
        <w:rPr>
          <w:sz w:val="14"/>
        </w:rPr>
        <w:t>where there was the most mass</w:t>
      </w:r>
    </w:p>
    <w:p w14:paraId="220B0CAE" w14:textId="68DEB88A" w:rsidR="00CC1A3A" w:rsidRDefault="00CC1A3A" w:rsidP="00CC1A3A">
      <w:pPr>
        <w:pStyle w:val="NoSpacing"/>
        <w:numPr>
          <w:ilvl w:val="4"/>
          <w:numId w:val="28"/>
        </w:numPr>
        <w:rPr>
          <w:sz w:val="14"/>
        </w:rPr>
      </w:pPr>
      <w:r>
        <w:rPr>
          <w:sz w:val="14"/>
        </w:rPr>
        <w:t>This was concluded as few particles rebound backwards, this meant that they were in a head on collision with a positive charge.</w:t>
      </w:r>
    </w:p>
    <w:p w14:paraId="1933B143" w14:textId="4AD351E2" w:rsidR="00CC1A3A" w:rsidRDefault="00CC1A3A" w:rsidP="00CC1A3A">
      <w:pPr>
        <w:pStyle w:val="NoSpacing"/>
        <w:numPr>
          <w:ilvl w:val="3"/>
          <w:numId w:val="28"/>
        </w:numPr>
        <w:rPr>
          <w:sz w:val="14"/>
        </w:rPr>
      </w:pPr>
      <w:r>
        <w:rPr>
          <w:sz w:val="14"/>
        </w:rPr>
        <w:t>The nucleus was very small and concentrated</w:t>
      </w:r>
    </w:p>
    <w:p w14:paraId="4BDF1746" w14:textId="63D9BE68" w:rsidR="002561F0" w:rsidRPr="007B4828" w:rsidRDefault="00995376" w:rsidP="007B4828">
      <w:pPr>
        <w:pStyle w:val="NoSpacing"/>
        <w:numPr>
          <w:ilvl w:val="4"/>
          <w:numId w:val="28"/>
        </w:numPr>
        <w:rPr>
          <w:sz w:val="14"/>
        </w:rPr>
      </w:pPr>
      <w:r w:rsidRPr="00995376">
        <w:rPr>
          <w:noProof/>
          <w:sz w:val="14"/>
        </w:rPr>
        <w:drawing>
          <wp:anchor distT="0" distB="0" distL="114300" distR="114300" simplePos="0" relativeHeight="251665408" behindDoc="1" locked="0" layoutInCell="1" allowOverlap="1" wp14:anchorId="346C411A" wp14:editId="1782572D">
            <wp:simplePos x="0" y="0"/>
            <wp:positionH relativeFrom="column">
              <wp:posOffset>5272166</wp:posOffset>
            </wp:positionH>
            <wp:positionV relativeFrom="paragraph">
              <wp:posOffset>158977</wp:posOffset>
            </wp:positionV>
            <wp:extent cx="1536700" cy="965200"/>
            <wp:effectExtent l="0" t="0" r="0" b="0"/>
            <wp:wrapTight wrapText="bothSides">
              <wp:wrapPolygon edited="0">
                <wp:start x="0" y="0"/>
                <wp:lineTo x="0" y="21316"/>
                <wp:lineTo x="21421" y="21316"/>
                <wp:lineTo x="21421" y="0"/>
                <wp:lineTo x="0" y="0"/>
              </wp:wrapPolygon>
            </wp:wrapTight>
            <wp:docPr id="6" name="Picture 6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A3A">
        <w:rPr>
          <w:sz w:val="14"/>
        </w:rPr>
        <w:t>This was concluded from the fact that some of the particles were deflected to the right or left after being near the nucleus</w:t>
      </w:r>
    </w:p>
    <w:p w14:paraId="2BFEF545" w14:textId="1884FAA7" w:rsidR="00CC1A3A" w:rsidRDefault="002561F0" w:rsidP="00CC1A3A">
      <w:pPr>
        <w:pStyle w:val="NoSpacing"/>
        <w:numPr>
          <w:ilvl w:val="0"/>
          <w:numId w:val="28"/>
        </w:numPr>
        <w:rPr>
          <w:sz w:val="14"/>
        </w:rPr>
      </w:pPr>
      <w:r>
        <w:rPr>
          <w:sz w:val="14"/>
        </w:rPr>
        <w:t>Nuclear Model, adapted (Neils Bohr)</w:t>
      </w:r>
    </w:p>
    <w:p w14:paraId="093676AA" w14:textId="1E593100" w:rsidR="002561F0" w:rsidRDefault="002561F0" w:rsidP="002561F0">
      <w:pPr>
        <w:pStyle w:val="NoSpacing"/>
        <w:numPr>
          <w:ilvl w:val="1"/>
          <w:numId w:val="28"/>
        </w:numPr>
        <w:rPr>
          <w:sz w:val="14"/>
        </w:rPr>
      </w:pPr>
      <w:r>
        <w:rPr>
          <w:sz w:val="14"/>
        </w:rPr>
        <w:t>The idea that the electrons were in a ‘cloud’ around the nucleus was found to be faulted as this would cause the atom to collapse</w:t>
      </w:r>
    </w:p>
    <w:p w14:paraId="70532208" w14:textId="3DACEFE2" w:rsidR="002561F0" w:rsidRDefault="002561F0" w:rsidP="002561F0">
      <w:pPr>
        <w:pStyle w:val="NoSpacing"/>
        <w:numPr>
          <w:ilvl w:val="1"/>
          <w:numId w:val="28"/>
        </w:numPr>
        <w:rPr>
          <w:sz w:val="14"/>
        </w:rPr>
      </w:pPr>
      <w:r>
        <w:rPr>
          <w:sz w:val="14"/>
        </w:rPr>
        <w:t>Neils Bohr’s model suggested all the electrons orbit the nucleus at specific distances in fixed shells</w:t>
      </w:r>
    </w:p>
    <w:p w14:paraId="4DDFC8F1" w14:textId="1D81C153" w:rsidR="002561F0" w:rsidRDefault="002561F0" w:rsidP="002561F0">
      <w:pPr>
        <w:pStyle w:val="NoSpacing"/>
        <w:numPr>
          <w:ilvl w:val="1"/>
          <w:numId w:val="28"/>
        </w:numPr>
        <w:rPr>
          <w:sz w:val="14"/>
        </w:rPr>
      </w:pPr>
      <w:r>
        <w:rPr>
          <w:sz w:val="14"/>
        </w:rPr>
        <w:t>It was supported by many experiments</w:t>
      </w:r>
    </w:p>
    <w:p w14:paraId="2A26574A" w14:textId="387913D9" w:rsidR="002561F0" w:rsidRDefault="002561F0" w:rsidP="002561F0">
      <w:pPr>
        <w:pStyle w:val="NoSpacing"/>
        <w:ind w:left="1440"/>
        <w:rPr>
          <w:sz w:val="14"/>
        </w:rPr>
      </w:pPr>
    </w:p>
    <w:p w14:paraId="67B97679" w14:textId="54E3F480" w:rsidR="002561F0" w:rsidRDefault="002561F0" w:rsidP="002561F0">
      <w:pPr>
        <w:pStyle w:val="NoSpacing"/>
        <w:numPr>
          <w:ilvl w:val="0"/>
          <w:numId w:val="28"/>
        </w:numPr>
        <w:rPr>
          <w:sz w:val="14"/>
        </w:rPr>
      </w:pPr>
      <w:r>
        <w:rPr>
          <w:sz w:val="14"/>
        </w:rPr>
        <w:t>Existence of Neutrons, James Chadwick</w:t>
      </w:r>
    </w:p>
    <w:p w14:paraId="09CE1594" w14:textId="1A0AC137" w:rsidR="002561F0" w:rsidRDefault="002561F0" w:rsidP="002561F0">
      <w:pPr>
        <w:pStyle w:val="NoSpacing"/>
        <w:numPr>
          <w:ilvl w:val="1"/>
          <w:numId w:val="28"/>
        </w:numPr>
        <w:rPr>
          <w:sz w:val="14"/>
        </w:rPr>
      </w:pPr>
      <w:r>
        <w:rPr>
          <w:sz w:val="14"/>
        </w:rPr>
        <w:t xml:space="preserve">Further experiments by Rutherford showed that the nucleus can be divided into smaller particles which have </w:t>
      </w:r>
      <w:r w:rsidR="00995376">
        <w:rPr>
          <w:sz w:val="14"/>
        </w:rPr>
        <w:t>the same charge as a hydrogen nucleus</w:t>
      </w:r>
    </w:p>
    <w:p w14:paraId="757E8D02" w14:textId="760C4C21" w:rsidR="00995376" w:rsidRDefault="00995376" w:rsidP="002561F0">
      <w:pPr>
        <w:pStyle w:val="NoSpacing"/>
        <w:numPr>
          <w:ilvl w:val="1"/>
          <w:numId w:val="28"/>
        </w:numPr>
        <w:rPr>
          <w:sz w:val="14"/>
        </w:rPr>
      </w:pPr>
      <w:r>
        <w:rPr>
          <w:sz w:val="14"/>
        </w:rPr>
        <w:t>James Chadwick carried out an experiment which provided evidence for neutral particles in the nucleus called neutrons</w:t>
      </w:r>
    </w:p>
    <w:p w14:paraId="578D1D55" w14:textId="1F2F0357" w:rsidR="00995376" w:rsidRDefault="00995376" w:rsidP="002561F0">
      <w:pPr>
        <w:pStyle w:val="NoSpacing"/>
        <w:numPr>
          <w:ilvl w:val="1"/>
          <w:numId w:val="28"/>
        </w:numPr>
        <w:rPr>
          <w:sz w:val="14"/>
        </w:rPr>
      </w:pPr>
      <w:r>
        <w:rPr>
          <w:sz w:val="14"/>
        </w:rPr>
        <w:t>This was about 20 years after the nucleus became accepted as a scientific idea</w:t>
      </w:r>
    </w:p>
    <w:p w14:paraId="63AEDD30" w14:textId="77777777" w:rsidR="00995376" w:rsidRDefault="00995376" w:rsidP="00995376">
      <w:pPr>
        <w:pStyle w:val="NoSpacing"/>
        <w:ind w:left="1440"/>
        <w:rPr>
          <w:sz w:val="14"/>
        </w:rPr>
      </w:pPr>
    </w:p>
    <w:p w14:paraId="75AF3AB2" w14:textId="6ABF3246" w:rsidR="00995376" w:rsidRDefault="00995376" w:rsidP="00995376">
      <w:pPr>
        <w:pStyle w:val="NoSpacing"/>
        <w:numPr>
          <w:ilvl w:val="0"/>
          <w:numId w:val="28"/>
        </w:numPr>
        <w:rPr>
          <w:sz w:val="14"/>
        </w:rPr>
      </w:pPr>
      <w:r>
        <w:rPr>
          <w:sz w:val="14"/>
        </w:rPr>
        <w:t>Nuclear Model vs Plum Pudding</w:t>
      </w:r>
    </w:p>
    <w:p w14:paraId="43F88E4E" w14:textId="3264C90B" w:rsidR="00995376" w:rsidRDefault="00995376" w:rsidP="00995376">
      <w:pPr>
        <w:pStyle w:val="NoSpacing"/>
        <w:numPr>
          <w:ilvl w:val="1"/>
          <w:numId w:val="28"/>
        </w:numPr>
        <w:rPr>
          <w:sz w:val="14"/>
        </w:rPr>
      </w:pPr>
      <w:r>
        <w:rPr>
          <w:sz w:val="14"/>
        </w:rPr>
        <w:t>Nuclear model is more empty space</w:t>
      </w:r>
    </w:p>
    <w:p w14:paraId="61DDBB20" w14:textId="5D1A49AE" w:rsidR="00995376" w:rsidRDefault="00995376" w:rsidP="00995376">
      <w:pPr>
        <w:pStyle w:val="NoSpacing"/>
        <w:numPr>
          <w:ilvl w:val="2"/>
          <w:numId w:val="28"/>
        </w:numPr>
        <w:rPr>
          <w:sz w:val="14"/>
        </w:rPr>
      </w:pPr>
      <w:r>
        <w:rPr>
          <w:sz w:val="14"/>
        </w:rPr>
        <w:t>Plum pudding is a positively charged ball</w:t>
      </w:r>
    </w:p>
    <w:p w14:paraId="54899172" w14:textId="280E2599" w:rsidR="00995376" w:rsidRDefault="00995376" w:rsidP="00995376">
      <w:pPr>
        <w:pStyle w:val="NoSpacing"/>
        <w:numPr>
          <w:ilvl w:val="1"/>
          <w:numId w:val="28"/>
        </w:numPr>
        <w:rPr>
          <w:sz w:val="14"/>
        </w:rPr>
      </w:pPr>
      <w:r>
        <w:rPr>
          <w:sz w:val="14"/>
        </w:rPr>
        <w:t>Nuclear model has shells which contain electrons</w:t>
      </w:r>
    </w:p>
    <w:p w14:paraId="46F444DB" w14:textId="4BA77EAD" w:rsidR="00995376" w:rsidRPr="00995376" w:rsidRDefault="00995376" w:rsidP="00995376">
      <w:pPr>
        <w:pStyle w:val="NoSpacing"/>
        <w:numPr>
          <w:ilvl w:val="2"/>
          <w:numId w:val="28"/>
        </w:numPr>
        <w:rPr>
          <w:sz w:val="14"/>
        </w:rPr>
      </w:pPr>
      <w:r w:rsidRPr="00995376">
        <w:rPr>
          <w:sz w:val="14"/>
        </w:rPr>
        <w:t>Plum pudding has electrons</w:t>
      </w:r>
      <w:r>
        <w:rPr>
          <w:sz w:val="14"/>
        </w:rPr>
        <w:t xml:space="preserve"> embedded in it </w:t>
      </w:r>
    </w:p>
    <w:p w14:paraId="5FAEB255" w14:textId="06521ED5" w:rsidR="00995376" w:rsidRDefault="00995376" w:rsidP="00995376">
      <w:pPr>
        <w:pStyle w:val="NoSpacing"/>
        <w:numPr>
          <w:ilvl w:val="1"/>
          <w:numId w:val="28"/>
        </w:numPr>
        <w:rPr>
          <w:sz w:val="14"/>
        </w:rPr>
      </w:pPr>
      <w:r>
        <w:rPr>
          <w:sz w:val="14"/>
        </w:rPr>
        <w:t>Nuclear model has a nucleus</w:t>
      </w:r>
    </w:p>
    <w:p w14:paraId="5905FC96" w14:textId="430E7E2F" w:rsidR="00995376" w:rsidRDefault="00995376" w:rsidP="00995376">
      <w:pPr>
        <w:pStyle w:val="NoSpacing"/>
        <w:numPr>
          <w:ilvl w:val="2"/>
          <w:numId w:val="28"/>
        </w:numPr>
        <w:rPr>
          <w:sz w:val="14"/>
        </w:rPr>
      </w:pPr>
      <w:r>
        <w:rPr>
          <w:sz w:val="14"/>
        </w:rPr>
        <w:t>Plum pudding is a positively charged ball</w:t>
      </w:r>
    </w:p>
    <w:p w14:paraId="5A277535" w14:textId="44455F36" w:rsidR="00561D5C" w:rsidRDefault="00561D5C" w:rsidP="00561D5C">
      <w:pPr>
        <w:pStyle w:val="NoSpacing"/>
        <w:rPr>
          <w:sz w:val="14"/>
        </w:rPr>
      </w:pPr>
    </w:p>
    <w:p w14:paraId="6219C9EE" w14:textId="3462853E" w:rsidR="00561D5C" w:rsidRDefault="00486D59" w:rsidP="00561D5C">
      <w:pPr>
        <w:pStyle w:val="NoSpacing"/>
        <w:rPr>
          <w:b/>
          <w:sz w:val="18"/>
          <w:u w:val="single"/>
        </w:rPr>
      </w:pPr>
      <w:r w:rsidRPr="00486D59">
        <w:rPr>
          <w:b/>
          <w:i/>
          <w:noProof/>
          <w:sz w:val="20"/>
          <w:u w:val="single"/>
        </w:rPr>
        <w:drawing>
          <wp:anchor distT="0" distB="0" distL="114300" distR="114300" simplePos="0" relativeHeight="251667456" behindDoc="1" locked="0" layoutInCell="1" allowOverlap="1" wp14:anchorId="74FA643A" wp14:editId="30AD8FDF">
            <wp:simplePos x="0" y="0"/>
            <wp:positionH relativeFrom="column">
              <wp:posOffset>3855238</wp:posOffset>
            </wp:positionH>
            <wp:positionV relativeFrom="paragraph">
              <wp:posOffset>74908</wp:posOffset>
            </wp:positionV>
            <wp:extent cx="1645920" cy="1327150"/>
            <wp:effectExtent l="0" t="0" r="5080" b="6350"/>
            <wp:wrapTight wrapText="bothSides">
              <wp:wrapPolygon edited="0">
                <wp:start x="0" y="0"/>
                <wp:lineTo x="0" y="21497"/>
                <wp:lineTo x="21500" y="21497"/>
                <wp:lineTo x="2150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D5C">
        <w:rPr>
          <w:b/>
          <w:sz w:val="18"/>
          <w:u w:val="single"/>
        </w:rPr>
        <w:t>Electronic Structure:</w:t>
      </w:r>
    </w:p>
    <w:p w14:paraId="697B434F" w14:textId="40582FD0" w:rsidR="00561D5C" w:rsidRDefault="00561D5C" w:rsidP="00561D5C">
      <w:pPr>
        <w:pStyle w:val="NoSpacing"/>
        <w:rPr>
          <w:b/>
          <w:sz w:val="18"/>
          <w:u w:val="single"/>
        </w:rPr>
      </w:pPr>
    </w:p>
    <w:p w14:paraId="213CB0AC" w14:textId="62611A27" w:rsidR="00561D5C" w:rsidRPr="00561D5C" w:rsidRDefault="00561D5C" w:rsidP="00561D5C">
      <w:pPr>
        <w:pStyle w:val="NoSpacing"/>
        <w:numPr>
          <w:ilvl w:val="0"/>
          <w:numId w:val="28"/>
        </w:numPr>
        <w:rPr>
          <w:sz w:val="14"/>
        </w:rPr>
      </w:pPr>
      <w:r w:rsidRPr="00561D5C">
        <w:rPr>
          <w:sz w:val="14"/>
        </w:rPr>
        <w:t xml:space="preserve">Electrons always occupy shells </w:t>
      </w:r>
    </w:p>
    <w:p w14:paraId="4FB05D22" w14:textId="2DBEB306" w:rsidR="00561D5C" w:rsidRPr="00561D5C" w:rsidRDefault="00561D5C" w:rsidP="00561D5C">
      <w:pPr>
        <w:pStyle w:val="NoSpacing"/>
        <w:numPr>
          <w:ilvl w:val="1"/>
          <w:numId w:val="28"/>
        </w:numPr>
        <w:rPr>
          <w:sz w:val="14"/>
        </w:rPr>
      </w:pPr>
      <w:r w:rsidRPr="00561D5C">
        <w:rPr>
          <w:sz w:val="14"/>
        </w:rPr>
        <w:t xml:space="preserve">The lowest energy levels (closer to the nucleus) are always filled first </w:t>
      </w:r>
    </w:p>
    <w:p w14:paraId="691601BB" w14:textId="02042787" w:rsidR="00561D5C" w:rsidRPr="00561D5C" w:rsidRDefault="00561D5C" w:rsidP="00561D5C">
      <w:pPr>
        <w:pStyle w:val="NoSpacing"/>
        <w:numPr>
          <w:ilvl w:val="0"/>
          <w:numId w:val="28"/>
        </w:numPr>
        <w:rPr>
          <w:sz w:val="14"/>
        </w:rPr>
      </w:pPr>
      <w:r w:rsidRPr="00561D5C">
        <w:rPr>
          <w:sz w:val="14"/>
        </w:rPr>
        <w:t>Only a certain number of electrons are allowed in each shell</w:t>
      </w:r>
    </w:p>
    <w:p w14:paraId="76FB2A81" w14:textId="004F0DB3" w:rsidR="00561D5C" w:rsidRPr="007B4828" w:rsidRDefault="00561D5C" w:rsidP="007B4828">
      <w:pPr>
        <w:pStyle w:val="NoSpacing"/>
        <w:numPr>
          <w:ilvl w:val="1"/>
          <w:numId w:val="28"/>
        </w:numPr>
        <w:rPr>
          <w:sz w:val="14"/>
        </w:rPr>
      </w:pPr>
      <w:r w:rsidRPr="00561D5C">
        <w:rPr>
          <w:sz w:val="14"/>
        </w:rPr>
        <w:t>1st shell</w:t>
      </w:r>
      <w:r w:rsidR="007B4828">
        <w:rPr>
          <w:sz w:val="14"/>
        </w:rPr>
        <w:t xml:space="preserve">: </w:t>
      </w:r>
      <w:r w:rsidRPr="007B4828">
        <w:rPr>
          <w:sz w:val="14"/>
        </w:rPr>
        <w:t>2</w:t>
      </w:r>
    </w:p>
    <w:p w14:paraId="2CF498C8" w14:textId="7EEB3ECF" w:rsidR="00561D5C" w:rsidRPr="007B4828" w:rsidRDefault="00561D5C" w:rsidP="007B4828">
      <w:pPr>
        <w:pStyle w:val="NoSpacing"/>
        <w:numPr>
          <w:ilvl w:val="1"/>
          <w:numId w:val="28"/>
        </w:numPr>
        <w:rPr>
          <w:sz w:val="14"/>
        </w:rPr>
      </w:pPr>
      <w:r w:rsidRPr="00561D5C">
        <w:rPr>
          <w:sz w:val="14"/>
        </w:rPr>
        <w:t>2nd shell:</w:t>
      </w:r>
      <w:r w:rsidR="007B4828">
        <w:rPr>
          <w:sz w:val="14"/>
        </w:rPr>
        <w:t xml:space="preserve"> </w:t>
      </w:r>
      <w:r w:rsidRPr="007B4828">
        <w:rPr>
          <w:sz w:val="14"/>
        </w:rPr>
        <w:t>8</w:t>
      </w:r>
    </w:p>
    <w:p w14:paraId="42D14447" w14:textId="56BBE019" w:rsidR="00561D5C" w:rsidRPr="007B4828" w:rsidRDefault="00561D5C" w:rsidP="007B4828">
      <w:pPr>
        <w:pStyle w:val="NoSpacing"/>
        <w:numPr>
          <w:ilvl w:val="1"/>
          <w:numId w:val="28"/>
        </w:numPr>
        <w:rPr>
          <w:sz w:val="14"/>
        </w:rPr>
      </w:pPr>
      <w:r w:rsidRPr="00561D5C">
        <w:rPr>
          <w:sz w:val="14"/>
        </w:rPr>
        <w:t>3rd shell:</w:t>
      </w:r>
      <w:r w:rsidR="007B4828">
        <w:rPr>
          <w:sz w:val="14"/>
        </w:rPr>
        <w:t xml:space="preserve"> </w:t>
      </w:r>
      <w:r w:rsidRPr="007B4828">
        <w:rPr>
          <w:sz w:val="14"/>
        </w:rPr>
        <w:t>8</w:t>
      </w:r>
    </w:p>
    <w:p w14:paraId="436DCBEE" w14:textId="771E6FAC" w:rsidR="00561D5C" w:rsidRPr="007B4828" w:rsidRDefault="00561D5C" w:rsidP="007B4828">
      <w:pPr>
        <w:pStyle w:val="NoSpacing"/>
        <w:numPr>
          <w:ilvl w:val="0"/>
          <w:numId w:val="28"/>
        </w:numPr>
        <w:rPr>
          <w:sz w:val="14"/>
        </w:rPr>
      </w:pPr>
      <w:r>
        <w:rPr>
          <w:sz w:val="14"/>
        </w:rPr>
        <w:t>Atoms are ‘happier’ when they have a full outer shell</w:t>
      </w:r>
      <w:r w:rsidR="007B4828">
        <w:rPr>
          <w:sz w:val="14"/>
        </w:rPr>
        <w:t xml:space="preserve"> (</w:t>
      </w:r>
      <w:r w:rsidRPr="007B4828">
        <w:rPr>
          <w:sz w:val="14"/>
        </w:rPr>
        <w:t>noble gases in group 0</w:t>
      </w:r>
      <w:r w:rsidR="007B4828">
        <w:rPr>
          <w:sz w:val="14"/>
        </w:rPr>
        <w:t>)</w:t>
      </w:r>
    </w:p>
    <w:p w14:paraId="0A21089E" w14:textId="717D4134" w:rsidR="00561D5C" w:rsidRDefault="00561D5C" w:rsidP="00561D5C">
      <w:pPr>
        <w:pStyle w:val="NoSpacing"/>
        <w:numPr>
          <w:ilvl w:val="0"/>
          <w:numId w:val="28"/>
        </w:numPr>
        <w:rPr>
          <w:sz w:val="14"/>
        </w:rPr>
      </w:pPr>
      <w:r>
        <w:rPr>
          <w:sz w:val="14"/>
        </w:rPr>
        <w:t>In most atoms the outer shell is not full</w:t>
      </w:r>
    </w:p>
    <w:p w14:paraId="58A07259" w14:textId="309C815B" w:rsidR="00561D5C" w:rsidRDefault="00561D5C" w:rsidP="00561D5C">
      <w:pPr>
        <w:pStyle w:val="NoSpacing"/>
        <w:numPr>
          <w:ilvl w:val="1"/>
          <w:numId w:val="28"/>
        </w:numPr>
        <w:rPr>
          <w:sz w:val="14"/>
        </w:rPr>
      </w:pPr>
      <w:r>
        <w:rPr>
          <w:sz w:val="14"/>
        </w:rPr>
        <w:t>This makes the atom want to react to fill it</w:t>
      </w:r>
    </w:p>
    <w:p w14:paraId="7F585D6B" w14:textId="1F1C5F4F" w:rsidR="00137457" w:rsidRDefault="00137457" w:rsidP="00561D5C">
      <w:pPr>
        <w:pStyle w:val="NoSpacing"/>
        <w:rPr>
          <w:sz w:val="14"/>
        </w:rPr>
      </w:pPr>
    </w:p>
    <w:p w14:paraId="0554B10D" w14:textId="3AF25FF7" w:rsidR="00561D5C" w:rsidRDefault="00561D5C" w:rsidP="00561D5C">
      <w:pPr>
        <w:pStyle w:val="NoSpacing"/>
        <w:rPr>
          <w:b/>
          <w:sz w:val="18"/>
          <w:u w:val="single"/>
        </w:rPr>
      </w:pPr>
      <w:r>
        <w:rPr>
          <w:b/>
          <w:sz w:val="18"/>
          <w:u w:val="single"/>
        </w:rPr>
        <w:t>The Periodic Table:</w:t>
      </w:r>
    </w:p>
    <w:p w14:paraId="69277C80" w14:textId="2783D86E" w:rsidR="00561D5C" w:rsidRDefault="00561D5C" w:rsidP="00561D5C">
      <w:pPr>
        <w:pStyle w:val="NoSpacing"/>
        <w:rPr>
          <w:b/>
          <w:sz w:val="18"/>
          <w:u w:val="single"/>
        </w:rPr>
      </w:pPr>
    </w:p>
    <w:p w14:paraId="0B6BE688" w14:textId="70316453" w:rsidR="00561D5C" w:rsidRPr="00FD44AD" w:rsidRDefault="00561D5C" w:rsidP="00561D5C">
      <w:pPr>
        <w:pStyle w:val="NoSpacing"/>
        <w:numPr>
          <w:ilvl w:val="0"/>
          <w:numId w:val="43"/>
        </w:numPr>
        <w:rPr>
          <w:b/>
          <w:bCs/>
          <w:i/>
          <w:iCs/>
          <w:sz w:val="14"/>
          <w:u w:val="single"/>
        </w:rPr>
      </w:pPr>
      <w:r w:rsidRPr="00FD44AD">
        <w:rPr>
          <w:b/>
          <w:bCs/>
          <w:i/>
          <w:iCs/>
          <w:sz w:val="14"/>
          <w:u w:val="single"/>
        </w:rPr>
        <w:t>Development of the periodic table:</w:t>
      </w:r>
    </w:p>
    <w:p w14:paraId="7A1A08D2" w14:textId="5C7D0A55" w:rsidR="00BE7403" w:rsidRDefault="00BE7403" w:rsidP="00BE7403">
      <w:pPr>
        <w:pStyle w:val="NoSpacing"/>
        <w:numPr>
          <w:ilvl w:val="1"/>
          <w:numId w:val="43"/>
        </w:numPr>
        <w:rPr>
          <w:sz w:val="14"/>
        </w:rPr>
      </w:pPr>
      <w:r>
        <w:rPr>
          <w:sz w:val="14"/>
        </w:rPr>
        <w:t>In the early 1800’s (before the discovery of protons, neutrons and electrons),</w:t>
      </w:r>
    </w:p>
    <w:p w14:paraId="53CC19E1" w14:textId="08BC39E3" w:rsidR="00BE7403" w:rsidRDefault="00BE7403" w:rsidP="00BE7403">
      <w:pPr>
        <w:pStyle w:val="NoSpacing"/>
        <w:numPr>
          <w:ilvl w:val="2"/>
          <w:numId w:val="43"/>
        </w:numPr>
        <w:rPr>
          <w:sz w:val="14"/>
        </w:rPr>
      </w:pPr>
      <w:r>
        <w:rPr>
          <w:sz w:val="14"/>
        </w:rPr>
        <w:t>Elements were arranged by atomic mass</w:t>
      </w:r>
    </w:p>
    <w:p w14:paraId="61D8C38C" w14:textId="5333CC07" w:rsidR="00BE7403" w:rsidRDefault="00BE7403" w:rsidP="00BE7403">
      <w:pPr>
        <w:pStyle w:val="NoSpacing"/>
        <w:numPr>
          <w:ilvl w:val="2"/>
          <w:numId w:val="43"/>
        </w:numPr>
        <w:rPr>
          <w:sz w:val="14"/>
        </w:rPr>
      </w:pPr>
      <w:r>
        <w:rPr>
          <w:sz w:val="14"/>
        </w:rPr>
        <w:t xml:space="preserve">The early periodic tables were incomplete </w:t>
      </w:r>
    </w:p>
    <w:p w14:paraId="0D59033D" w14:textId="195949E0" w:rsidR="00BE7403" w:rsidRDefault="00BE7403" w:rsidP="00BE7403">
      <w:pPr>
        <w:pStyle w:val="NoSpacing"/>
        <w:numPr>
          <w:ilvl w:val="3"/>
          <w:numId w:val="43"/>
        </w:numPr>
        <w:rPr>
          <w:sz w:val="14"/>
        </w:rPr>
      </w:pPr>
      <w:r>
        <w:rPr>
          <w:sz w:val="14"/>
        </w:rPr>
        <w:t xml:space="preserve">Some elements were placed inappropriate groups </w:t>
      </w:r>
    </w:p>
    <w:p w14:paraId="327C7E36" w14:textId="1AAD2B2F" w:rsidR="00BE7403" w:rsidRDefault="00BE7403" w:rsidP="00BE7403">
      <w:pPr>
        <w:pStyle w:val="NoSpacing"/>
        <w:numPr>
          <w:ilvl w:val="4"/>
          <w:numId w:val="43"/>
        </w:numPr>
        <w:rPr>
          <w:sz w:val="14"/>
        </w:rPr>
      </w:pPr>
      <w:r>
        <w:rPr>
          <w:sz w:val="14"/>
        </w:rPr>
        <w:t>This is because it only was ordered in relative atomic mass and not grouped into properties</w:t>
      </w:r>
    </w:p>
    <w:p w14:paraId="2145255D" w14:textId="131B5DB1" w:rsidR="00BE7403" w:rsidRDefault="00BE7403" w:rsidP="00BE7403">
      <w:pPr>
        <w:pStyle w:val="NoSpacing"/>
        <w:numPr>
          <w:ilvl w:val="1"/>
          <w:numId w:val="43"/>
        </w:numPr>
        <w:rPr>
          <w:sz w:val="14"/>
        </w:rPr>
      </w:pPr>
      <w:r>
        <w:rPr>
          <w:sz w:val="14"/>
        </w:rPr>
        <w:t>In 1869,</w:t>
      </w:r>
    </w:p>
    <w:p w14:paraId="53CAC4A6" w14:textId="0206E02D" w:rsidR="00BE7403" w:rsidRPr="00BE7403" w:rsidRDefault="00BE7403" w:rsidP="00BE7403">
      <w:pPr>
        <w:pStyle w:val="NoSpacing"/>
        <w:numPr>
          <w:ilvl w:val="2"/>
          <w:numId w:val="43"/>
        </w:numPr>
        <w:rPr>
          <w:sz w:val="14"/>
        </w:rPr>
      </w:pPr>
      <w:r>
        <w:rPr>
          <w:sz w:val="14"/>
        </w:rPr>
        <w:t>Dmitri Mendeleev overcame some of the problems,</w:t>
      </w:r>
      <w:r w:rsidRPr="00BE7403">
        <w:rPr>
          <w:sz w:val="14"/>
        </w:rPr>
        <w:t xml:space="preserve"> </w:t>
      </w:r>
      <w:r>
        <w:rPr>
          <w:sz w:val="14"/>
        </w:rPr>
        <w:t>h</w:t>
      </w:r>
      <w:r w:rsidRPr="00BE7403">
        <w:rPr>
          <w:sz w:val="14"/>
        </w:rPr>
        <w:t>e did this by:</w:t>
      </w:r>
    </w:p>
    <w:p w14:paraId="19A0B711" w14:textId="3516D957" w:rsidR="00BE7403" w:rsidRDefault="00BE7403" w:rsidP="00BE7403">
      <w:pPr>
        <w:pStyle w:val="NoSpacing"/>
        <w:numPr>
          <w:ilvl w:val="3"/>
          <w:numId w:val="43"/>
        </w:numPr>
        <w:rPr>
          <w:sz w:val="14"/>
        </w:rPr>
      </w:pPr>
      <w:r>
        <w:rPr>
          <w:sz w:val="14"/>
        </w:rPr>
        <w:t xml:space="preserve">Leaving gaps for elements he thought had not been discovered </w:t>
      </w:r>
    </w:p>
    <w:p w14:paraId="45AD72DC" w14:textId="52B8A588" w:rsidR="00BE7403" w:rsidRDefault="00BE7403" w:rsidP="00BE7403">
      <w:pPr>
        <w:pStyle w:val="NoSpacing"/>
        <w:numPr>
          <w:ilvl w:val="3"/>
          <w:numId w:val="43"/>
        </w:numPr>
        <w:rPr>
          <w:sz w:val="14"/>
        </w:rPr>
      </w:pPr>
      <w:r>
        <w:rPr>
          <w:sz w:val="14"/>
        </w:rPr>
        <w:t>Changing the order of elements based on atomic weights</w:t>
      </w:r>
    </w:p>
    <w:p w14:paraId="10B32907" w14:textId="418703EE" w:rsidR="00BE7403" w:rsidRDefault="00BE7403" w:rsidP="00BE7403">
      <w:pPr>
        <w:pStyle w:val="NoSpacing"/>
        <w:numPr>
          <w:ilvl w:val="2"/>
          <w:numId w:val="43"/>
        </w:numPr>
        <w:rPr>
          <w:sz w:val="14"/>
        </w:rPr>
      </w:pPr>
      <w:r>
        <w:rPr>
          <w:sz w:val="14"/>
        </w:rPr>
        <w:t>Elements with properties which Mendeleev predicted were discovered and filled the gaps</w:t>
      </w:r>
    </w:p>
    <w:p w14:paraId="73AE97B3" w14:textId="26E0B54D" w:rsidR="00BE7403" w:rsidRDefault="00BE7403" w:rsidP="00BE7403">
      <w:pPr>
        <w:pStyle w:val="NoSpacing"/>
        <w:numPr>
          <w:ilvl w:val="3"/>
          <w:numId w:val="43"/>
        </w:numPr>
        <w:rPr>
          <w:sz w:val="14"/>
        </w:rPr>
      </w:pPr>
      <w:r>
        <w:rPr>
          <w:sz w:val="14"/>
        </w:rPr>
        <w:t>Knowledge of Isotopes made it possible to explain why the order based on atomic weights was not always correct</w:t>
      </w:r>
    </w:p>
    <w:p w14:paraId="22EA2EA2" w14:textId="57761CFF" w:rsidR="00BE7403" w:rsidRPr="00FD44AD" w:rsidRDefault="007B4828" w:rsidP="007B4828">
      <w:pPr>
        <w:pStyle w:val="NoSpacing"/>
        <w:numPr>
          <w:ilvl w:val="0"/>
          <w:numId w:val="43"/>
        </w:numPr>
        <w:rPr>
          <w:b/>
          <w:bCs/>
          <w:i/>
          <w:iCs/>
          <w:sz w:val="14"/>
          <w:u w:val="single"/>
        </w:rPr>
      </w:pPr>
      <w:r w:rsidRPr="00FD44AD">
        <w:rPr>
          <w:b/>
          <w:bCs/>
          <w:i/>
          <w:iCs/>
          <w:sz w:val="14"/>
          <w:u w:val="single"/>
        </w:rPr>
        <w:t>Modern Periodic Table:</w:t>
      </w:r>
    </w:p>
    <w:p w14:paraId="616C23F4" w14:textId="30E92431" w:rsidR="007B4828" w:rsidRDefault="007B4828" w:rsidP="007B4828">
      <w:pPr>
        <w:pStyle w:val="NoSpacing"/>
        <w:numPr>
          <w:ilvl w:val="1"/>
          <w:numId w:val="43"/>
        </w:numPr>
        <w:rPr>
          <w:sz w:val="14"/>
        </w:rPr>
      </w:pPr>
      <w:r>
        <w:rPr>
          <w:sz w:val="14"/>
        </w:rPr>
        <w:t>There are around 100 elements</w:t>
      </w:r>
    </w:p>
    <w:p w14:paraId="615BF90F" w14:textId="62E45D6E" w:rsidR="007B4828" w:rsidRDefault="007B4828" w:rsidP="007B4828">
      <w:pPr>
        <w:pStyle w:val="NoSpacing"/>
        <w:numPr>
          <w:ilvl w:val="2"/>
          <w:numId w:val="43"/>
        </w:numPr>
        <w:rPr>
          <w:sz w:val="14"/>
        </w:rPr>
      </w:pPr>
      <w:r>
        <w:rPr>
          <w:sz w:val="14"/>
        </w:rPr>
        <w:t>They are arranged:</w:t>
      </w:r>
    </w:p>
    <w:p w14:paraId="7153CDFE" w14:textId="29481993" w:rsidR="007B4828" w:rsidRDefault="007B4828" w:rsidP="007B4828">
      <w:pPr>
        <w:pStyle w:val="NoSpacing"/>
        <w:numPr>
          <w:ilvl w:val="3"/>
          <w:numId w:val="43"/>
        </w:numPr>
        <w:rPr>
          <w:sz w:val="14"/>
        </w:rPr>
      </w:pPr>
      <w:r>
        <w:rPr>
          <w:sz w:val="14"/>
        </w:rPr>
        <w:t>By atomic number</w:t>
      </w:r>
    </w:p>
    <w:p w14:paraId="0815BFA1" w14:textId="77777777" w:rsidR="007B4828" w:rsidRDefault="007B4828" w:rsidP="007B4828">
      <w:pPr>
        <w:pStyle w:val="NoSpacing"/>
        <w:numPr>
          <w:ilvl w:val="3"/>
          <w:numId w:val="43"/>
        </w:numPr>
        <w:rPr>
          <w:sz w:val="14"/>
        </w:rPr>
      </w:pPr>
      <w:r>
        <w:rPr>
          <w:sz w:val="14"/>
        </w:rPr>
        <w:t xml:space="preserve">So that elements with similar properties are in columns known as groups. </w:t>
      </w:r>
    </w:p>
    <w:p w14:paraId="0518E05C" w14:textId="55FE76FA" w:rsidR="007B4828" w:rsidRPr="007B4828" w:rsidRDefault="007B4828" w:rsidP="007B4828">
      <w:pPr>
        <w:pStyle w:val="NoSpacing"/>
        <w:numPr>
          <w:ilvl w:val="2"/>
          <w:numId w:val="43"/>
        </w:numPr>
        <w:rPr>
          <w:sz w:val="14"/>
        </w:rPr>
      </w:pPr>
      <w:r w:rsidRPr="007B4828">
        <w:rPr>
          <w:sz w:val="14"/>
        </w:rPr>
        <w:t xml:space="preserve">It is called a periodic table because similar properties occur at regular intervals </w:t>
      </w:r>
    </w:p>
    <w:p w14:paraId="7C3C9667" w14:textId="0E561383" w:rsidR="007B4828" w:rsidRDefault="007B4828" w:rsidP="007B4828">
      <w:pPr>
        <w:pStyle w:val="NoSpacing"/>
        <w:numPr>
          <w:ilvl w:val="2"/>
          <w:numId w:val="43"/>
        </w:numPr>
        <w:rPr>
          <w:sz w:val="14"/>
        </w:rPr>
      </w:pPr>
      <w:r w:rsidRPr="007B4828">
        <w:rPr>
          <w:sz w:val="14"/>
        </w:rPr>
        <w:t>Elements in the same group in the periodic table have the same number of electrons in their outer shell (outer electrons)</w:t>
      </w:r>
    </w:p>
    <w:p w14:paraId="06444D43" w14:textId="68A6A1DD" w:rsidR="00561D5C" w:rsidRDefault="007B4828" w:rsidP="00561D5C">
      <w:pPr>
        <w:pStyle w:val="NoSpacing"/>
        <w:numPr>
          <w:ilvl w:val="3"/>
          <w:numId w:val="43"/>
        </w:numPr>
        <w:rPr>
          <w:sz w:val="14"/>
        </w:rPr>
      </w:pPr>
      <w:r>
        <w:rPr>
          <w:sz w:val="14"/>
        </w:rPr>
        <w:t>T</w:t>
      </w:r>
      <w:r w:rsidRPr="007B4828">
        <w:rPr>
          <w:sz w:val="14"/>
        </w:rPr>
        <w:t>his gives them similar chemical properties.</w:t>
      </w:r>
    </w:p>
    <w:p w14:paraId="5B9C7739" w14:textId="243DD8C7" w:rsidR="007B4828" w:rsidRPr="00FD44AD" w:rsidRDefault="007B4828" w:rsidP="007B4828">
      <w:pPr>
        <w:pStyle w:val="NoSpacing"/>
        <w:rPr>
          <w:b/>
          <w:sz w:val="18"/>
          <w:u w:val="single"/>
        </w:rPr>
      </w:pPr>
      <w:r w:rsidRPr="00FD44AD">
        <w:rPr>
          <w:b/>
          <w:sz w:val="18"/>
          <w:u w:val="single"/>
        </w:rPr>
        <w:lastRenderedPageBreak/>
        <w:t>Metals and Non-Metals:</w:t>
      </w:r>
    </w:p>
    <w:p w14:paraId="10F84CF9" w14:textId="26C22FA0" w:rsidR="007B4828" w:rsidRDefault="007B4828" w:rsidP="002A34AC">
      <w:pPr>
        <w:pStyle w:val="NoSpacing"/>
        <w:rPr>
          <w:sz w:val="14"/>
        </w:rPr>
      </w:pPr>
    </w:p>
    <w:p w14:paraId="75715C83" w14:textId="5D79AF6A" w:rsidR="002A34AC" w:rsidRDefault="002A34AC" w:rsidP="002A34AC">
      <w:pPr>
        <w:pStyle w:val="NoSpacing"/>
        <w:numPr>
          <w:ilvl w:val="0"/>
          <w:numId w:val="43"/>
        </w:numPr>
        <w:rPr>
          <w:sz w:val="14"/>
        </w:rPr>
      </w:pPr>
      <w:r>
        <w:rPr>
          <w:sz w:val="14"/>
        </w:rPr>
        <w:t xml:space="preserve">Most elements are metals. </w:t>
      </w:r>
    </w:p>
    <w:p w14:paraId="17126C89" w14:textId="79AF9CF5" w:rsidR="002A34AC" w:rsidRDefault="002A34AC" w:rsidP="002A34AC">
      <w:pPr>
        <w:pStyle w:val="NoSpacing"/>
        <w:numPr>
          <w:ilvl w:val="1"/>
          <w:numId w:val="43"/>
        </w:numPr>
        <w:rPr>
          <w:sz w:val="14"/>
        </w:rPr>
      </w:pPr>
      <w:r>
        <w:rPr>
          <w:sz w:val="14"/>
        </w:rPr>
        <w:t>Metals are found to the left and the bottom of the periodic table</w:t>
      </w:r>
    </w:p>
    <w:p w14:paraId="20A08943" w14:textId="1303290D" w:rsidR="002A34AC" w:rsidRPr="002A34AC" w:rsidRDefault="002A34AC" w:rsidP="002A34AC">
      <w:pPr>
        <w:pStyle w:val="NoSpacing"/>
        <w:numPr>
          <w:ilvl w:val="1"/>
          <w:numId w:val="43"/>
        </w:numPr>
        <w:rPr>
          <w:sz w:val="14"/>
        </w:rPr>
      </w:pPr>
      <w:r>
        <w:rPr>
          <w:sz w:val="14"/>
        </w:rPr>
        <w:t>Non-Metals are found to the right and the top of the periodic table</w:t>
      </w:r>
    </w:p>
    <w:p w14:paraId="5DA49930" w14:textId="30040E2C" w:rsidR="002A34AC" w:rsidRDefault="002A34AC" w:rsidP="002A34AC">
      <w:pPr>
        <w:pStyle w:val="NoSpacing"/>
        <w:numPr>
          <w:ilvl w:val="0"/>
          <w:numId w:val="43"/>
        </w:numPr>
        <w:rPr>
          <w:sz w:val="14"/>
        </w:rPr>
      </w:pPr>
      <w:r>
        <w:rPr>
          <w:sz w:val="14"/>
        </w:rPr>
        <w:t>Metals are elements which form positive ions when they react</w:t>
      </w:r>
    </w:p>
    <w:p w14:paraId="7CE5769B" w14:textId="01216033" w:rsidR="002A34AC" w:rsidRDefault="002A34AC" w:rsidP="002A34AC">
      <w:pPr>
        <w:pStyle w:val="NoSpacing"/>
        <w:numPr>
          <w:ilvl w:val="0"/>
          <w:numId w:val="43"/>
        </w:numPr>
        <w:rPr>
          <w:sz w:val="14"/>
        </w:rPr>
      </w:pPr>
      <w:r>
        <w:rPr>
          <w:sz w:val="14"/>
        </w:rPr>
        <w:t>Non-metals are elements which do not form positive ions when they react</w:t>
      </w:r>
    </w:p>
    <w:p w14:paraId="78742FC2" w14:textId="109DB2B5" w:rsidR="002A34AC" w:rsidRDefault="002A34AC" w:rsidP="002A34AC">
      <w:pPr>
        <w:pStyle w:val="NoSpacing"/>
        <w:numPr>
          <w:ilvl w:val="0"/>
          <w:numId w:val="43"/>
        </w:numPr>
        <w:rPr>
          <w:sz w:val="14"/>
        </w:rPr>
      </w:pPr>
      <w:r>
        <w:rPr>
          <w:sz w:val="14"/>
        </w:rPr>
        <w:t>Differences:</w:t>
      </w:r>
    </w:p>
    <w:p w14:paraId="0CDD851A" w14:textId="043696A1" w:rsidR="002A34AC" w:rsidRDefault="002A34AC" w:rsidP="002A34AC">
      <w:pPr>
        <w:pStyle w:val="NoSpacing"/>
        <w:numPr>
          <w:ilvl w:val="1"/>
          <w:numId w:val="43"/>
        </w:numPr>
        <w:rPr>
          <w:sz w:val="14"/>
        </w:rPr>
      </w:pPr>
      <w:r>
        <w:rPr>
          <w:sz w:val="14"/>
        </w:rPr>
        <w:t>They have different physical properties</w:t>
      </w:r>
    </w:p>
    <w:p w14:paraId="041C7F8E" w14:textId="167F4035" w:rsidR="002A34AC" w:rsidRDefault="002A34AC" w:rsidP="002A34AC">
      <w:pPr>
        <w:pStyle w:val="NoSpacing"/>
        <w:numPr>
          <w:ilvl w:val="2"/>
          <w:numId w:val="43"/>
        </w:numPr>
        <w:rPr>
          <w:sz w:val="14"/>
        </w:rPr>
      </w:pPr>
      <w:r>
        <w:rPr>
          <w:sz w:val="14"/>
        </w:rPr>
        <w:t>Metals have metallic bonding which causes them to have similar basic physical properties:</w:t>
      </w:r>
    </w:p>
    <w:p w14:paraId="65758E26" w14:textId="1359B8E7" w:rsidR="002A34AC" w:rsidRPr="00137457" w:rsidRDefault="002A34AC" w:rsidP="00137457">
      <w:pPr>
        <w:pStyle w:val="NoSpacing"/>
        <w:numPr>
          <w:ilvl w:val="3"/>
          <w:numId w:val="43"/>
        </w:numPr>
        <w:rPr>
          <w:sz w:val="14"/>
        </w:rPr>
      </w:pPr>
      <w:r>
        <w:rPr>
          <w:sz w:val="14"/>
        </w:rPr>
        <w:t>They’re strong</w:t>
      </w:r>
      <w:r w:rsidR="00137457">
        <w:rPr>
          <w:sz w:val="14"/>
        </w:rPr>
        <w:t>,</w:t>
      </w:r>
      <w:r w:rsidRPr="00137457">
        <w:rPr>
          <w:sz w:val="14"/>
        </w:rPr>
        <w:t xml:space="preserve"> malleabl</w:t>
      </w:r>
      <w:r w:rsidR="00137457">
        <w:rPr>
          <w:sz w:val="14"/>
        </w:rPr>
        <w:t xml:space="preserve">e, </w:t>
      </w:r>
      <w:r w:rsidR="00137457" w:rsidRPr="00137457">
        <w:rPr>
          <w:sz w:val="14"/>
        </w:rPr>
        <w:t>g</w:t>
      </w:r>
      <w:r w:rsidRPr="00137457">
        <w:rPr>
          <w:sz w:val="14"/>
        </w:rPr>
        <w:t>ood conductors of heat and electricity</w:t>
      </w:r>
      <w:r w:rsidR="00137457">
        <w:rPr>
          <w:sz w:val="14"/>
        </w:rPr>
        <w:t xml:space="preserve"> and t</w:t>
      </w:r>
      <w:r w:rsidRPr="00137457">
        <w:rPr>
          <w:sz w:val="14"/>
        </w:rPr>
        <w:t>hey have high melting and boiling points</w:t>
      </w:r>
    </w:p>
    <w:p w14:paraId="25BBC0F6" w14:textId="06E0E0C2" w:rsidR="002A34AC" w:rsidRDefault="002A34AC" w:rsidP="002A34AC">
      <w:pPr>
        <w:pStyle w:val="NoSpacing"/>
        <w:numPr>
          <w:ilvl w:val="2"/>
          <w:numId w:val="43"/>
        </w:numPr>
        <w:rPr>
          <w:sz w:val="14"/>
        </w:rPr>
      </w:pPr>
      <w:r>
        <w:rPr>
          <w:sz w:val="14"/>
        </w:rPr>
        <w:t xml:space="preserve">Non-Metals don’t have metallic bonding; </w:t>
      </w:r>
      <w:r w:rsidR="00FD44AD">
        <w:rPr>
          <w:sz w:val="14"/>
        </w:rPr>
        <w:t>therefore,</w:t>
      </w:r>
      <w:r>
        <w:rPr>
          <w:sz w:val="14"/>
        </w:rPr>
        <w:t xml:space="preserve"> they tend to be:</w:t>
      </w:r>
    </w:p>
    <w:p w14:paraId="62E54E5E" w14:textId="60BF561F" w:rsidR="002A34AC" w:rsidRPr="00137457" w:rsidRDefault="002A34AC" w:rsidP="00137457">
      <w:pPr>
        <w:pStyle w:val="NoSpacing"/>
        <w:numPr>
          <w:ilvl w:val="3"/>
          <w:numId w:val="43"/>
        </w:numPr>
        <w:rPr>
          <w:sz w:val="14"/>
        </w:rPr>
      </w:pPr>
      <w:r>
        <w:rPr>
          <w:sz w:val="14"/>
        </w:rPr>
        <w:t>Brittle</w:t>
      </w:r>
      <w:r w:rsidR="00137457">
        <w:rPr>
          <w:sz w:val="14"/>
        </w:rPr>
        <w:t>, have l</w:t>
      </w:r>
      <w:r w:rsidRPr="00137457">
        <w:rPr>
          <w:sz w:val="14"/>
        </w:rPr>
        <w:t>ow melting and boiling point</w:t>
      </w:r>
      <w:r w:rsidR="00137457">
        <w:rPr>
          <w:sz w:val="14"/>
        </w:rPr>
        <w:t>s</w:t>
      </w:r>
      <w:r w:rsidR="00137457" w:rsidRPr="00137457">
        <w:rPr>
          <w:sz w:val="14"/>
        </w:rPr>
        <w:t>,</w:t>
      </w:r>
      <w:r w:rsidR="00137457">
        <w:rPr>
          <w:sz w:val="14"/>
        </w:rPr>
        <w:t xml:space="preserve"> </w:t>
      </w:r>
      <w:r w:rsidR="00137457" w:rsidRPr="00137457">
        <w:rPr>
          <w:sz w:val="14"/>
        </w:rPr>
        <w:t>d</w:t>
      </w:r>
      <w:r w:rsidRPr="00137457">
        <w:rPr>
          <w:sz w:val="14"/>
        </w:rPr>
        <w:t>on’t conduct electricity</w:t>
      </w:r>
      <w:r w:rsidR="00137457">
        <w:rPr>
          <w:sz w:val="14"/>
        </w:rPr>
        <w:t xml:space="preserve"> </w:t>
      </w:r>
      <w:r w:rsidR="00137457" w:rsidRPr="00137457">
        <w:rPr>
          <w:sz w:val="14"/>
        </w:rPr>
        <w:t>and h</w:t>
      </w:r>
      <w:r w:rsidRPr="00137457">
        <w:rPr>
          <w:sz w:val="14"/>
        </w:rPr>
        <w:t>ave a low density</w:t>
      </w:r>
    </w:p>
    <w:p w14:paraId="67AEFB32" w14:textId="5731159B" w:rsidR="00FD44AD" w:rsidRPr="00FD44AD" w:rsidRDefault="00FD44AD" w:rsidP="00FD44AD">
      <w:pPr>
        <w:pStyle w:val="NoSpacing"/>
        <w:rPr>
          <w:b/>
          <w:sz w:val="18"/>
          <w:u w:val="single"/>
        </w:rPr>
      </w:pPr>
      <w:r w:rsidRPr="00FD44AD">
        <w:rPr>
          <w:b/>
          <w:sz w:val="18"/>
          <w:u w:val="single"/>
        </w:rPr>
        <w:t>Transition Metals:</w:t>
      </w:r>
    </w:p>
    <w:p w14:paraId="1116B29A" w14:textId="77777777" w:rsidR="00FD44AD" w:rsidRDefault="00FD44AD" w:rsidP="00FD44AD">
      <w:pPr>
        <w:pStyle w:val="NoSpacing"/>
        <w:rPr>
          <w:sz w:val="14"/>
        </w:rPr>
      </w:pPr>
    </w:p>
    <w:p w14:paraId="72789324" w14:textId="42352CEC" w:rsidR="00FD44AD" w:rsidRDefault="00486D59" w:rsidP="00FD44AD">
      <w:pPr>
        <w:pStyle w:val="NoSpacing"/>
        <w:numPr>
          <w:ilvl w:val="0"/>
          <w:numId w:val="43"/>
        </w:numPr>
        <w:rPr>
          <w:sz w:val="14"/>
        </w:rPr>
      </w:pPr>
      <w:r w:rsidRPr="00486D59">
        <w:rPr>
          <w:noProof/>
          <w:sz w:val="14"/>
        </w:rPr>
        <w:drawing>
          <wp:anchor distT="0" distB="0" distL="114300" distR="114300" simplePos="0" relativeHeight="251668480" behindDoc="1" locked="0" layoutInCell="1" allowOverlap="1" wp14:anchorId="478D2608" wp14:editId="1EE16D81">
            <wp:simplePos x="0" y="0"/>
            <wp:positionH relativeFrom="column">
              <wp:posOffset>4098925</wp:posOffset>
            </wp:positionH>
            <wp:positionV relativeFrom="paragraph">
              <wp:posOffset>78740</wp:posOffset>
            </wp:positionV>
            <wp:extent cx="2422525" cy="1619885"/>
            <wp:effectExtent l="0" t="0" r="3175" b="5715"/>
            <wp:wrapTight wrapText="bothSides">
              <wp:wrapPolygon edited="0">
                <wp:start x="0" y="0"/>
                <wp:lineTo x="0" y="21507"/>
                <wp:lineTo x="21515" y="21507"/>
                <wp:lineTo x="21515" y="0"/>
                <wp:lineTo x="0" y="0"/>
              </wp:wrapPolygon>
            </wp:wrapTight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4AD">
        <w:rPr>
          <w:sz w:val="14"/>
        </w:rPr>
        <w:t>Transition metals are in the centre of the periodic table</w:t>
      </w:r>
    </w:p>
    <w:p w14:paraId="42038561" w14:textId="7EF78CCD" w:rsidR="00FD44AD" w:rsidRDefault="00FD44AD" w:rsidP="00FD44AD">
      <w:pPr>
        <w:pStyle w:val="NoSpacing"/>
        <w:numPr>
          <w:ilvl w:val="0"/>
          <w:numId w:val="43"/>
        </w:numPr>
        <w:rPr>
          <w:sz w:val="14"/>
        </w:rPr>
      </w:pPr>
      <w:r>
        <w:rPr>
          <w:sz w:val="14"/>
        </w:rPr>
        <w:t>They are metals with similar properties</w:t>
      </w:r>
    </w:p>
    <w:p w14:paraId="6D18CE98" w14:textId="3B8F082A" w:rsidR="00FD44AD" w:rsidRDefault="00FD44AD" w:rsidP="00FD44AD">
      <w:pPr>
        <w:pStyle w:val="NoSpacing"/>
        <w:numPr>
          <w:ilvl w:val="1"/>
          <w:numId w:val="43"/>
        </w:numPr>
        <w:rPr>
          <w:sz w:val="14"/>
        </w:rPr>
      </w:pPr>
      <w:r>
        <w:rPr>
          <w:sz w:val="14"/>
        </w:rPr>
        <w:t>Their properties are those of a typical metal, these are:</w:t>
      </w:r>
    </w:p>
    <w:p w14:paraId="458F3A7A" w14:textId="19289609" w:rsidR="00FD44AD" w:rsidRDefault="00FD44AD" w:rsidP="00FD44AD">
      <w:pPr>
        <w:pStyle w:val="NoSpacing"/>
        <w:numPr>
          <w:ilvl w:val="2"/>
          <w:numId w:val="43"/>
        </w:numPr>
        <w:rPr>
          <w:sz w:val="14"/>
        </w:rPr>
      </w:pPr>
      <w:r>
        <w:rPr>
          <w:sz w:val="14"/>
        </w:rPr>
        <w:t>They are good conductors of heat and electricity</w:t>
      </w:r>
    </w:p>
    <w:p w14:paraId="70DAB401" w14:textId="5549BC0A" w:rsidR="00FD44AD" w:rsidRDefault="00FD44AD" w:rsidP="00FD44AD">
      <w:pPr>
        <w:pStyle w:val="NoSpacing"/>
        <w:numPr>
          <w:ilvl w:val="2"/>
          <w:numId w:val="43"/>
        </w:numPr>
        <w:rPr>
          <w:sz w:val="14"/>
        </w:rPr>
      </w:pPr>
      <w:r>
        <w:rPr>
          <w:sz w:val="14"/>
        </w:rPr>
        <w:t xml:space="preserve">They are dense, strong and </w:t>
      </w:r>
      <w:r w:rsidRPr="00FD44AD">
        <w:rPr>
          <w:sz w:val="14"/>
        </w:rPr>
        <w:t>shiny</w:t>
      </w:r>
    </w:p>
    <w:p w14:paraId="5D291958" w14:textId="0B404AE5" w:rsidR="00FD44AD" w:rsidRDefault="00FD44AD" w:rsidP="00FD44AD">
      <w:pPr>
        <w:pStyle w:val="NoSpacing"/>
        <w:numPr>
          <w:ilvl w:val="0"/>
          <w:numId w:val="43"/>
        </w:numPr>
        <w:rPr>
          <w:sz w:val="14"/>
        </w:rPr>
      </w:pPr>
      <w:r>
        <w:rPr>
          <w:sz w:val="14"/>
        </w:rPr>
        <w:t>They also have special properties:</w:t>
      </w:r>
    </w:p>
    <w:p w14:paraId="3C85E984" w14:textId="559F32BA" w:rsidR="00FD44AD" w:rsidRDefault="00FD44AD" w:rsidP="00FD44AD">
      <w:pPr>
        <w:pStyle w:val="NoSpacing"/>
        <w:numPr>
          <w:ilvl w:val="1"/>
          <w:numId w:val="43"/>
        </w:numPr>
        <w:rPr>
          <w:sz w:val="14"/>
        </w:rPr>
      </w:pPr>
      <w:r>
        <w:rPr>
          <w:sz w:val="14"/>
        </w:rPr>
        <w:t>They can have more than one ion</w:t>
      </w:r>
    </w:p>
    <w:p w14:paraId="78511B27" w14:textId="77777777" w:rsidR="00FD44AD" w:rsidRDefault="00FD44AD" w:rsidP="00FD44AD">
      <w:pPr>
        <w:pStyle w:val="NoSpacing"/>
        <w:numPr>
          <w:ilvl w:val="2"/>
          <w:numId w:val="43"/>
        </w:numPr>
        <w:rPr>
          <w:sz w:val="14"/>
        </w:rPr>
      </w:pPr>
      <w:r>
        <w:rPr>
          <w:sz w:val="14"/>
        </w:rPr>
        <w:t>Copper forms Cu</w:t>
      </w:r>
      <w:r>
        <w:rPr>
          <w:sz w:val="14"/>
          <w:vertAlign w:val="superscript"/>
        </w:rPr>
        <w:t xml:space="preserve">+ </w:t>
      </w:r>
      <w:r>
        <w:rPr>
          <w:sz w:val="14"/>
        </w:rPr>
        <w:t>and Cu</w:t>
      </w:r>
      <w:r>
        <w:rPr>
          <w:sz w:val="14"/>
          <w:vertAlign w:val="superscript"/>
        </w:rPr>
        <w:t xml:space="preserve">2+ </w:t>
      </w:r>
      <w:r>
        <w:rPr>
          <w:sz w:val="14"/>
        </w:rPr>
        <w:t>ions.</w:t>
      </w:r>
    </w:p>
    <w:p w14:paraId="637D52AB" w14:textId="75168348" w:rsidR="00FD44AD" w:rsidRPr="00FD44AD" w:rsidRDefault="00FD44AD" w:rsidP="00FD44AD">
      <w:pPr>
        <w:pStyle w:val="NoSpacing"/>
        <w:numPr>
          <w:ilvl w:val="2"/>
          <w:numId w:val="43"/>
        </w:numPr>
        <w:rPr>
          <w:sz w:val="14"/>
        </w:rPr>
      </w:pPr>
      <w:r w:rsidRPr="00FD44AD">
        <w:rPr>
          <w:sz w:val="14"/>
        </w:rPr>
        <w:t xml:space="preserve">Cobalt forms </w:t>
      </w:r>
      <w:r>
        <w:rPr>
          <w:sz w:val="14"/>
        </w:rPr>
        <w:t>Co</w:t>
      </w:r>
      <w:r>
        <w:rPr>
          <w:sz w:val="14"/>
          <w:vertAlign w:val="superscript"/>
        </w:rPr>
        <w:t xml:space="preserve">2+ </w:t>
      </w:r>
      <w:r>
        <w:rPr>
          <w:sz w:val="14"/>
        </w:rPr>
        <w:t>and Cu</w:t>
      </w:r>
      <w:r>
        <w:rPr>
          <w:sz w:val="14"/>
          <w:vertAlign w:val="superscript"/>
        </w:rPr>
        <w:t>3</w:t>
      </w:r>
      <w:r w:rsidRPr="00FD44AD">
        <w:rPr>
          <w:sz w:val="14"/>
          <w:vertAlign w:val="superscript"/>
        </w:rPr>
        <w:t xml:space="preserve">+ </w:t>
      </w:r>
      <w:r w:rsidRPr="00FD44AD">
        <w:rPr>
          <w:sz w:val="14"/>
        </w:rPr>
        <w:t>ions.</w:t>
      </w:r>
    </w:p>
    <w:p w14:paraId="67F478A9" w14:textId="435E6C58" w:rsidR="00FD44AD" w:rsidRDefault="00FD44AD" w:rsidP="00FD44AD">
      <w:pPr>
        <w:pStyle w:val="NoSpacing"/>
        <w:numPr>
          <w:ilvl w:val="1"/>
          <w:numId w:val="43"/>
        </w:numPr>
        <w:rPr>
          <w:sz w:val="14"/>
        </w:rPr>
      </w:pPr>
      <w:r>
        <w:rPr>
          <w:sz w:val="14"/>
        </w:rPr>
        <w:t>They are often coloured and so compounds that contain them are colourful.</w:t>
      </w:r>
    </w:p>
    <w:p w14:paraId="186F431D" w14:textId="042D5CD1" w:rsidR="00FD44AD" w:rsidRDefault="00FD44AD" w:rsidP="00FD44AD">
      <w:pPr>
        <w:pStyle w:val="NoSpacing"/>
        <w:numPr>
          <w:ilvl w:val="2"/>
          <w:numId w:val="43"/>
        </w:numPr>
        <w:rPr>
          <w:sz w:val="14"/>
        </w:rPr>
      </w:pPr>
      <w:r>
        <w:rPr>
          <w:sz w:val="14"/>
        </w:rPr>
        <w:t>Potassium Chromate is yellow</w:t>
      </w:r>
    </w:p>
    <w:p w14:paraId="5B4E60EA" w14:textId="5C63258A" w:rsidR="00FD44AD" w:rsidRDefault="00FD44AD" w:rsidP="00FD44AD">
      <w:pPr>
        <w:pStyle w:val="NoSpacing"/>
        <w:numPr>
          <w:ilvl w:val="2"/>
          <w:numId w:val="43"/>
        </w:numPr>
        <w:rPr>
          <w:sz w:val="14"/>
        </w:rPr>
      </w:pPr>
      <w:r>
        <w:rPr>
          <w:sz w:val="14"/>
        </w:rPr>
        <w:t>Potassium manganate is purple</w:t>
      </w:r>
    </w:p>
    <w:p w14:paraId="10FFE94E" w14:textId="3FB567FD" w:rsidR="00FD44AD" w:rsidRDefault="00FD44AD" w:rsidP="00FD44AD">
      <w:pPr>
        <w:pStyle w:val="NoSpacing"/>
        <w:numPr>
          <w:ilvl w:val="1"/>
          <w:numId w:val="43"/>
        </w:numPr>
        <w:rPr>
          <w:sz w:val="14"/>
        </w:rPr>
      </w:pPr>
      <w:r>
        <w:rPr>
          <w:sz w:val="14"/>
        </w:rPr>
        <w:t>They make good catalysts</w:t>
      </w:r>
    </w:p>
    <w:p w14:paraId="48BB4CCF" w14:textId="4CBDE040" w:rsidR="00FD44AD" w:rsidRDefault="001C7438" w:rsidP="00FD44AD">
      <w:pPr>
        <w:pStyle w:val="NoSpacing"/>
        <w:numPr>
          <w:ilvl w:val="2"/>
          <w:numId w:val="43"/>
        </w:numPr>
        <w:rPr>
          <w:sz w:val="14"/>
        </w:rPr>
      </w:pPr>
      <w:r>
        <w:rPr>
          <w:sz w:val="14"/>
        </w:rPr>
        <w:t xml:space="preserve">A nickel-based catalyst is used in the hydrogenation of alkanes </w:t>
      </w:r>
    </w:p>
    <w:p w14:paraId="7E631A3C" w14:textId="3FA9E038" w:rsidR="00137457" w:rsidRPr="00137457" w:rsidRDefault="001C7438" w:rsidP="001C7438">
      <w:pPr>
        <w:pStyle w:val="NoSpacing"/>
        <w:numPr>
          <w:ilvl w:val="2"/>
          <w:numId w:val="43"/>
        </w:numPr>
        <w:rPr>
          <w:sz w:val="14"/>
        </w:rPr>
      </w:pPr>
      <w:r>
        <w:rPr>
          <w:sz w:val="14"/>
        </w:rPr>
        <w:t>Iron catalyst is used in the Haber process for making ammonia</w:t>
      </w:r>
    </w:p>
    <w:p w14:paraId="55D9D7E1" w14:textId="4695DD99" w:rsidR="001C7438" w:rsidRPr="001C7438" w:rsidRDefault="001C7438" w:rsidP="001C7438">
      <w:pPr>
        <w:pStyle w:val="NoSpacing"/>
        <w:rPr>
          <w:b/>
          <w:sz w:val="18"/>
          <w:u w:val="single"/>
        </w:rPr>
      </w:pPr>
      <w:r w:rsidRPr="001C7438">
        <w:rPr>
          <w:b/>
          <w:sz w:val="18"/>
          <w:u w:val="single"/>
        </w:rPr>
        <w:t>Reactivity trends:</w:t>
      </w:r>
    </w:p>
    <w:p w14:paraId="74A91849" w14:textId="161590AA" w:rsidR="001C7438" w:rsidRDefault="001C7438" w:rsidP="001C7438">
      <w:pPr>
        <w:pStyle w:val="NoSpacing"/>
        <w:rPr>
          <w:sz w:val="14"/>
        </w:rPr>
      </w:pPr>
    </w:p>
    <w:p w14:paraId="3F23B3D7" w14:textId="1B46244C" w:rsidR="001C7438" w:rsidRPr="00486D59" w:rsidRDefault="001C7438" w:rsidP="001C7438">
      <w:pPr>
        <w:pStyle w:val="NoSpacing"/>
        <w:numPr>
          <w:ilvl w:val="0"/>
          <w:numId w:val="46"/>
        </w:numPr>
        <w:rPr>
          <w:b/>
          <w:bCs/>
          <w:i/>
          <w:iCs/>
          <w:sz w:val="14"/>
          <w:u w:val="single"/>
        </w:rPr>
      </w:pPr>
      <w:r w:rsidRPr="00486D59">
        <w:rPr>
          <w:b/>
          <w:bCs/>
          <w:i/>
          <w:iCs/>
          <w:sz w:val="14"/>
          <w:u w:val="single"/>
        </w:rPr>
        <w:t>Group 1 (</w:t>
      </w:r>
      <w:r w:rsidR="00137457" w:rsidRPr="00486D59">
        <w:rPr>
          <w:b/>
          <w:bCs/>
          <w:i/>
          <w:iCs/>
          <w:sz w:val="14"/>
          <w:u w:val="single"/>
        </w:rPr>
        <w:t>Alkali</w:t>
      </w:r>
      <w:r w:rsidRPr="00486D59">
        <w:rPr>
          <w:b/>
          <w:bCs/>
          <w:i/>
          <w:iCs/>
          <w:sz w:val="14"/>
          <w:u w:val="single"/>
        </w:rPr>
        <w:t xml:space="preserve"> </w:t>
      </w:r>
      <w:r w:rsidR="00137457" w:rsidRPr="00486D59">
        <w:rPr>
          <w:b/>
          <w:bCs/>
          <w:i/>
          <w:iCs/>
          <w:sz w:val="14"/>
          <w:u w:val="single"/>
        </w:rPr>
        <w:t>Metals</w:t>
      </w:r>
      <w:r w:rsidRPr="00486D59">
        <w:rPr>
          <w:b/>
          <w:bCs/>
          <w:i/>
          <w:iCs/>
          <w:sz w:val="14"/>
          <w:u w:val="single"/>
        </w:rPr>
        <w:t>)</w:t>
      </w:r>
    </w:p>
    <w:p w14:paraId="67F9914D" w14:textId="19DBA19F" w:rsidR="001C7438" w:rsidRDefault="001C7438" w:rsidP="001C7438">
      <w:pPr>
        <w:pStyle w:val="NoSpacing"/>
        <w:numPr>
          <w:ilvl w:val="1"/>
          <w:numId w:val="46"/>
        </w:numPr>
        <w:rPr>
          <w:sz w:val="14"/>
        </w:rPr>
      </w:pPr>
      <w:r>
        <w:rPr>
          <w:sz w:val="14"/>
        </w:rPr>
        <w:t>Lithium, Sodium, Potassium, Rubidium, Caesium, Francium</w:t>
      </w:r>
    </w:p>
    <w:p w14:paraId="4EAA73FB" w14:textId="5622A270" w:rsidR="001C7438" w:rsidRDefault="001C7438" w:rsidP="00C51165">
      <w:pPr>
        <w:pStyle w:val="NoSpacing"/>
        <w:numPr>
          <w:ilvl w:val="2"/>
          <w:numId w:val="46"/>
        </w:numPr>
        <w:rPr>
          <w:sz w:val="14"/>
        </w:rPr>
      </w:pPr>
      <w:r>
        <w:rPr>
          <w:sz w:val="14"/>
        </w:rPr>
        <w:t>They all have one electron in their outer shell</w:t>
      </w:r>
    </w:p>
    <w:p w14:paraId="09BE8E83" w14:textId="7B8F5B51" w:rsidR="001C7438" w:rsidRDefault="001C7438" w:rsidP="00C51165">
      <w:pPr>
        <w:pStyle w:val="NoSpacing"/>
        <w:numPr>
          <w:ilvl w:val="3"/>
          <w:numId w:val="46"/>
        </w:numPr>
        <w:rPr>
          <w:sz w:val="14"/>
        </w:rPr>
      </w:pPr>
      <w:r>
        <w:rPr>
          <w:sz w:val="14"/>
        </w:rPr>
        <w:t>This makes them very reactive and gives them all similar properties</w:t>
      </w:r>
    </w:p>
    <w:p w14:paraId="45AF1A93" w14:textId="4FAA0581" w:rsidR="001C7438" w:rsidRDefault="001C7438" w:rsidP="00C51165">
      <w:pPr>
        <w:pStyle w:val="NoSpacing"/>
        <w:numPr>
          <w:ilvl w:val="2"/>
          <w:numId w:val="46"/>
        </w:numPr>
        <w:rPr>
          <w:sz w:val="14"/>
        </w:rPr>
      </w:pPr>
      <w:r>
        <w:rPr>
          <w:sz w:val="14"/>
        </w:rPr>
        <w:t xml:space="preserve">They are soft and have low density </w:t>
      </w:r>
    </w:p>
    <w:p w14:paraId="48A212CF" w14:textId="2F3D8FF6" w:rsidR="001C7438" w:rsidRDefault="001C7438" w:rsidP="00C51165">
      <w:pPr>
        <w:pStyle w:val="NoSpacing"/>
        <w:numPr>
          <w:ilvl w:val="2"/>
          <w:numId w:val="46"/>
        </w:numPr>
        <w:rPr>
          <w:sz w:val="14"/>
        </w:rPr>
      </w:pPr>
      <w:r>
        <w:rPr>
          <w:sz w:val="14"/>
        </w:rPr>
        <w:t>The trends as you go DOWN group 1 are:</w:t>
      </w:r>
    </w:p>
    <w:p w14:paraId="67C89500" w14:textId="0458F0B3" w:rsidR="001C7438" w:rsidRDefault="001C7438" w:rsidP="00C51165">
      <w:pPr>
        <w:pStyle w:val="NoSpacing"/>
        <w:numPr>
          <w:ilvl w:val="3"/>
          <w:numId w:val="46"/>
        </w:numPr>
        <w:rPr>
          <w:sz w:val="14"/>
        </w:rPr>
      </w:pPr>
      <w:r>
        <w:rPr>
          <w:sz w:val="14"/>
        </w:rPr>
        <w:t xml:space="preserve">Increasing reactivity </w:t>
      </w:r>
    </w:p>
    <w:p w14:paraId="32FFC19A" w14:textId="77777777" w:rsidR="001C7438" w:rsidRDefault="001C7438" w:rsidP="00C51165">
      <w:pPr>
        <w:pStyle w:val="NoSpacing"/>
        <w:numPr>
          <w:ilvl w:val="4"/>
          <w:numId w:val="46"/>
        </w:numPr>
        <w:rPr>
          <w:sz w:val="14"/>
        </w:rPr>
      </w:pPr>
      <w:r>
        <w:rPr>
          <w:sz w:val="14"/>
        </w:rPr>
        <w:t>The outer electron is more easily lost</w:t>
      </w:r>
    </w:p>
    <w:p w14:paraId="3C8339FB" w14:textId="77777777" w:rsidR="001C7438" w:rsidRDefault="001C7438" w:rsidP="00C51165">
      <w:pPr>
        <w:pStyle w:val="NoSpacing"/>
        <w:numPr>
          <w:ilvl w:val="5"/>
          <w:numId w:val="46"/>
        </w:numPr>
        <w:rPr>
          <w:sz w:val="14"/>
        </w:rPr>
      </w:pPr>
      <w:r>
        <w:rPr>
          <w:sz w:val="14"/>
        </w:rPr>
        <w:t>This is due to the attraction between the nucleus and electron decreasing as you go down the group</w:t>
      </w:r>
    </w:p>
    <w:p w14:paraId="6316B1B5" w14:textId="5E35AA36" w:rsidR="001C7438" w:rsidRDefault="001C7438" w:rsidP="00C51165">
      <w:pPr>
        <w:pStyle w:val="NoSpacing"/>
        <w:numPr>
          <w:ilvl w:val="6"/>
          <w:numId w:val="46"/>
        </w:numPr>
        <w:rPr>
          <w:sz w:val="14"/>
        </w:rPr>
      </w:pPr>
      <w:r>
        <w:rPr>
          <w:sz w:val="14"/>
        </w:rPr>
        <w:t>This happens as it the electron further away from the nucleus</w:t>
      </w:r>
    </w:p>
    <w:p w14:paraId="510B2238" w14:textId="1B527619" w:rsidR="001C7438" w:rsidRDefault="001C7438" w:rsidP="00C51165">
      <w:pPr>
        <w:pStyle w:val="NoSpacing"/>
        <w:numPr>
          <w:ilvl w:val="3"/>
          <w:numId w:val="46"/>
        </w:numPr>
        <w:rPr>
          <w:sz w:val="14"/>
        </w:rPr>
      </w:pPr>
      <w:r>
        <w:rPr>
          <w:sz w:val="14"/>
        </w:rPr>
        <w:t>Lower melting and boiling points</w:t>
      </w:r>
    </w:p>
    <w:p w14:paraId="45896D8E" w14:textId="4E81D993" w:rsidR="001C7438" w:rsidRDefault="001C7438" w:rsidP="00C51165">
      <w:pPr>
        <w:pStyle w:val="NoSpacing"/>
        <w:numPr>
          <w:ilvl w:val="4"/>
          <w:numId w:val="46"/>
        </w:numPr>
        <w:rPr>
          <w:sz w:val="14"/>
        </w:rPr>
      </w:pPr>
      <w:r>
        <w:rPr>
          <w:sz w:val="14"/>
        </w:rPr>
        <w:t>As there is less energy required to lose their outer electron</w:t>
      </w:r>
    </w:p>
    <w:p w14:paraId="2499E6B4" w14:textId="77777777" w:rsidR="001C7438" w:rsidRDefault="001C7438" w:rsidP="00C51165">
      <w:pPr>
        <w:pStyle w:val="NoSpacing"/>
        <w:numPr>
          <w:ilvl w:val="2"/>
          <w:numId w:val="46"/>
        </w:numPr>
        <w:rPr>
          <w:sz w:val="14"/>
        </w:rPr>
      </w:pPr>
      <w:r w:rsidRPr="001C7438">
        <w:rPr>
          <w:sz w:val="14"/>
        </w:rPr>
        <w:t>Group 1 elements readily form 1+ ions as they don’t need much energy to lose their outer electro</w:t>
      </w:r>
      <w:r>
        <w:rPr>
          <w:sz w:val="14"/>
        </w:rPr>
        <w:t>n</w:t>
      </w:r>
    </w:p>
    <w:p w14:paraId="4498A137" w14:textId="3F345757" w:rsidR="001C7438" w:rsidRDefault="001C7438" w:rsidP="00C51165">
      <w:pPr>
        <w:pStyle w:val="NoSpacing"/>
        <w:numPr>
          <w:ilvl w:val="3"/>
          <w:numId w:val="46"/>
        </w:numPr>
        <w:rPr>
          <w:sz w:val="14"/>
        </w:rPr>
      </w:pPr>
      <w:r w:rsidRPr="001C7438">
        <w:rPr>
          <w:sz w:val="14"/>
        </w:rPr>
        <w:t>Due to this, they only ever react to form ionic compounds</w:t>
      </w:r>
    </w:p>
    <w:p w14:paraId="5607772D" w14:textId="652F5A46" w:rsidR="001C7438" w:rsidRDefault="001C7438" w:rsidP="00C51165">
      <w:pPr>
        <w:pStyle w:val="NoSpacing"/>
        <w:numPr>
          <w:ilvl w:val="4"/>
          <w:numId w:val="46"/>
        </w:numPr>
        <w:rPr>
          <w:sz w:val="14"/>
        </w:rPr>
      </w:pPr>
      <w:r>
        <w:rPr>
          <w:sz w:val="14"/>
        </w:rPr>
        <w:t>These compounds are generally white solids which dissolve to form a colourless solution</w:t>
      </w:r>
    </w:p>
    <w:p w14:paraId="5040ED25" w14:textId="1BC3685A" w:rsidR="001C7438" w:rsidRDefault="001C7438" w:rsidP="001C7438">
      <w:pPr>
        <w:pStyle w:val="NoSpacing"/>
        <w:numPr>
          <w:ilvl w:val="1"/>
          <w:numId w:val="46"/>
        </w:numPr>
        <w:rPr>
          <w:sz w:val="14"/>
        </w:rPr>
      </w:pPr>
      <w:r>
        <w:rPr>
          <w:sz w:val="14"/>
        </w:rPr>
        <w:t>Reactions:</w:t>
      </w:r>
    </w:p>
    <w:p w14:paraId="32870B5B" w14:textId="77777777" w:rsidR="00C51165" w:rsidRDefault="00C51165" w:rsidP="00C51165">
      <w:pPr>
        <w:pStyle w:val="NoSpacing"/>
        <w:ind w:left="1440"/>
        <w:rPr>
          <w:sz w:val="14"/>
        </w:rPr>
      </w:pPr>
    </w:p>
    <w:p w14:paraId="3F60EFE0" w14:textId="3F817AFA" w:rsidR="00C51165" w:rsidRDefault="001C7438" w:rsidP="00C51165">
      <w:pPr>
        <w:pStyle w:val="NoSpacing"/>
        <w:numPr>
          <w:ilvl w:val="2"/>
          <w:numId w:val="46"/>
        </w:numPr>
        <w:rPr>
          <w:sz w:val="14"/>
        </w:rPr>
      </w:pPr>
      <w:r>
        <w:rPr>
          <w:sz w:val="14"/>
        </w:rPr>
        <w:t>Water</w:t>
      </w:r>
      <w:r w:rsidR="00C51165">
        <w:rPr>
          <w:sz w:val="14"/>
        </w:rPr>
        <w:t xml:space="preserve"> (Metal</w:t>
      </w:r>
      <w:r w:rsidR="00C51165" w:rsidRPr="00C51165">
        <w:rPr>
          <w:sz w:val="14"/>
        </w:rPr>
        <w:t xml:space="preserve"> + </w:t>
      </w:r>
      <w:r w:rsidR="00C51165">
        <w:rPr>
          <w:sz w:val="14"/>
        </w:rPr>
        <w:t>Water</w:t>
      </w:r>
      <w:r w:rsidR="00C51165" w:rsidRPr="00C51165">
        <w:rPr>
          <w:sz w:val="14"/>
        </w:rPr>
        <w:t xml:space="preserve"> </w:t>
      </w:r>
      <w:r w:rsidR="00C51165" w:rsidRPr="00C51165">
        <w:rPr>
          <w:sz w:val="14"/>
        </w:rPr>
        <w:sym w:font="Wingdings" w:char="F0E0"/>
      </w:r>
      <w:r w:rsidR="00C51165" w:rsidRPr="00C51165">
        <w:rPr>
          <w:sz w:val="14"/>
        </w:rPr>
        <w:t xml:space="preserve"> </w:t>
      </w:r>
      <w:r w:rsidR="00C51165">
        <w:rPr>
          <w:sz w:val="14"/>
        </w:rPr>
        <w:t>Metal</w:t>
      </w:r>
      <w:r w:rsidR="00C51165" w:rsidRPr="00C51165">
        <w:rPr>
          <w:sz w:val="14"/>
        </w:rPr>
        <w:t xml:space="preserve"> hydroxide + hydrogen</w:t>
      </w:r>
      <w:r w:rsidR="00C51165">
        <w:rPr>
          <w:sz w:val="14"/>
        </w:rPr>
        <w:t>)</w:t>
      </w:r>
    </w:p>
    <w:p w14:paraId="326BC2C5" w14:textId="0B90EFA6" w:rsidR="00C51165" w:rsidRDefault="001C7438" w:rsidP="00C51165">
      <w:pPr>
        <w:pStyle w:val="NoSpacing"/>
        <w:numPr>
          <w:ilvl w:val="3"/>
          <w:numId w:val="46"/>
        </w:numPr>
        <w:rPr>
          <w:sz w:val="14"/>
        </w:rPr>
      </w:pPr>
      <w:r w:rsidRPr="00C51165">
        <w:rPr>
          <w:sz w:val="14"/>
        </w:rPr>
        <w:t xml:space="preserve">When group 1 metals are put in water, they react </w:t>
      </w:r>
      <w:r w:rsidR="00C51165" w:rsidRPr="00C51165">
        <w:rPr>
          <w:sz w:val="14"/>
        </w:rPr>
        <w:t>vigorously</w:t>
      </w:r>
      <w:r w:rsidRPr="00C51165">
        <w:rPr>
          <w:sz w:val="14"/>
        </w:rPr>
        <w:t xml:space="preserve"> to produce hydrogen gas and metal </w:t>
      </w:r>
      <w:r w:rsidR="00C51165">
        <w:rPr>
          <w:sz w:val="14"/>
        </w:rPr>
        <w:t>hydr</w:t>
      </w:r>
      <w:r w:rsidRPr="00C51165">
        <w:rPr>
          <w:sz w:val="14"/>
        </w:rPr>
        <w:t>oxides</w:t>
      </w:r>
    </w:p>
    <w:p w14:paraId="52466AE7" w14:textId="3F6028A5" w:rsidR="00C51165" w:rsidRDefault="00C51165" w:rsidP="00C51165">
      <w:pPr>
        <w:pStyle w:val="NoSpacing"/>
        <w:numPr>
          <w:ilvl w:val="4"/>
          <w:numId w:val="46"/>
        </w:numPr>
        <w:rPr>
          <w:sz w:val="14"/>
        </w:rPr>
      </w:pPr>
      <w:r>
        <w:rPr>
          <w:sz w:val="14"/>
        </w:rPr>
        <w:t>When the products are put in water, they dissolve and make alkaline solutions</w:t>
      </w:r>
    </w:p>
    <w:p w14:paraId="20CBBB23" w14:textId="56A4D0B6" w:rsidR="00C51165" w:rsidRDefault="00C51165" w:rsidP="00C51165">
      <w:pPr>
        <w:pStyle w:val="NoSpacing"/>
        <w:numPr>
          <w:ilvl w:val="3"/>
          <w:numId w:val="46"/>
        </w:numPr>
        <w:rPr>
          <w:sz w:val="14"/>
        </w:rPr>
      </w:pPr>
      <w:r>
        <w:rPr>
          <w:sz w:val="14"/>
        </w:rPr>
        <w:t>The more reactive an alkali metal is, the more violent the reaction</w:t>
      </w:r>
    </w:p>
    <w:p w14:paraId="50CB2125" w14:textId="3A46698F" w:rsidR="00C51165" w:rsidRPr="00137457" w:rsidRDefault="00C51165" w:rsidP="00137457">
      <w:pPr>
        <w:pStyle w:val="NoSpacing"/>
        <w:numPr>
          <w:ilvl w:val="3"/>
          <w:numId w:val="46"/>
        </w:numPr>
        <w:rPr>
          <w:sz w:val="14"/>
        </w:rPr>
      </w:pPr>
      <w:r>
        <w:rPr>
          <w:sz w:val="14"/>
        </w:rPr>
        <w:t>The amount of energy released increases as you go down the group</w:t>
      </w:r>
    </w:p>
    <w:p w14:paraId="605F1B5C" w14:textId="7EDBE0D6" w:rsidR="00C51165" w:rsidRDefault="00C51165" w:rsidP="00C51165">
      <w:pPr>
        <w:pStyle w:val="NoSpacing"/>
        <w:numPr>
          <w:ilvl w:val="2"/>
          <w:numId w:val="46"/>
        </w:numPr>
        <w:rPr>
          <w:sz w:val="14"/>
        </w:rPr>
      </w:pPr>
      <w:r>
        <w:rPr>
          <w:sz w:val="14"/>
        </w:rPr>
        <w:t xml:space="preserve">Chlorine (Metal + Chlorine </w:t>
      </w:r>
      <w:r w:rsidRPr="00C51165">
        <w:rPr>
          <w:sz w:val="14"/>
        </w:rPr>
        <w:sym w:font="Wingdings" w:char="F0E0"/>
      </w:r>
      <w:r>
        <w:rPr>
          <w:sz w:val="14"/>
        </w:rPr>
        <w:t xml:space="preserve"> Metal Chloride)</w:t>
      </w:r>
    </w:p>
    <w:p w14:paraId="79DA28AD" w14:textId="41124901" w:rsidR="00C51165" w:rsidRDefault="00C51165" w:rsidP="00C51165">
      <w:pPr>
        <w:pStyle w:val="NoSpacing"/>
        <w:numPr>
          <w:ilvl w:val="3"/>
          <w:numId w:val="46"/>
        </w:numPr>
        <w:rPr>
          <w:sz w:val="14"/>
        </w:rPr>
      </w:pPr>
      <w:r>
        <w:rPr>
          <w:sz w:val="14"/>
        </w:rPr>
        <w:t>Group 1 metals react vigorously when heated in chlorine gas to form white metal chloride salts</w:t>
      </w:r>
    </w:p>
    <w:p w14:paraId="5FD34C31" w14:textId="70DACAE6" w:rsidR="00C51165" w:rsidRDefault="00C51165" w:rsidP="00C51165">
      <w:pPr>
        <w:pStyle w:val="NoSpacing"/>
        <w:numPr>
          <w:ilvl w:val="3"/>
          <w:numId w:val="46"/>
        </w:numPr>
        <w:rPr>
          <w:sz w:val="14"/>
        </w:rPr>
      </w:pPr>
      <w:r>
        <w:rPr>
          <w:sz w:val="14"/>
        </w:rPr>
        <w:t xml:space="preserve">As you go down the group, the chlorine reaction gets more vigorous </w:t>
      </w:r>
    </w:p>
    <w:p w14:paraId="66C75D23" w14:textId="6F0E340E" w:rsidR="00C51165" w:rsidRPr="00C51165" w:rsidRDefault="00C51165" w:rsidP="00C51165">
      <w:pPr>
        <w:pStyle w:val="NoSpacing"/>
        <w:numPr>
          <w:ilvl w:val="2"/>
          <w:numId w:val="46"/>
        </w:numPr>
        <w:rPr>
          <w:sz w:val="14"/>
          <w:lang w:val="es-ES_tradnl"/>
        </w:rPr>
      </w:pPr>
      <w:r w:rsidRPr="00C51165">
        <w:rPr>
          <w:sz w:val="14"/>
          <w:lang w:val="es-ES_tradnl"/>
        </w:rPr>
        <w:t>Oxygen (</w:t>
      </w:r>
      <w:r>
        <w:rPr>
          <w:sz w:val="14"/>
          <w:lang w:val="es-ES_tradnl"/>
        </w:rPr>
        <w:t>Metal</w:t>
      </w:r>
      <w:r w:rsidRPr="00C51165">
        <w:rPr>
          <w:sz w:val="14"/>
          <w:lang w:val="es-ES_tradnl"/>
        </w:rPr>
        <w:t xml:space="preserve"> + Oxygen </w:t>
      </w:r>
      <w:r w:rsidRPr="00C51165">
        <w:rPr>
          <w:sz w:val="14"/>
        </w:rPr>
        <w:sym w:font="Wingdings" w:char="F0E0"/>
      </w:r>
      <w:r w:rsidRPr="00C51165">
        <w:rPr>
          <w:sz w:val="14"/>
          <w:lang w:val="es-ES_tradnl"/>
        </w:rPr>
        <w:t xml:space="preserve"> </w:t>
      </w:r>
      <w:r>
        <w:rPr>
          <w:sz w:val="14"/>
          <w:lang w:val="es-ES_tradnl"/>
        </w:rPr>
        <w:t>Metal</w:t>
      </w:r>
      <w:r w:rsidRPr="00C51165">
        <w:rPr>
          <w:sz w:val="14"/>
          <w:lang w:val="es-ES_tradnl"/>
        </w:rPr>
        <w:t xml:space="preserve"> </w:t>
      </w:r>
      <w:r>
        <w:rPr>
          <w:sz w:val="14"/>
          <w:lang w:val="es-ES_tradnl"/>
        </w:rPr>
        <w:t>Oxide</w:t>
      </w:r>
      <w:r w:rsidRPr="00C51165">
        <w:rPr>
          <w:sz w:val="14"/>
          <w:lang w:val="es-ES_tradnl"/>
        </w:rPr>
        <w:t>)</w:t>
      </w:r>
    </w:p>
    <w:p w14:paraId="2E418AB4" w14:textId="437881B0" w:rsidR="00C51165" w:rsidRPr="00C51165" w:rsidRDefault="00C51165" w:rsidP="00C51165">
      <w:pPr>
        <w:pStyle w:val="NoSpacing"/>
        <w:numPr>
          <w:ilvl w:val="3"/>
          <w:numId w:val="46"/>
        </w:numPr>
        <w:rPr>
          <w:sz w:val="14"/>
        </w:rPr>
      </w:pPr>
      <w:r w:rsidRPr="00C51165">
        <w:rPr>
          <w:sz w:val="14"/>
        </w:rPr>
        <w:t xml:space="preserve">Different types of </w:t>
      </w:r>
      <w:r>
        <w:rPr>
          <w:sz w:val="14"/>
        </w:rPr>
        <w:t>Oxide</w:t>
      </w:r>
      <w:r w:rsidRPr="00C51165">
        <w:rPr>
          <w:sz w:val="14"/>
        </w:rPr>
        <w:t xml:space="preserve"> will form depending on the metal</w:t>
      </w:r>
    </w:p>
    <w:p w14:paraId="0E13E5A7" w14:textId="67331C91" w:rsidR="00C51165" w:rsidRDefault="00C51165" w:rsidP="00C51165">
      <w:pPr>
        <w:pStyle w:val="NoSpacing"/>
        <w:numPr>
          <w:ilvl w:val="4"/>
          <w:numId w:val="46"/>
        </w:numPr>
        <w:rPr>
          <w:sz w:val="14"/>
          <w:lang w:val="es-ES_tradnl"/>
        </w:rPr>
      </w:pPr>
      <w:r>
        <w:rPr>
          <w:sz w:val="14"/>
          <w:lang w:val="es-ES_tradnl"/>
        </w:rPr>
        <w:t>Lithium forms Lithium Oxide</w:t>
      </w:r>
    </w:p>
    <w:p w14:paraId="45F32EB1" w14:textId="3FB178A5" w:rsidR="00C51165" w:rsidRPr="00C51165" w:rsidRDefault="00C51165" w:rsidP="00C51165">
      <w:pPr>
        <w:pStyle w:val="NoSpacing"/>
        <w:numPr>
          <w:ilvl w:val="4"/>
          <w:numId w:val="46"/>
        </w:numPr>
        <w:rPr>
          <w:sz w:val="14"/>
        </w:rPr>
      </w:pPr>
      <w:r w:rsidRPr="00C51165">
        <w:rPr>
          <w:sz w:val="14"/>
        </w:rPr>
        <w:t xml:space="preserve">Sodium forms </w:t>
      </w:r>
      <w:r>
        <w:rPr>
          <w:sz w:val="14"/>
        </w:rPr>
        <w:t>S</w:t>
      </w:r>
      <w:r w:rsidRPr="00C51165">
        <w:rPr>
          <w:sz w:val="14"/>
        </w:rPr>
        <w:t xml:space="preserve">odium </w:t>
      </w:r>
      <w:r>
        <w:rPr>
          <w:sz w:val="14"/>
        </w:rPr>
        <w:t>O</w:t>
      </w:r>
      <w:r w:rsidRPr="00C51165">
        <w:rPr>
          <w:sz w:val="14"/>
        </w:rPr>
        <w:t xml:space="preserve">xide and </w:t>
      </w:r>
      <w:r>
        <w:rPr>
          <w:sz w:val="14"/>
        </w:rPr>
        <w:t>Sodium</w:t>
      </w:r>
      <w:r w:rsidRPr="00C51165">
        <w:rPr>
          <w:sz w:val="14"/>
        </w:rPr>
        <w:t xml:space="preserve"> </w:t>
      </w:r>
      <w:r>
        <w:rPr>
          <w:sz w:val="14"/>
        </w:rPr>
        <w:t>Peroxide</w:t>
      </w:r>
    </w:p>
    <w:p w14:paraId="5E0BA8AF" w14:textId="79E4689A" w:rsidR="00C51165" w:rsidRDefault="00C51165" w:rsidP="00C51165">
      <w:pPr>
        <w:pStyle w:val="NoSpacing"/>
        <w:numPr>
          <w:ilvl w:val="4"/>
          <w:numId w:val="46"/>
        </w:numPr>
        <w:rPr>
          <w:sz w:val="14"/>
        </w:rPr>
      </w:pPr>
      <w:r>
        <w:rPr>
          <w:sz w:val="14"/>
        </w:rPr>
        <w:t>Potassium reacts to form Potassium Peroxide and Potassium superoxide</w:t>
      </w:r>
    </w:p>
    <w:p w14:paraId="73CC5283" w14:textId="4A8DDFE5" w:rsidR="00C51165" w:rsidRPr="00486D59" w:rsidRDefault="00137457" w:rsidP="00C51165">
      <w:pPr>
        <w:pStyle w:val="NoSpacing"/>
        <w:numPr>
          <w:ilvl w:val="0"/>
          <w:numId w:val="46"/>
        </w:numPr>
        <w:rPr>
          <w:b/>
          <w:bCs/>
          <w:i/>
          <w:iCs/>
          <w:sz w:val="14"/>
          <w:u w:val="single"/>
        </w:rPr>
      </w:pPr>
      <w:r w:rsidRPr="00486D59">
        <w:rPr>
          <w:b/>
          <w:bCs/>
          <w:i/>
          <w:iCs/>
          <w:noProof/>
          <w:sz w:val="14"/>
          <w:u w:val="single"/>
        </w:rPr>
        <w:drawing>
          <wp:anchor distT="0" distB="0" distL="114300" distR="114300" simplePos="0" relativeHeight="251666432" behindDoc="1" locked="0" layoutInCell="1" allowOverlap="1" wp14:anchorId="45197CCA" wp14:editId="4B3329A4">
            <wp:simplePos x="0" y="0"/>
            <wp:positionH relativeFrom="column">
              <wp:posOffset>4801235</wp:posOffset>
            </wp:positionH>
            <wp:positionV relativeFrom="paragraph">
              <wp:posOffset>15240</wp:posOffset>
            </wp:positionV>
            <wp:extent cx="1713230" cy="732790"/>
            <wp:effectExtent l="0" t="0" r="1270" b="3810"/>
            <wp:wrapTight wrapText="bothSides">
              <wp:wrapPolygon edited="0">
                <wp:start x="0" y="0"/>
                <wp:lineTo x="0" y="21338"/>
                <wp:lineTo x="21456" y="21338"/>
                <wp:lineTo x="2145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165" w:rsidRPr="00486D59">
        <w:rPr>
          <w:b/>
          <w:bCs/>
          <w:i/>
          <w:iCs/>
          <w:sz w:val="14"/>
          <w:u w:val="single"/>
        </w:rPr>
        <w:t>Group 7 (Halogens)</w:t>
      </w:r>
    </w:p>
    <w:p w14:paraId="194F2500" w14:textId="0B7A5999" w:rsidR="00990315" w:rsidRPr="00137457" w:rsidRDefault="00990315" w:rsidP="00137457">
      <w:pPr>
        <w:pStyle w:val="NoSpacing"/>
        <w:numPr>
          <w:ilvl w:val="1"/>
          <w:numId w:val="46"/>
        </w:numPr>
        <w:rPr>
          <w:sz w:val="14"/>
        </w:rPr>
      </w:pPr>
      <w:r>
        <w:rPr>
          <w:sz w:val="14"/>
        </w:rPr>
        <w:t>Fluorine</w:t>
      </w:r>
      <w:r w:rsidR="00137457">
        <w:rPr>
          <w:sz w:val="14"/>
        </w:rPr>
        <w:t xml:space="preserve"> - </w:t>
      </w:r>
      <w:r w:rsidRPr="00137457">
        <w:rPr>
          <w:sz w:val="14"/>
        </w:rPr>
        <w:t>A very reactive, poisonous yellow gas</w:t>
      </w:r>
    </w:p>
    <w:p w14:paraId="4527802F" w14:textId="5A1C9D61" w:rsidR="00990315" w:rsidRPr="00137457" w:rsidRDefault="00990315" w:rsidP="00137457">
      <w:pPr>
        <w:pStyle w:val="NoSpacing"/>
        <w:numPr>
          <w:ilvl w:val="1"/>
          <w:numId w:val="46"/>
        </w:numPr>
        <w:rPr>
          <w:sz w:val="14"/>
        </w:rPr>
      </w:pPr>
      <w:r>
        <w:rPr>
          <w:sz w:val="14"/>
        </w:rPr>
        <w:t>Chlorine</w:t>
      </w:r>
      <w:r w:rsidR="00137457">
        <w:rPr>
          <w:sz w:val="14"/>
        </w:rPr>
        <w:t xml:space="preserve"> - </w:t>
      </w:r>
      <w:r w:rsidRPr="00137457">
        <w:rPr>
          <w:sz w:val="14"/>
        </w:rPr>
        <w:t>A fairly reactive, poisonous dense green gas</w:t>
      </w:r>
    </w:p>
    <w:p w14:paraId="7660D9AE" w14:textId="074251A6" w:rsidR="00990315" w:rsidRPr="00137457" w:rsidRDefault="00990315" w:rsidP="00137457">
      <w:pPr>
        <w:pStyle w:val="NoSpacing"/>
        <w:numPr>
          <w:ilvl w:val="1"/>
          <w:numId w:val="46"/>
        </w:numPr>
        <w:rPr>
          <w:sz w:val="14"/>
        </w:rPr>
      </w:pPr>
      <w:r>
        <w:rPr>
          <w:sz w:val="14"/>
        </w:rPr>
        <w:t>Bromine</w:t>
      </w:r>
      <w:r w:rsidR="00137457">
        <w:rPr>
          <w:sz w:val="14"/>
        </w:rPr>
        <w:t xml:space="preserve"> - </w:t>
      </w:r>
      <w:r w:rsidRPr="00137457">
        <w:rPr>
          <w:sz w:val="14"/>
        </w:rPr>
        <w:t>A dense, poisonous, red brown volatile liquid</w:t>
      </w:r>
    </w:p>
    <w:p w14:paraId="31B963A7" w14:textId="7EFAFA73" w:rsidR="000D7963" w:rsidRPr="00137457" w:rsidRDefault="00990315" w:rsidP="00137457">
      <w:pPr>
        <w:pStyle w:val="NoSpacing"/>
        <w:numPr>
          <w:ilvl w:val="1"/>
          <w:numId w:val="46"/>
        </w:numPr>
        <w:rPr>
          <w:sz w:val="14"/>
        </w:rPr>
      </w:pPr>
      <w:r>
        <w:rPr>
          <w:sz w:val="14"/>
        </w:rPr>
        <w:t>Iodine</w:t>
      </w:r>
      <w:r w:rsidR="000D7963" w:rsidRPr="000D7963">
        <w:rPr>
          <w:noProof/>
        </w:rPr>
        <w:t xml:space="preserve"> </w:t>
      </w:r>
      <w:r w:rsidR="00137457">
        <w:rPr>
          <w:sz w:val="14"/>
        </w:rPr>
        <w:t xml:space="preserve">- </w:t>
      </w:r>
      <w:r w:rsidRPr="00137457">
        <w:rPr>
          <w:sz w:val="14"/>
        </w:rPr>
        <w:t>A dark grey crystalline solid or a purple vapour</w:t>
      </w:r>
    </w:p>
    <w:p w14:paraId="0EF13006" w14:textId="013A7841" w:rsidR="00990315" w:rsidRDefault="00990315" w:rsidP="000D7963">
      <w:pPr>
        <w:pStyle w:val="NoSpacing"/>
        <w:numPr>
          <w:ilvl w:val="1"/>
          <w:numId w:val="46"/>
        </w:numPr>
        <w:rPr>
          <w:sz w:val="14"/>
        </w:rPr>
      </w:pPr>
      <w:r w:rsidRPr="000D7963">
        <w:rPr>
          <w:sz w:val="14"/>
        </w:rPr>
        <w:t>They are all diatomic</w:t>
      </w:r>
      <w:r w:rsidR="000D7963" w:rsidRPr="000D7963">
        <w:rPr>
          <w:sz w:val="14"/>
        </w:rPr>
        <w:t xml:space="preserve"> and they have similar reactions </w:t>
      </w:r>
      <w:r w:rsidR="00137457">
        <w:rPr>
          <w:sz w:val="14"/>
        </w:rPr>
        <w:t>as they all have</w:t>
      </w:r>
      <w:r w:rsidR="000D7963" w:rsidRPr="000D7963">
        <w:rPr>
          <w:sz w:val="14"/>
        </w:rPr>
        <w:t xml:space="preserve"> seven electrons in their outer shell. </w:t>
      </w:r>
    </w:p>
    <w:p w14:paraId="6F8054A1" w14:textId="3F054C5D" w:rsidR="000D7963" w:rsidRDefault="000D7963" w:rsidP="000D7963">
      <w:pPr>
        <w:pStyle w:val="NoSpacing"/>
        <w:numPr>
          <w:ilvl w:val="1"/>
          <w:numId w:val="46"/>
        </w:numPr>
        <w:rPr>
          <w:sz w:val="14"/>
        </w:rPr>
      </w:pPr>
      <w:r>
        <w:rPr>
          <w:sz w:val="14"/>
        </w:rPr>
        <w:t>Trends:</w:t>
      </w:r>
    </w:p>
    <w:p w14:paraId="1A498F5B" w14:textId="7B8E4B84" w:rsidR="000D7963" w:rsidRDefault="000D7963" w:rsidP="000D7963">
      <w:pPr>
        <w:pStyle w:val="NoSpacing"/>
        <w:numPr>
          <w:ilvl w:val="2"/>
          <w:numId w:val="46"/>
        </w:numPr>
        <w:rPr>
          <w:sz w:val="14"/>
        </w:rPr>
      </w:pPr>
      <w:r>
        <w:rPr>
          <w:sz w:val="14"/>
        </w:rPr>
        <w:t>As you go DOWN group 7:</w:t>
      </w:r>
    </w:p>
    <w:p w14:paraId="1CF40EBA" w14:textId="3A0BEC4E" w:rsidR="000D7963" w:rsidRDefault="000D7963" w:rsidP="000D7963">
      <w:pPr>
        <w:pStyle w:val="NoSpacing"/>
        <w:numPr>
          <w:ilvl w:val="3"/>
          <w:numId w:val="46"/>
        </w:numPr>
        <w:rPr>
          <w:sz w:val="14"/>
        </w:rPr>
      </w:pPr>
      <w:r>
        <w:rPr>
          <w:sz w:val="14"/>
        </w:rPr>
        <w:t xml:space="preserve">Reactivity decreases </w:t>
      </w:r>
    </w:p>
    <w:p w14:paraId="767536F6" w14:textId="4E4B957D" w:rsidR="000D7963" w:rsidRDefault="000D7963" w:rsidP="000D7963">
      <w:pPr>
        <w:pStyle w:val="NoSpacing"/>
        <w:numPr>
          <w:ilvl w:val="4"/>
          <w:numId w:val="46"/>
        </w:numPr>
        <w:rPr>
          <w:sz w:val="14"/>
        </w:rPr>
      </w:pPr>
      <w:r>
        <w:rPr>
          <w:sz w:val="14"/>
        </w:rPr>
        <w:t>It is harder to gain an extra electron, because the outer shell is further from the nucleus</w:t>
      </w:r>
    </w:p>
    <w:p w14:paraId="69580ACA" w14:textId="6BAC78CD" w:rsidR="001C7438" w:rsidRDefault="000D7963" w:rsidP="001C7438">
      <w:pPr>
        <w:pStyle w:val="NoSpacing"/>
        <w:numPr>
          <w:ilvl w:val="3"/>
          <w:numId w:val="46"/>
        </w:numPr>
        <w:rPr>
          <w:sz w:val="14"/>
        </w:rPr>
      </w:pPr>
      <w:r>
        <w:rPr>
          <w:sz w:val="14"/>
        </w:rPr>
        <w:t>Higher Melting and Boiling points</w:t>
      </w:r>
    </w:p>
    <w:p w14:paraId="52A353E5" w14:textId="501896DD" w:rsidR="000D7963" w:rsidRDefault="007E69A1" w:rsidP="000D7963">
      <w:pPr>
        <w:pStyle w:val="NoSpacing"/>
        <w:numPr>
          <w:ilvl w:val="1"/>
          <w:numId w:val="46"/>
        </w:numPr>
        <w:rPr>
          <w:sz w:val="14"/>
        </w:rPr>
      </w:pPr>
      <w:r>
        <w:rPr>
          <w:sz w:val="14"/>
        </w:rPr>
        <w:t>Halogens can share electrons via covalent bonding with other non-metals to complete a full outer shell.</w:t>
      </w:r>
    </w:p>
    <w:p w14:paraId="5A607EE4" w14:textId="082EB461" w:rsidR="007E69A1" w:rsidRDefault="00137457" w:rsidP="000D7963">
      <w:pPr>
        <w:pStyle w:val="NoSpacing"/>
        <w:numPr>
          <w:ilvl w:val="1"/>
          <w:numId w:val="46"/>
        </w:numPr>
        <w:rPr>
          <w:sz w:val="14"/>
        </w:rPr>
      </w:pPr>
      <w:r>
        <w:rPr>
          <w:sz w:val="14"/>
        </w:rPr>
        <w:t>Halogens form 1- ions called Halides (F</w:t>
      </w:r>
      <w:r>
        <w:rPr>
          <w:sz w:val="14"/>
          <w:vertAlign w:val="superscript"/>
        </w:rPr>
        <w:noBreakHyphen/>
      </w:r>
      <w:r>
        <w:rPr>
          <w:sz w:val="14"/>
        </w:rPr>
        <w:t>, Cl</w:t>
      </w:r>
      <w:r>
        <w:rPr>
          <w:sz w:val="14"/>
          <w:vertAlign w:val="superscript"/>
        </w:rPr>
        <w:t>-</w:t>
      </w:r>
      <w:r>
        <w:rPr>
          <w:sz w:val="14"/>
        </w:rPr>
        <w:t>, Br</w:t>
      </w:r>
      <w:r>
        <w:rPr>
          <w:sz w:val="14"/>
          <w:vertAlign w:val="superscript"/>
        </w:rPr>
        <w:t>-</w:t>
      </w:r>
      <w:r>
        <w:rPr>
          <w:sz w:val="14"/>
        </w:rPr>
        <w:t>, I</w:t>
      </w:r>
      <w:r>
        <w:rPr>
          <w:sz w:val="14"/>
          <w:vertAlign w:val="superscript"/>
        </w:rPr>
        <w:t>-</w:t>
      </w:r>
      <w:r>
        <w:rPr>
          <w:sz w:val="14"/>
        </w:rPr>
        <w:t>) when they bond with metals</w:t>
      </w:r>
    </w:p>
    <w:p w14:paraId="330822DA" w14:textId="2E2B3311" w:rsidR="00137457" w:rsidRDefault="00137457" w:rsidP="00137457">
      <w:pPr>
        <w:pStyle w:val="NoSpacing"/>
        <w:numPr>
          <w:ilvl w:val="2"/>
          <w:numId w:val="46"/>
        </w:numPr>
        <w:rPr>
          <w:sz w:val="14"/>
        </w:rPr>
      </w:pPr>
      <w:r>
        <w:rPr>
          <w:sz w:val="14"/>
        </w:rPr>
        <w:t xml:space="preserve">The compounds that form have ionic structures </w:t>
      </w:r>
    </w:p>
    <w:p w14:paraId="3C9EDB7C" w14:textId="29225010" w:rsidR="00137457" w:rsidRDefault="00137457" w:rsidP="00137457">
      <w:pPr>
        <w:pStyle w:val="NoSpacing"/>
        <w:numPr>
          <w:ilvl w:val="1"/>
          <w:numId w:val="46"/>
        </w:numPr>
        <w:rPr>
          <w:sz w:val="14"/>
        </w:rPr>
      </w:pPr>
      <w:r>
        <w:rPr>
          <w:sz w:val="14"/>
        </w:rPr>
        <w:t>A displacement reaction can occur between a more reactive halogen and the salt of a less reactive one</w:t>
      </w:r>
    </w:p>
    <w:p w14:paraId="246636C7" w14:textId="77777777" w:rsidR="00486D59" w:rsidRDefault="00486D59" w:rsidP="00486D59">
      <w:pPr>
        <w:pStyle w:val="NoSpacing"/>
        <w:ind w:left="1080"/>
        <w:rPr>
          <w:sz w:val="14"/>
        </w:rPr>
      </w:pPr>
    </w:p>
    <w:p w14:paraId="40F8EB5E" w14:textId="02CA9507" w:rsidR="00137457" w:rsidRPr="00486D59" w:rsidRDefault="00137457" w:rsidP="00137457">
      <w:pPr>
        <w:pStyle w:val="NoSpacing"/>
        <w:numPr>
          <w:ilvl w:val="0"/>
          <w:numId w:val="46"/>
        </w:numPr>
        <w:rPr>
          <w:b/>
          <w:bCs/>
          <w:i/>
          <w:iCs/>
          <w:sz w:val="14"/>
          <w:u w:val="single"/>
        </w:rPr>
      </w:pPr>
      <w:r w:rsidRPr="00486D59">
        <w:rPr>
          <w:b/>
          <w:bCs/>
          <w:i/>
          <w:iCs/>
          <w:sz w:val="14"/>
          <w:u w:val="single"/>
        </w:rPr>
        <w:t>Group 0 (Noble Gases)</w:t>
      </w:r>
    </w:p>
    <w:p w14:paraId="30C3F254" w14:textId="76C63E4C" w:rsidR="00137457" w:rsidRDefault="00AA2D54" w:rsidP="00137457">
      <w:pPr>
        <w:pStyle w:val="NoSpacing"/>
        <w:numPr>
          <w:ilvl w:val="1"/>
          <w:numId w:val="46"/>
        </w:numPr>
        <w:rPr>
          <w:sz w:val="14"/>
        </w:rPr>
      </w:pPr>
      <w:r>
        <w:rPr>
          <w:sz w:val="14"/>
        </w:rPr>
        <w:t>Helium, Neon, Argon…</w:t>
      </w:r>
    </w:p>
    <w:p w14:paraId="2E50E40B" w14:textId="48C997B1" w:rsidR="00AA2D54" w:rsidRDefault="00AA2D54" w:rsidP="00137457">
      <w:pPr>
        <w:pStyle w:val="NoSpacing"/>
        <w:numPr>
          <w:ilvl w:val="1"/>
          <w:numId w:val="46"/>
        </w:numPr>
        <w:rPr>
          <w:sz w:val="14"/>
        </w:rPr>
      </w:pPr>
      <w:r>
        <w:rPr>
          <w:sz w:val="14"/>
        </w:rPr>
        <w:t>They have a full outer shell</w:t>
      </w:r>
    </w:p>
    <w:p w14:paraId="4B37564E" w14:textId="0A75AC4F" w:rsidR="00AA2D54" w:rsidRDefault="00AA2D54" w:rsidP="00AA2D54">
      <w:pPr>
        <w:pStyle w:val="NoSpacing"/>
        <w:numPr>
          <w:ilvl w:val="2"/>
          <w:numId w:val="46"/>
        </w:numPr>
        <w:rPr>
          <w:sz w:val="14"/>
        </w:rPr>
      </w:pPr>
      <w:r>
        <w:rPr>
          <w:sz w:val="14"/>
        </w:rPr>
        <w:t xml:space="preserve">This means they are stable and don’t lose or gain electrons – meaning they aren’t as reactive </w:t>
      </w:r>
    </w:p>
    <w:p w14:paraId="2895181D" w14:textId="35DB0B59" w:rsidR="00AA2D54" w:rsidRPr="00AA2D54" w:rsidRDefault="00AA2D54" w:rsidP="00AA2D54">
      <w:pPr>
        <w:pStyle w:val="NoSpacing"/>
        <w:numPr>
          <w:ilvl w:val="1"/>
          <w:numId w:val="46"/>
        </w:numPr>
        <w:rPr>
          <w:sz w:val="14"/>
        </w:rPr>
      </w:pPr>
      <w:r>
        <w:rPr>
          <w:sz w:val="14"/>
        </w:rPr>
        <w:t>They’re colourless gasses at room temperature and not</w:t>
      </w:r>
      <w:r w:rsidRPr="00AA2D54">
        <w:rPr>
          <w:sz w:val="14"/>
        </w:rPr>
        <w:t xml:space="preserve"> flammable</w:t>
      </w:r>
    </w:p>
    <w:p w14:paraId="2A9AE33D" w14:textId="0C243DD7" w:rsidR="00AA2D54" w:rsidRDefault="00AA2D54" w:rsidP="00AA2D54">
      <w:pPr>
        <w:pStyle w:val="NoSpacing"/>
        <w:numPr>
          <w:ilvl w:val="1"/>
          <w:numId w:val="46"/>
        </w:numPr>
        <w:rPr>
          <w:sz w:val="14"/>
        </w:rPr>
      </w:pPr>
      <w:r>
        <w:rPr>
          <w:sz w:val="14"/>
        </w:rPr>
        <w:t>As you go DOWN the group:</w:t>
      </w:r>
    </w:p>
    <w:p w14:paraId="65651840" w14:textId="0FE5B695" w:rsidR="00AA2D54" w:rsidRDefault="00AA2D54" w:rsidP="00AA2D54">
      <w:pPr>
        <w:pStyle w:val="NoSpacing"/>
        <w:numPr>
          <w:ilvl w:val="2"/>
          <w:numId w:val="46"/>
        </w:numPr>
        <w:rPr>
          <w:sz w:val="14"/>
        </w:rPr>
      </w:pPr>
      <w:r>
        <w:rPr>
          <w:sz w:val="14"/>
        </w:rPr>
        <w:t>The boiling points increase</w:t>
      </w:r>
    </w:p>
    <w:p w14:paraId="7A9A3483" w14:textId="5FBC21A9" w:rsidR="00AA2D54" w:rsidRPr="00AA2D54" w:rsidRDefault="00AA2D54" w:rsidP="00AA2D54">
      <w:pPr>
        <w:pStyle w:val="NoSpacing"/>
        <w:numPr>
          <w:ilvl w:val="3"/>
          <w:numId w:val="46"/>
        </w:numPr>
        <w:rPr>
          <w:sz w:val="14"/>
        </w:rPr>
      </w:pPr>
      <w:r>
        <w:rPr>
          <w:sz w:val="14"/>
        </w:rPr>
        <w:t>This is due to an increase in the number of electrons in each atom leading to greater intermolecular forces which require more energy to break</w:t>
      </w:r>
    </w:p>
    <w:sectPr w:rsidR="00AA2D54" w:rsidRPr="00AA2D54" w:rsidSect="00420A7B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F15C8" w14:textId="77777777" w:rsidR="00C44237" w:rsidRDefault="00C44237" w:rsidP="0035336B">
      <w:pPr>
        <w:spacing w:after="0" w:line="240" w:lineRule="auto"/>
      </w:pPr>
      <w:r>
        <w:separator/>
      </w:r>
    </w:p>
  </w:endnote>
  <w:endnote w:type="continuationSeparator" w:id="0">
    <w:p w14:paraId="4B72FDFB" w14:textId="77777777" w:rsidR="00C44237" w:rsidRDefault="00C44237" w:rsidP="0035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0F16A" w14:textId="77777777" w:rsidR="00C44237" w:rsidRDefault="00C44237" w:rsidP="0035336B">
      <w:pPr>
        <w:spacing w:after="0" w:line="240" w:lineRule="auto"/>
      </w:pPr>
      <w:r>
        <w:separator/>
      </w:r>
    </w:p>
  </w:footnote>
  <w:footnote w:type="continuationSeparator" w:id="0">
    <w:p w14:paraId="0D56DCCA" w14:textId="77777777" w:rsidR="00C44237" w:rsidRDefault="00C44237" w:rsidP="0035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7EA1"/>
    <w:multiLevelType w:val="hybridMultilevel"/>
    <w:tmpl w:val="7D70A54A"/>
    <w:lvl w:ilvl="0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A1753"/>
    <w:multiLevelType w:val="hybridMultilevel"/>
    <w:tmpl w:val="7E9EE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84BBA"/>
    <w:multiLevelType w:val="hybridMultilevel"/>
    <w:tmpl w:val="817C096E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</w:abstractNum>
  <w:abstractNum w:abstractNumId="3" w15:restartNumberingAfterBreak="0">
    <w:nsid w:val="090D77C7"/>
    <w:multiLevelType w:val="hybridMultilevel"/>
    <w:tmpl w:val="D666A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77ADE"/>
    <w:multiLevelType w:val="hybridMultilevel"/>
    <w:tmpl w:val="DEFE4E9A"/>
    <w:lvl w:ilvl="0" w:tplc="A06A8C3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82E9F"/>
    <w:multiLevelType w:val="hybridMultilevel"/>
    <w:tmpl w:val="77F8F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A0E07"/>
    <w:multiLevelType w:val="hybridMultilevel"/>
    <w:tmpl w:val="CF14C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4052D"/>
    <w:multiLevelType w:val="hybridMultilevel"/>
    <w:tmpl w:val="65F61B7A"/>
    <w:lvl w:ilvl="0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A678D"/>
    <w:multiLevelType w:val="hybridMultilevel"/>
    <w:tmpl w:val="B2F61C4E"/>
    <w:lvl w:ilvl="0" w:tplc="0809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348" w:hanging="360"/>
      </w:pPr>
    </w:lvl>
    <w:lvl w:ilvl="2" w:tplc="0809001B" w:tentative="1">
      <w:start w:val="1"/>
      <w:numFmt w:val="lowerRoman"/>
      <w:lvlText w:val="%3."/>
      <w:lvlJc w:val="right"/>
      <w:pPr>
        <w:ind w:left="4068" w:hanging="180"/>
      </w:pPr>
    </w:lvl>
    <w:lvl w:ilvl="3" w:tplc="0809000F" w:tentative="1">
      <w:start w:val="1"/>
      <w:numFmt w:val="decimal"/>
      <w:lvlText w:val="%4."/>
      <w:lvlJc w:val="left"/>
      <w:pPr>
        <w:ind w:left="4788" w:hanging="360"/>
      </w:pPr>
    </w:lvl>
    <w:lvl w:ilvl="4" w:tplc="08090019" w:tentative="1">
      <w:start w:val="1"/>
      <w:numFmt w:val="lowerLetter"/>
      <w:lvlText w:val="%5."/>
      <w:lvlJc w:val="left"/>
      <w:pPr>
        <w:ind w:left="5508" w:hanging="360"/>
      </w:pPr>
    </w:lvl>
    <w:lvl w:ilvl="5" w:tplc="0809001B" w:tentative="1">
      <w:start w:val="1"/>
      <w:numFmt w:val="lowerRoman"/>
      <w:lvlText w:val="%6."/>
      <w:lvlJc w:val="right"/>
      <w:pPr>
        <w:ind w:left="6228" w:hanging="180"/>
      </w:pPr>
    </w:lvl>
    <w:lvl w:ilvl="6" w:tplc="0809000F" w:tentative="1">
      <w:start w:val="1"/>
      <w:numFmt w:val="decimal"/>
      <w:lvlText w:val="%7."/>
      <w:lvlJc w:val="left"/>
      <w:pPr>
        <w:ind w:left="6948" w:hanging="360"/>
      </w:pPr>
    </w:lvl>
    <w:lvl w:ilvl="7" w:tplc="08090019" w:tentative="1">
      <w:start w:val="1"/>
      <w:numFmt w:val="lowerLetter"/>
      <w:lvlText w:val="%8."/>
      <w:lvlJc w:val="left"/>
      <w:pPr>
        <w:ind w:left="7668" w:hanging="360"/>
      </w:pPr>
    </w:lvl>
    <w:lvl w:ilvl="8" w:tplc="08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9" w15:restartNumberingAfterBreak="0">
    <w:nsid w:val="1D3F4009"/>
    <w:multiLevelType w:val="hybridMultilevel"/>
    <w:tmpl w:val="176005B4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A06A8C3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B6A8F"/>
    <w:multiLevelType w:val="hybridMultilevel"/>
    <w:tmpl w:val="4998A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E4F75"/>
    <w:multiLevelType w:val="hybridMultilevel"/>
    <w:tmpl w:val="07B400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8D12C6"/>
    <w:multiLevelType w:val="hybridMultilevel"/>
    <w:tmpl w:val="CD18B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612D1"/>
    <w:multiLevelType w:val="hybridMultilevel"/>
    <w:tmpl w:val="18024C74"/>
    <w:lvl w:ilvl="0" w:tplc="0809000F">
      <w:start w:val="1"/>
      <w:numFmt w:val="decimal"/>
      <w:lvlText w:val="%1."/>
      <w:lvlJc w:val="left"/>
      <w:pPr>
        <w:ind w:left="2061" w:hanging="360"/>
      </w:pPr>
    </w:lvl>
    <w:lvl w:ilvl="1" w:tplc="08090019">
      <w:start w:val="1"/>
      <w:numFmt w:val="lowerLetter"/>
      <w:lvlText w:val="%2."/>
      <w:lvlJc w:val="left"/>
      <w:pPr>
        <w:ind w:left="2781" w:hanging="360"/>
      </w:pPr>
    </w:lvl>
    <w:lvl w:ilvl="2" w:tplc="0809001B" w:tentative="1">
      <w:start w:val="1"/>
      <w:numFmt w:val="lowerRoman"/>
      <w:lvlText w:val="%3."/>
      <w:lvlJc w:val="right"/>
      <w:pPr>
        <w:ind w:left="3501" w:hanging="180"/>
      </w:pPr>
    </w:lvl>
    <w:lvl w:ilvl="3" w:tplc="0809000F" w:tentative="1">
      <w:start w:val="1"/>
      <w:numFmt w:val="decimal"/>
      <w:lvlText w:val="%4."/>
      <w:lvlJc w:val="left"/>
      <w:pPr>
        <w:ind w:left="4221" w:hanging="360"/>
      </w:pPr>
    </w:lvl>
    <w:lvl w:ilvl="4" w:tplc="08090019" w:tentative="1">
      <w:start w:val="1"/>
      <w:numFmt w:val="lowerLetter"/>
      <w:lvlText w:val="%5."/>
      <w:lvlJc w:val="left"/>
      <w:pPr>
        <w:ind w:left="4941" w:hanging="360"/>
      </w:pPr>
    </w:lvl>
    <w:lvl w:ilvl="5" w:tplc="0809001B" w:tentative="1">
      <w:start w:val="1"/>
      <w:numFmt w:val="lowerRoman"/>
      <w:lvlText w:val="%6."/>
      <w:lvlJc w:val="right"/>
      <w:pPr>
        <w:ind w:left="5661" w:hanging="180"/>
      </w:pPr>
    </w:lvl>
    <w:lvl w:ilvl="6" w:tplc="0809000F" w:tentative="1">
      <w:start w:val="1"/>
      <w:numFmt w:val="decimal"/>
      <w:lvlText w:val="%7."/>
      <w:lvlJc w:val="left"/>
      <w:pPr>
        <w:ind w:left="6381" w:hanging="360"/>
      </w:pPr>
    </w:lvl>
    <w:lvl w:ilvl="7" w:tplc="08090019" w:tentative="1">
      <w:start w:val="1"/>
      <w:numFmt w:val="lowerLetter"/>
      <w:lvlText w:val="%8."/>
      <w:lvlJc w:val="left"/>
      <w:pPr>
        <w:ind w:left="7101" w:hanging="360"/>
      </w:pPr>
    </w:lvl>
    <w:lvl w:ilvl="8" w:tplc="0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 w15:restartNumberingAfterBreak="0">
    <w:nsid w:val="2ADF7313"/>
    <w:multiLevelType w:val="hybridMultilevel"/>
    <w:tmpl w:val="87240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84FD6"/>
    <w:multiLevelType w:val="hybridMultilevel"/>
    <w:tmpl w:val="A580B58C"/>
    <w:lvl w:ilvl="0" w:tplc="A36E2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A9F474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A36E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65B2B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33F88"/>
    <w:multiLevelType w:val="hybridMultilevel"/>
    <w:tmpl w:val="623AA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A561A7"/>
    <w:multiLevelType w:val="hybridMultilevel"/>
    <w:tmpl w:val="0152F670"/>
    <w:lvl w:ilvl="0" w:tplc="A06A8C3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CE441F"/>
    <w:multiLevelType w:val="hybridMultilevel"/>
    <w:tmpl w:val="558E9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B3152"/>
    <w:multiLevelType w:val="hybridMultilevel"/>
    <w:tmpl w:val="B9D48C26"/>
    <w:lvl w:ilvl="0" w:tplc="7A36EB3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40874CDC"/>
    <w:multiLevelType w:val="hybridMultilevel"/>
    <w:tmpl w:val="DA708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54EFA"/>
    <w:multiLevelType w:val="hybridMultilevel"/>
    <w:tmpl w:val="4B648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370C1"/>
    <w:multiLevelType w:val="hybridMultilevel"/>
    <w:tmpl w:val="7BF85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B26E99"/>
    <w:multiLevelType w:val="hybridMultilevel"/>
    <w:tmpl w:val="63F6691E"/>
    <w:lvl w:ilvl="0" w:tplc="A06A8C3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72A51"/>
    <w:multiLevelType w:val="hybridMultilevel"/>
    <w:tmpl w:val="38FEC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45CDE"/>
    <w:multiLevelType w:val="hybridMultilevel"/>
    <w:tmpl w:val="FCF25396"/>
    <w:lvl w:ilvl="0" w:tplc="A06A8C3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0F0832"/>
    <w:multiLevelType w:val="hybridMultilevel"/>
    <w:tmpl w:val="60DE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4960301A"/>
    <w:multiLevelType w:val="hybridMultilevel"/>
    <w:tmpl w:val="377CEE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B62915"/>
    <w:multiLevelType w:val="hybridMultilevel"/>
    <w:tmpl w:val="749E57B2"/>
    <w:lvl w:ilvl="0" w:tplc="A06A8C32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6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</w:abstractNum>
  <w:abstractNum w:abstractNumId="29" w15:restartNumberingAfterBreak="0">
    <w:nsid w:val="4E817FE1"/>
    <w:multiLevelType w:val="hybridMultilevel"/>
    <w:tmpl w:val="64FA412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801E6"/>
    <w:multiLevelType w:val="hybridMultilevel"/>
    <w:tmpl w:val="54F6F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AF28DA"/>
    <w:multiLevelType w:val="hybridMultilevel"/>
    <w:tmpl w:val="FD065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B73D51"/>
    <w:multiLevelType w:val="hybridMultilevel"/>
    <w:tmpl w:val="03482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5E2CFD"/>
    <w:multiLevelType w:val="hybridMultilevel"/>
    <w:tmpl w:val="E83E4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7E741E"/>
    <w:multiLevelType w:val="hybridMultilevel"/>
    <w:tmpl w:val="ED8CB6C4"/>
    <w:lvl w:ilvl="0" w:tplc="0809000F">
      <w:start w:val="1"/>
      <w:numFmt w:val="decimal"/>
      <w:lvlText w:val="%1."/>
      <w:lvlJc w:val="left"/>
      <w:pPr>
        <w:ind w:left="3240" w:hanging="360"/>
      </w:p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5" w15:restartNumberingAfterBreak="0">
    <w:nsid w:val="67E46AFA"/>
    <w:multiLevelType w:val="hybridMultilevel"/>
    <w:tmpl w:val="99169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F26A4A"/>
    <w:multiLevelType w:val="hybridMultilevel"/>
    <w:tmpl w:val="454493EC"/>
    <w:lvl w:ilvl="0" w:tplc="B1164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164A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4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2B3B13"/>
    <w:multiLevelType w:val="multilevel"/>
    <w:tmpl w:val="AFB651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B56BE8"/>
    <w:multiLevelType w:val="hybridMultilevel"/>
    <w:tmpl w:val="D236DB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212961"/>
    <w:multiLevelType w:val="hybridMultilevel"/>
    <w:tmpl w:val="5D40D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A010E0"/>
    <w:multiLevelType w:val="hybridMultilevel"/>
    <w:tmpl w:val="2732FD3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EFD2DB5"/>
    <w:multiLevelType w:val="hybridMultilevel"/>
    <w:tmpl w:val="73B8E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335E28"/>
    <w:multiLevelType w:val="hybridMultilevel"/>
    <w:tmpl w:val="D4A09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414BC5"/>
    <w:multiLevelType w:val="hybridMultilevel"/>
    <w:tmpl w:val="26ACE35E"/>
    <w:lvl w:ilvl="0" w:tplc="0809000F">
      <w:start w:val="1"/>
      <w:numFmt w:val="decimal"/>
      <w:lvlText w:val="%1."/>
      <w:lvlJc w:val="left"/>
      <w:pPr>
        <w:ind w:left="2061" w:hanging="360"/>
      </w:pPr>
    </w:lvl>
    <w:lvl w:ilvl="1" w:tplc="08090019">
      <w:start w:val="1"/>
      <w:numFmt w:val="lowerLetter"/>
      <w:lvlText w:val="%2."/>
      <w:lvlJc w:val="left"/>
      <w:pPr>
        <w:ind w:left="2781" w:hanging="360"/>
      </w:pPr>
    </w:lvl>
    <w:lvl w:ilvl="2" w:tplc="0809001B" w:tentative="1">
      <w:start w:val="1"/>
      <w:numFmt w:val="lowerRoman"/>
      <w:lvlText w:val="%3."/>
      <w:lvlJc w:val="right"/>
      <w:pPr>
        <w:ind w:left="3501" w:hanging="180"/>
      </w:pPr>
    </w:lvl>
    <w:lvl w:ilvl="3" w:tplc="0809000F" w:tentative="1">
      <w:start w:val="1"/>
      <w:numFmt w:val="decimal"/>
      <w:lvlText w:val="%4."/>
      <w:lvlJc w:val="left"/>
      <w:pPr>
        <w:ind w:left="4221" w:hanging="360"/>
      </w:pPr>
    </w:lvl>
    <w:lvl w:ilvl="4" w:tplc="08090019" w:tentative="1">
      <w:start w:val="1"/>
      <w:numFmt w:val="lowerLetter"/>
      <w:lvlText w:val="%5."/>
      <w:lvlJc w:val="left"/>
      <w:pPr>
        <w:ind w:left="4941" w:hanging="360"/>
      </w:pPr>
    </w:lvl>
    <w:lvl w:ilvl="5" w:tplc="0809001B" w:tentative="1">
      <w:start w:val="1"/>
      <w:numFmt w:val="lowerRoman"/>
      <w:lvlText w:val="%6."/>
      <w:lvlJc w:val="right"/>
      <w:pPr>
        <w:ind w:left="5661" w:hanging="180"/>
      </w:pPr>
    </w:lvl>
    <w:lvl w:ilvl="6" w:tplc="0809000F" w:tentative="1">
      <w:start w:val="1"/>
      <w:numFmt w:val="decimal"/>
      <w:lvlText w:val="%7."/>
      <w:lvlJc w:val="left"/>
      <w:pPr>
        <w:ind w:left="6381" w:hanging="360"/>
      </w:pPr>
    </w:lvl>
    <w:lvl w:ilvl="7" w:tplc="08090019" w:tentative="1">
      <w:start w:val="1"/>
      <w:numFmt w:val="lowerLetter"/>
      <w:lvlText w:val="%8."/>
      <w:lvlJc w:val="left"/>
      <w:pPr>
        <w:ind w:left="7101" w:hanging="360"/>
      </w:pPr>
    </w:lvl>
    <w:lvl w:ilvl="8" w:tplc="0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4" w15:restartNumberingAfterBreak="0">
    <w:nsid w:val="763B7AD8"/>
    <w:multiLevelType w:val="hybridMultilevel"/>
    <w:tmpl w:val="1696DD22"/>
    <w:lvl w:ilvl="0" w:tplc="A06A8C3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4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5" w:tplc="0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</w:abstractNum>
  <w:abstractNum w:abstractNumId="45" w15:restartNumberingAfterBreak="0">
    <w:nsid w:val="766E30AA"/>
    <w:multiLevelType w:val="hybridMultilevel"/>
    <w:tmpl w:val="1E0062F2"/>
    <w:lvl w:ilvl="0" w:tplc="0809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348" w:hanging="360"/>
      </w:pPr>
    </w:lvl>
    <w:lvl w:ilvl="2" w:tplc="0809001B" w:tentative="1">
      <w:start w:val="1"/>
      <w:numFmt w:val="lowerRoman"/>
      <w:lvlText w:val="%3."/>
      <w:lvlJc w:val="right"/>
      <w:pPr>
        <w:ind w:left="4068" w:hanging="180"/>
      </w:pPr>
    </w:lvl>
    <w:lvl w:ilvl="3" w:tplc="0809000F" w:tentative="1">
      <w:start w:val="1"/>
      <w:numFmt w:val="decimal"/>
      <w:lvlText w:val="%4."/>
      <w:lvlJc w:val="left"/>
      <w:pPr>
        <w:ind w:left="4788" w:hanging="360"/>
      </w:pPr>
    </w:lvl>
    <w:lvl w:ilvl="4" w:tplc="08090019" w:tentative="1">
      <w:start w:val="1"/>
      <w:numFmt w:val="lowerLetter"/>
      <w:lvlText w:val="%5."/>
      <w:lvlJc w:val="left"/>
      <w:pPr>
        <w:ind w:left="5508" w:hanging="360"/>
      </w:pPr>
    </w:lvl>
    <w:lvl w:ilvl="5" w:tplc="0809001B" w:tentative="1">
      <w:start w:val="1"/>
      <w:numFmt w:val="lowerRoman"/>
      <w:lvlText w:val="%6."/>
      <w:lvlJc w:val="right"/>
      <w:pPr>
        <w:ind w:left="6228" w:hanging="180"/>
      </w:pPr>
    </w:lvl>
    <w:lvl w:ilvl="6" w:tplc="0809000F" w:tentative="1">
      <w:start w:val="1"/>
      <w:numFmt w:val="decimal"/>
      <w:lvlText w:val="%7."/>
      <w:lvlJc w:val="left"/>
      <w:pPr>
        <w:ind w:left="6948" w:hanging="360"/>
      </w:pPr>
    </w:lvl>
    <w:lvl w:ilvl="7" w:tplc="08090019" w:tentative="1">
      <w:start w:val="1"/>
      <w:numFmt w:val="lowerLetter"/>
      <w:lvlText w:val="%8."/>
      <w:lvlJc w:val="left"/>
      <w:pPr>
        <w:ind w:left="7668" w:hanging="360"/>
      </w:pPr>
    </w:lvl>
    <w:lvl w:ilvl="8" w:tplc="0809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20"/>
  </w:num>
  <w:num w:numId="2">
    <w:abstractNumId w:val="12"/>
  </w:num>
  <w:num w:numId="3">
    <w:abstractNumId w:val="36"/>
  </w:num>
  <w:num w:numId="4">
    <w:abstractNumId w:val="18"/>
  </w:num>
  <w:num w:numId="5">
    <w:abstractNumId w:val="22"/>
  </w:num>
  <w:num w:numId="6">
    <w:abstractNumId w:val="10"/>
  </w:num>
  <w:num w:numId="7">
    <w:abstractNumId w:val="6"/>
  </w:num>
  <w:num w:numId="8">
    <w:abstractNumId w:val="15"/>
  </w:num>
  <w:num w:numId="9">
    <w:abstractNumId w:val="38"/>
  </w:num>
  <w:num w:numId="10">
    <w:abstractNumId w:val="0"/>
  </w:num>
  <w:num w:numId="11">
    <w:abstractNumId w:val="19"/>
  </w:num>
  <w:num w:numId="12">
    <w:abstractNumId w:val="7"/>
  </w:num>
  <w:num w:numId="13">
    <w:abstractNumId w:val="26"/>
  </w:num>
  <w:num w:numId="14">
    <w:abstractNumId w:val="31"/>
  </w:num>
  <w:num w:numId="15">
    <w:abstractNumId w:val="35"/>
  </w:num>
  <w:num w:numId="16">
    <w:abstractNumId w:val="40"/>
  </w:num>
  <w:num w:numId="17">
    <w:abstractNumId w:val="27"/>
  </w:num>
  <w:num w:numId="18">
    <w:abstractNumId w:val="3"/>
  </w:num>
  <w:num w:numId="19">
    <w:abstractNumId w:val="41"/>
  </w:num>
  <w:num w:numId="20">
    <w:abstractNumId w:val="11"/>
  </w:num>
  <w:num w:numId="21">
    <w:abstractNumId w:val="30"/>
  </w:num>
  <w:num w:numId="22">
    <w:abstractNumId w:val="39"/>
  </w:num>
  <w:num w:numId="23">
    <w:abstractNumId w:val="32"/>
  </w:num>
  <w:num w:numId="24">
    <w:abstractNumId w:val="16"/>
  </w:num>
  <w:num w:numId="25">
    <w:abstractNumId w:val="42"/>
  </w:num>
  <w:num w:numId="26">
    <w:abstractNumId w:val="24"/>
  </w:num>
  <w:num w:numId="27">
    <w:abstractNumId w:val="21"/>
  </w:num>
  <w:num w:numId="28">
    <w:abstractNumId w:val="1"/>
  </w:num>
  <w:num w:numId="29">
    <w:abstractNumId w:val="9"/>
  </w:num>
  <w:num w:numId="30">
    <w:abstractNumId w:val="37"/>
  </w:num>
  <w:num w:numId="31">
    <w:abstractNumId w:val="4"/>
  </w:num>
  <w:num w:numId="32">
    <w:abstractNumId w:val="13"/>
  </w:num>
  <w:num w:numId="33">
    <w:abstractNumId w:val="23"/>
  </w:num>
  <w:num w:numId="34">
    <w:abstractNumId w:val="25"/>
  </w:num>
  <w:num w:numId="35">
    <w:abstractNumId w:val="17"/>
  </w:num>
  <w:num w:numId="36">
    <w:abstractNumId w:val="28"/>
  </w:num>
  <w:num w:numId="37">
    <w:abstractNumId w:val="44"/>
  </w:num>
  <w:num w:numId="38">
    <w:abstractNumId w:val="34"/>
  </w:num>
  <w:num w:numId="39">
    <w:abstractNumId w:val="43"/>
  </w:num>
  <w:num w:numId="40">
    <w:abstractNumId w:val="45"/>
  </w:num>
  <w:num w:numId="41">
    <w:abstractNumId w:val="8"/>
  </w:num>
  <w:num w:numId="42">
    <w:abstractNumId w:val="5"/>
  </w:num>
  <w:num w:numId="43">
    <w:abstractNumId w:val="14"/>
  </w:num>
  <w:num w:numId="44">
    <w:abstractNumId w:val="29"/>
  </w:num>
  <w:num w:numId="45">
    <w:abstractNumId w:val="2"/>
  </w:num>
  <w:num w:numId="46">
    <w:abstractNumId w:val="3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0C"/>
    <w:rsid w:val="00002C66"/>
    <w:rsid w:val="00012C32"/>
    <w:rsid w:val="000132B8"/>
    <w:rsid w:val="000142B6"/>
    <w:rsid w:val="00086518"/>
    <w:rsid w:val="000A18B7"/>
    <w:rsid w:val="000C0759"/>
    <w:rsid w:val="000D31A9"/>
    <w:rsid w:val="000D4A13"/>
    <w:rsid w:val="000D7963"/>
    <w:rsid w:val="000F538C"/>
    <w:rsid w:val="001015FC"/>
    <w:rsid w:val="00111C68"/>
    <w:rsid w:val="00137457"/>
    <w:rsid w:val="00145E0D"/>
    <w:rsid w:val="00171D6A"/>
    <w:rsid w:val="001966C2"/>
    <w:rsid w:val="001B1323"/>
    <w:rsid w:val="001B5597"/>
    <w:rsid w:val="001C7438"/>
    <w:rsid w:val="001D7323"/>
    <w:rsid w:val="001F4DF2"/>
    <w:rsid w:val="00235F33"/>
    <w:rsid w:val="002426DF"/>
    <w:rsid w:val="0025576A"/>
    <w:rsid w:val="002561F0"/>
    <w:rsid w:val="00291592"/>
    <w:rsid w:val="00295327"/>
    <w:rsid w:val="002A34AC"/>
    <w:rsid w:val="002D4759"/>
    <w:rsid w:val="002E7B4D"/>
    <w:rsid w:val="003448D1"/>
    <w:rsid w:val="00352527"/>
    <w:rsid w:val="0035336B"/>
    <w:rsid w:val="00353641"/>
    <w:rsid w:val="00373CCD"/>
    <w:rsid w:val="003A4375"/>
    <w:rsid w:val="003F42D0"/>
    <w:rsid w:val="00407F3E"/>
    <w:rsid w:val="0041117E"/>
    <w:rsid w:val="0041220C"/>
    <w:rsid w:val="00420A7B"/>
    <w:rsid w:val="0044247F"/>
    <w:rsid w:val="00466537"/>
    <w:rsid w:val="00486D59"/>
    <w:rsid w:val="00495567"/>
    <w:rsid w:val="004B328E"/>
    <w:rsid w:val="004E1155"/>
    <w:rsid w:val="00502BBB"/>
    <w:rsid w:val="00542962"/>
    <w:rsid w:val="00545F72"/>
    <w:rsid w:val="00550C2F"/>
    <w:rsid w:val="00555C7C"/>
    <w:rsid w:val="00556072"/>
    <w:rsid w:val="005612BE"/>
    <w:rsid w:val="00561D5C"/>
    <w:rsid w:val="0057085F"/>
    <w:rsid w:val="00583403"/>
    <w:rsid w:val="005A69C6"/>
    <w:rsid w:val="005B1B97"/>
    <w:rsid w:val="005C7E12"/>
    <w:rsid w:val="005D3B30"/>
    <w:rsid w:val="00614493"/>
    <w:rsid w:val="00626174"/>
    <w:rsid w:val="00635E54"/>
    <w:rsid w:val="00655940"/>
    <w:rsid w:val="0066273E"/>
    <w:rsid w:val="00664FD5"/>
    <w:rsid w:val="00670A76"/>
    <w:rsid w:val="006900C4"/>
    <w:rsid w:val="006B0A33"/>
    <w:rsid w:val="006C0B62"/>
    <w:rsid w:val="006C4A8C"/>
    <w:rsid w:val="006E6034"/>
    <w:rsid w:val="006F2E93"/>
    <w:rsid w:val="00715758"/>
    <w:rsid w:val="00735FF8"/>
    <w:rsid w:val="00764B31"/>
    <w:rsid w:val="007B4828"/>
    <w:rsid w:val="007C4225"/>
    <w:rsid w:val="007E69A1"/>
    <w:rsid w:val="007F580D"/>
    <w:rsid w:val="00810B5C"/>
    <w:rsid w:val="00811973"/>
    <w:rsid w:val="00814838"/>
    <w:rsid w:val="00815528"/>
    <w:rsid w:val="008215FD"/>
    <w:rsid w:val="0082415E"/>
    <w:rsid w:val="008370FE"/>
    <w:rsid w:val="00844196"/>
    <w:rsid w:val="008645C1"/>
    <w:rsid w:val="00875E3B"/>
    <w:rsid w:val="00877370"/>
    <w:rsid w:val="00886A87"/>
    <w:rsid w:val="0089661E"/>
    <w:rsid w:val="008B1551"/>
    <w:rsid w:val="008C1A8F"/>
    <w:rsid w:val="008E4DBF"/>
    <w:rsid w:val="009016FE"/>
    <w:rsid w:val="00944E6F"/>
    <w:rsid w:val="00964950"/>
    <w:rsid w:val="00990315"/>
    <w:rsid w:val="00995376"/>
    <w:rsid w:val="009B2C3B"/>
    <w:rsid w:val="009B3738"/>
    <w:rsid w:val="009C6630"/>
    <w:rsid w:val="009D4DAB"/>
    <w:rsid w:val="009E257C"/>
    <w:rsid w:val="00A047AF"/>
    <w:rsid w:val="00A603BB"/>
    <w:rsid w:val="00A62F4C"/>
    <w:rsid w:val="00A64FAA"/>
    <w:rsid w:val="00A73CD0"/>
    <w:rsid w:val="00A80CDB"/>
    <w:rsid w:val="00AA2D54"/>
    <w:rsid w:val="00AA6F1F"/>
    <w:rsid w:val="00AC779E"/>
    <w:rsid w:val="00AD2A3E"/>
    <w:rsid w:val="00AE193F"/>
    <w:rsid w:val="00B015D7"/>
    <w:rsid w:val="00B32F93"/>
    <w:rsid w:val="00B521C8"/>
    <w:rsid w:val="00BA2561"/>
    <w:rsid w:val="00BA36A9"/>
    <w:rsid w:val="00BB3B4C"/>
    <w:rsid w:val="00BC7813"/>
    <w:rsid w:val="00BE7403"/>
    <w:rsid w:val="00BE7704"/>
    <w:rsid w:val="00BF258B"/>
    <w:rsid w:val="00C0488B"/>
    <w:rsid w:val="00C14770"/>
    <w:rsid w:val="00C25FA9"/>
    <w:rsid w:val="00C4121F"/>
    <w:rsid w:val="00C44237"/>
    <w:rsid w:val="00C51165"/>
    <w:rsid w:val="00C67CEB"/>
    <w:rsid w:val="00C77AEA"/>
    <w:rsid w:val="00C970AF"/>
    <w:rsid w:val="00CB59E1"/>
    <w:rsid w:val="00CC1A3A"/>
    <w:rsid w:val="00CC4A5C"/>
    <w:rsid w:val="00CD0CDC"/>
    <w:rsid w:val="00CF436C"/>
    <w:rsid w:val="00D26EA9"/>
    <w:rsid w:val="00D77102"/>
    <w:rsid w:val="00D822E4"/>
    <w:rsid w:val="00D92942"/>
    <w:rsid w:val="00DB5562"/>
    <w:rsid w:val="00DC405D"/>
    <w:rsid w:val="00DF36FD"/>
    <w:rsid w:val="00E1128A"/>
    <w:rsid w:val="00E12060"/>
    <w:rsid w:val="00E142E5"/>
    <w:rsid w:val="00E26CB5"/>
    <w:rsid w:val="00E27860"/>
    <w:rsid w:val="00E368C0"/>
    <w:rsid w:val="00E36CF9"/>
    <w:rsid w:val="00E80D23"/>
    <w:rsid w:val="00E96F18"/>
    <w:rsid w:val="00F01260"/>
    <w:rsid w:val="00F4131D"/>
    <w:rsid w:val="00F53CEC"/>
    <w:rsid w:val="00F76688"/>
    <w:rsid w:val="00F84DB8"/>
    <w:rsid w:val="00F9031A"/>
    <w:rsid w:val="00FA24AB"/>
    <w:rsid w:val="00FB3C69"/>
    <w:rsid w:val="00FC44DD"/>
    <w:rsid w:val="00FD44AD"/>
    <w:rsid w:val="00FD60FC"/>
    <w:rsid w:val="00FD7DE3"/>
    <w:rsid w:val="00FE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4054"/>
  <w15:docId w15:val="{F634AF4E-D5D3-6547-AE5C-935E6A4D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8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E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E11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73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36B"/>
  </w:style>
  <w:style w:type="paragraph" w:styleId="Footer">
    <w:name w:val="footer"/>
    <w:basedOn w:val="Normal"/>
    <w:link w:val="FooterChar"/>
    <w:uiPriority w:val="99"/>
    <w:unhideWhenUsed/>
    <w:rsid w:val="0035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36B"/>
  </w:style>
  <w:style w:type="paragraph" w:styleId="ListParagraph">
    <w:name w:val="List Paragraph"/>
    <w:basedOn w:val="Normal"/>
    <w:uiPriority w:val="34"/>
    <w:qFormat/>
    <w:rsid w:val="0081552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02BBB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A80C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C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C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C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CDB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896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9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9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5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8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3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vendattani/Library/Group%20Containers/UBF8T346G9.Office/User%20Content.localized/Templates.localized/Note%20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DFA78-2DB1-274E-B036-4CAF73230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 style.dotx</Template>
  <TotalTime>232</TotalTime>
  <Pages>3</Pages>
  <Words>2093</Words>
  <Characters>10092</Characters>
  <Application>Microsoft Office Word</Application>
  <DocSecurity>0</DocSecurity>
  <Lines>248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 Dattani</dc:creator>
  <cp:lastModifiedBy>Dattani Dibble</cp:lastModifiedBy>
  <cp:revision>11</cp:revision>
  <cp:lastPrinted>2019-09-15T21:29:00Z</cp:lastPrinted>
  <dcterms:created xsi:type="dcterms:W3CDTF">2019-11-18T16:17:00Z</dcterms:created>
  <dcterms:modified xsi:type="dcterms:W3CDTF">2019-11-23T13:06:00Z</dcterms:modified>
</cp:coreProperties>
</file>