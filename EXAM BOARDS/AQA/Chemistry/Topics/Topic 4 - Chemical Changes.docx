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94C17" w14:textId="77777777" w:rsidR="00466537" w:rsidRPr="007E1E94" w:rsidRDefault="00151809">
      <w:pPr>
        <w:rPr>
          <w:b/>
          <w:i/>
          <w:u w:val="single"/>
        </w:rPr>
      </w:pPr>
      <w:r>
        <w:rPr>
          <w:b/>
          <w:i/>
          <w:u w:val="single"/>
        </w:rPr>
        <w:t>Chemistry</w:t>
      </w:r>
      <w:r w:rsidR="00815528" w:rsidRPr="00815528">
        <w:rPr>
          <w:b/>
          <w:i/>
          <w:u w:val="single"/>
        </w:rPr>
        <w:t xml:space="preserve"> no</w:t>
      </w:r>
      <w:r w:rsidR="00815528" w:rsidRPr="007E1E94">
        <w:rPr>
          <w:b/>
          <w:i/>
          <w:u w:val="single"/>
        </w:rPr>
        <w:t>tes</w:t>
      </w:r>
      <w:r w:rsidR="000F538C" w:rsidRPr="007E1E94">
        <w:rPr>
          <w:b/>
          <w:i/>
          <w:u w:val="single"/>
        </w:rPr>
        <w:t>:</w:t>
      </w:r>
    </w:p>
    <w:p w14:paraId="5C38D1CA" w14:textId="77777777" w:rsidR="007F580D" w:rsidRPr="007E1E94" w:rsidRDefault="00151809" w:rsidP="00AA6F1F">
      <w:pPr>
        <w:rPr>
          <w:sz w:val="14"/>
        </w:rPr>
      </w:pPr>
      <w:r w:rsidRPr="007E1E94">
        <w:rPr>
          <w:b/>
          <w:i/>
          <w:sz w:val="20"/>
          <w:u w:val="single"/>
        </w:rPr>
        <w:t xml:space="preserve">Topic 4 – Chemical </w:t>
      </w:r>
      <w:r w:rsidR="00E40EAD" w:rsidRPr="007E1E94">
        <w:rPr>
          <w:b/>
          <w:i/>
          <w:sz w:val="20"/>
          <w:u w:val="single"/>
        </w:rPr>
        <w:t>Changes:</w:t>
      </w:r>
    </w:p>
    <w:p w14:paraId="0AD51E82" w14:textId="77777777" w:rsidR="000F538C" w:rsidRPr="007E1E94" w:rsidRDefault="00151809">
      <w:pPr>
        <w:rPr>
          <w:b/>
          <w:sz w:val="18"/>
          <w:u w:val="single"/>
        </w:rPr>
      </w:pPr>
      <w:r w:rsidRPr="007E1E94">
        <w:rPr>
          <w:b/>
          <w:sz w:val="18"/>
          <w:u w:val="single"/>
        </w:rPr>
        <w:t>The pH scale and neutralisation:</w:t>
      </w:r>
    </w:p>
    <w:p w14:paraId="2D0018D3" w14:textId="77777777" w:rsidR="00151809" w:rsidRPr="007E1E94" w:rsidRDefault="00151809" w:rsidP="00583403">
      <w:pPr>
        <w:pStyle w:val="NoSpacing"/>
        <w:rPr>
          <w:sz w:val="14"/>
        </w:rPr>
      </w:pPr>
      <w:r w:rsidRPr="007E1E94">
        <w:rPr>
          <w:sz w:val="14"/>
        </w:rPr>
        <w:t>The pH scale is a measure of how acidic or alkaline a solution is.</w:t>
      </w:r>
    </w:p>
    <w:p w14:paraId="77C527F2" w14:textId="77777777" w:rsidR="006C0B62" w:rsidRPr="007E1E94" w:rsidRDefault="006C0B62" w:rsidP="006C0B62">
      <w:pPr>
        <w:pStyle w:val="NoSpacing"/>
        <w:rPr>
          <w:sz w:val="14"/>
        </w:rPr>
      </w:pPr>
    </w:p>
    <w:p w14:paraId="619A7230" w14:textId="77777777" w:rsidR="006C0B62" w:rsidRPr="007E1E94" w:rsidRDefault="00151809" w:rsidP="006C0B62">
      <w:pPr>
        <w:pStyle w:val="NoSpacing"/>
        <w:numPr>
          <w:ilvl w:val="0"/>
          <w:numId w:val="6"/>
        </w:numPr>
        <w:rPr>
          <w:sz w:val="14"/>
        </w:rPr>
      </w:pPr>
      <w:r w:rsidRPr="007E1E94">
        <w:rPr>
          <w:noProof/>
          <w:sz w:val="14"/>
        </w:rPr>
        <w:drawing>
          <wp:anchor distT="0" distB="0" distL="114300" distR="114300" simplePos="0" relativeHeight="251658240" behindDoc="1" locked="0" layoutInCell="1" allowOverlap="1" wp14:anchorId="049C868B" wp14:editId="03E22C63">
            <wp:simplePos x="0" y="0"/>
            <wp:positionH relativeFrom="column">
              <wp:posOffset>3503930</wp:posOffset>
            </wp:positionH>
            <wp:positionV relativeFrom="paragraph">
              <wp:posOffset>30480</wp:posOffset>
            </wp:positionV>
            <wp:extent cx="3580130" cy="640715"/>
            <wp:effectExtent l="0" t="0" r="1270" b="0"/>
            <wp:wrapTight wrapText="bothSides">
              <wp:wrapPolygon edited="0">
                <wp:start x="0" y="0"/>
                <wp:lineTo x="0" y="20979"/>
                <wp:lineTo x="21531" y="20979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5"/>
                    <a:stretch/>
                  </pic:blipFill>
                  <pic:spPr bwMode="auto">
                    <a:xfrm>
                      <a:off x="0" y="0"/>
                      <a:ext cx="3580130" cy="64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1E94">
        <w:rPr>
          <w:sz w:val="14"/>
        </w:rPr>
        <w:t>What is the pH scale?</w:t>
      </w:r>
    </w:p>
    <w:p w14:paraId="7D1B7E44" w14:textId="77777777" w:rsidR="00151809" w:rsidRPr="007E1E94" w:rsidRDefault="00151809" w:rsidP="00151809">
      <w:pPr>
        <w:pStyle w:val="NoSpacing"/>
        <w:numPr>
          <w:ilvl w:val="1"/>
          <w:numId w:val="6"/>
        </w:numPr>
        <w:rPr>
          <w:sz w:val="14"/>
        </w:rPr>
      </w:pPr>
      <w:r w:rsidRPr="007E1E94">
        <w:rPr>
          <w:sz w:val="14"/>
        </w:rPr>
        <w:t>The pH scale is a measure of how acidic or alkaline a solution is.</w:t>
      </w:r>
    </w:p>
    <w:p w14:paraId="22C7E6F3" w14:textId="77777777" w:rsidR="00151809" w:rsidRPr="007E1E94" w:rsidRDefault="00151809" w:rsidP="00151809">
      <w:pPr>
        <w:pStyle w:val="NoSpacing"/>
        <w:numPr>
          <w:ilvl w:val="1"/>
          <w:numId w:val="6"/>
        </w:numPr>
        <w:rPr>
          <w:sz w:val="14"/>
        </w:rPr>
      </w:pPr>
      <w:r w:rsidRPr="007E1E94">
        <w:rPr>
          <w:sz w:val="14"/>
        </w:rPr>
        <w:t>It goes from 0 – 14</w:t>
      </w:r>
      <w:r w:rsidRPr="007E1E94">
        <w:rPr>
          <w:noProof/>
        </w:rPr>
        <w:t xml:space="preserve"> </w:t>
      </w:r>
    </w:p>
    <w:p w14:paraId="69F3AFA6" w14:textId="77777777" w:rsidR="00151809" w:rsidRPr="007E1E94" w:rsidRDefault="00151809" w:rsidP="00151809">
      <w:pPr>
        <w:pStyle w:val="NoSpacing"/>
        <w:numPr>
          <w:ilvl w:val="2"/>
          <w:numId w:val="6"/>
        </w:numPr>
        <w:rPr>
          <w:sz w:val="14"/>
        </w:rPr>
      </w:pPr>
      <w:r w:rsidRPr="007E1E94">
        <w:rPr>
          <w:sz w:val="14"/>
        </w:rPr>
        <w:t>The lower the number the more acidic it is (0,6)</w:t>
      </w:r>
    </w:p>
    <w:p w14:paraId="44A6560F" w14:textId="77777777" w:rsidR="00151809" w:rsidRPr="007E1E94" w:rsidRDefault="00151809" w:rsidP="00151809">
      <w:pPr>
        <w:pStyle w:val="NoSpacing"/>
        <w:numPr>
          <w:ilvl w:val="2"/>
          <w:numId w:val="6"/>
        </w:numPr>
        <w:rPr>
          <w:sz w:val="14"/>
        </w:rPr>
      </w:pPr>
      <w:r w:rsidRPr="007E1E94">
        <w:rPr>
          <w:sz w:val="14"/>
        </w:rPr>
        <w:t>The higher the number the more alkaline it is (8,14)</w:t>
      </w:r>
    </w:p>
    <w:p w14:paraId="3C4066B9" w14:textId="77777777" w:rsidR="00151809" w:rsidRPr="007E1E94" w:rsidRDefault="00151809" w:rsidP="00151809">
      <w:pPr>
        <w:pStyle w:val="NoSpacing"/>
        <w:numPr>
          <w:ilvl w:val="2"/>
          <w:numId w:val="6"/>
        </w:numPr>
        <w:rPr>
          <w:sz w:val="14"/>
        </w:rPr>
      </w:pPr>
      <w:r w:rsidRPr="007E1E94">
        <w:rPr>
          <w:sz w:val="14"/>
        </w:rPr>
        <w:t>A neutral solution such as pure water has a pH of 7</w:t>
      </w:r>
    </w:p>
    <w:p w14:paraId="0DB1A8EB" w14:textId="77777777" w:rsidR="00151809" w:rsidRPr="007E1E94" w:rsidRDefault="00151809" w:rsidP="00151809">
      <w:pPr>
        <w:pStyle w:val="NoSpacing"/>
        <w:ind w:left="2160"/>
        <w:rPr>
          <w:sz w:val="14"/>
        </w:rPr>
      </w:pPr>
    </w:p>
    <w:p w14:paraId="73A9ED73" w14:textId="77777777" w:rsidR="00151809" w:rsidRPr="007E1E94" w:rsidRDefault="00151809" w:rsidP="00151809">
      <w:pPr>
        <w:pStyle w:val="NoSpacing"/>
        <w:numPr>
          <w:ilvl w:val="0"/>
          <w:numId w:val="6"/>
        </w:numPr>
        <w:rPr>
          <w:sz w:val="14"/>
        </w:rPr>
      </w:pPr>
      <w:r w:rsidRPr="007E1E94">
        <w:rPr>
          <w:sz w:val="14"/>
        </w:rPr>
        <w:t>How to measure the pH of a solution?</w:t>
      </w:r>
    </w:p>
    <w:p w14:paraId="590749D0" w14:textId="77777777" w:rsidR="00151809" w:rsidRPr="007E1E94" w:rsidRDefault="00151809" w:rsidP="00151809">
      <w:pPr>
        <w:pStyle w:val="NoSpacing"/>
        <w:numPr>
          <w:ilvl w:val="1"/>
          <w:numId w:val="6"/>
        </w:numPr>
        <w:rPr>
          <w:sz w:val="14"/>
        </w:rPr>
      </w:pPr>
      <w:r w:rsidRPr="007E1E94">
        <w:rPr>
          <w:sz w:val="14"/>
        </w:rPr>
        <w:t xml:space="preserve">Using an indicator, </w:t>
      </w:r>
    </w:p>
    <w:p w14:paraId="07A7A647" w14:textId="77777777" w:rsidR="00151809" w:rsidRPr="007E1E94" w:rsidRDefault="00151809" w:rsidP="00151809">
      <w:pPr>
        <w:pStyle w:val="NoSpacing"/>
        <w:numPr>
          <w:ilvl w:val="2"/>
          <w:numId w:val="6"/>
        </w:numPr>
        <w:rPr>
          <w:sz w:val="14"/>
        </w:rPr>
      </w:pPr>
      <w:r w:rsidRPr="007E1E94">
        <w:rPr>
          <w:sz w:val="14"/>
        </w:rPr>
        <w:t>Indicator is a dye that changes colour depending on whether its above or below a certain pH</w:t>
      </w:r>
    </w:p>
    <w:p w14:paraId="45A2B2FB" w14:textId="77777777" w:rsidR="00151809" w:rsidRPr="007E1E94" w:rsidRDefault="00151809" w:rsidP="00151809">
      <w:pPr>
        <w:pStyle w:val="NoSpacing"/>
        <w:numPr>
          <w:ilvl w:val="3"/>
          <w:numId w:val="6"/>
        </w:numPr>
        <w:rPr>
          <w:sz w:val="14"/>
        </w:rPr>
      </w:pPr>
      <w:r w:rsidRPr="007E1E94">
        <w:rPr>
          <w:sz w:val="14"/>
        </w:rPr>
        <w:t>Universal indicator gives the colours in the diagram above.</w:t>
      </w:r>
    </w:p>
    <w:p w14:paraId="0DB92213" w14:textId="77777777" w:rsidR="00151809" w:rsidRPr="007E1E94" w:rsidRDefault="00151809" w:rsidP="00151809">
      <w:pPr>
        <w:pStyle w:val="NoSpacing"/>
        <w:numPr>
          <w:ilvl w:val="1"/>
          <w:numId w:val="6"/>
        </w:numPr>
        <w:rPr>
          <w:sz w:val="14"/>
        </w:rPr>
      </w:pPr>
      <w:r w:rsidRPr="007E1E94">
        <w:rPr>
          <w:sz w:val="14"/>
        </w:rPr>
        <w:t>Using a pH probe</w:t>
      </w:r>
    </w:p>
    <w:p w14:paraId="125CF30B" w14:textId="77777777" w:rsidR="00151809" w:rsidRPr="007E1E94" w:rsidRDefault="00151809" w:rsidP="00151809">
      <w:pPr>
        <w:pStyle w:val="NoSpacing"/>
        <w:numPr>
          <w:ilvl w:val="2"/>
          <w:numId w:val="6"/>
        </w:numPr>
        <w:rPr>
          <w:sz w:val="14"/>
        </w:rPr>
      </w:pPr>
      <w:r w:rsidRPr="007E1E94">
        <w:rPr>
          <w:sz w:val="14"/>
        </w:rPr>
        <w:t xml:space="preserve">A pH probe is attached to a pH meter </w:t>
      </w:r>
      <w:r w:rsidR="007E1E94" w:rsidRPr="007E1E94">
        <w:rPr>
          <w:sz w:val="14"/>
        </w:rPr>
        <w:t>measures the pH electronically</w:t>
      </w:r>
    </w:p>
    <w:p w14:paraId="12E4B30F" w14:textId="77777777" w:rsidR="007E1E94" w:rsidRPr="007E1E94" w:rsidRDefault="007E1E94" w:rsidP="00151809">
      <w:pPr>
        <w:pStyle w:val="NoSpacing"/>
        <w:numPr>
          <w:ilvl w:val="2"/>
          <w:numId w:val="6"/>
        </w:numPr>
        <w:rPr>
          <w:sz w:val="14"/>
        </w:rPr>
      </w:pPr>
      <w:r w:rsidRPr="007E1E94">
        <w:rPr>
          <w:sz w:val="14"/>
        </w:rPr>
        <w:t>The probe is placed in a solution and the pH is given on a digital display as a numerical value</w:t>
      </w:r>
    </w:p>
    <w:p w14:paraId="6AB5F38E" w14:textId="77777777" w:rsidR="006D4478" w:rsidRPr="006D4478" w:rsidRDefault="007E1E94" w:rsidP="006D4478">
      <w:pPr>
        <w:pStyle w:val="NoSpacing"/>
        <w:numPr>
          <w:ilvl w:val="3"/>
          <w:numId w:val="6"/>
        </w:numPr>
        <w:rPr>
          <w:sz w:val="14"/>
        </w:rPr>
      </w:pPr>
      <w:r w:rsidRPr="007E1E94">
        <w:rPr>
          <w:sz w:val="14"/>
        </w:rPr>
        <w:t>This makes it more accurate than an indicator</w:t>
      </w:r>
    </w:p>
    <w:p w14:paraId="614D75C3" w14:textId="77777777" w:rsidR="007E1E94" w:rsidRPr="007E1E94" w:rsidRDefault="007E1E94" w:rsidP="007E1E94">
      <w:pPr>
        <w:pStyle w:val="NoSpacing"/>
        <w:numPr>
          <w:ilvl w:val="0"/>
          <w:numId w:val="6"/>
        </w:numPr>
        <w:rPr>
          <w:sz w:val="14"/>
        </w:rPr>
      </w:pPr>
      <w:r w:rsidRPr="007E1E94">
        <w:rPr>
          <w:sz w:val="14"/>
        </w:rPr>
        <w:t>What is an acid?</w:t>
      </w:r>
    </w:p>
    <w:p w14:paraId="73AB983F" w14:textId="77777777" w:rsidR="007E1E94" w:rsidRPr="007E1E94" w:rsidRDefault="007E1E94" w:rsidP="007E1E94">
      <w:pPr>
        <w:pStyle w:val="NoSpacing"/>
        <w:numPr>
          <w:ilvl w:val="1"/>
          <w:numId w:val="6"/>
        </w:numPr>
        <w:rPr>
          <w:sz w:val="14"/>
        </w:rPr>
      </w:pPr>
      <w:r w:rsidRPr="007E1E94">
        <w:rPr>
          <w:sz w:val="14"/>
        </w:rPr>
        <w:t>An acid is a substance that forms aqueous solutions with a pH of less than 7</w:t>
      </w:r>
    </w:p>
    <w:p w14:paraId="18FCA3FF" w14:textId="77777777" w:rsidR="007E1E94" w:rsidRPr="007E1E94" w:rsidRDefault="007E1E94" w:rsidP="007E1E94">
      <w:pPr>
        <w:pStyle w:val="NoSpacing"/>
        <w:numPr>
          <w:ilvl w:val="1"/>
          <w:numId w:val="6"/>
        </w:numPr>
        <w:rPr>
          <w:sz w:val="14"/>
        </w:rPr>
      </w:pPr>
      <w:r w:rsidRPr="007E1E94">
        <w:rPr>
          <w:sz w:val="14"/>
        </w:rPr>
        <w:t>Acids form H</w:t>
      </w:r>
      <w:r w:rsidRPr="007E1E94">
        <w:rPr>
          <w:sz w:val="14"/>
          <w:vertAlign w:val="superscript"/>
        </w:rPr>
        <w:t xml:space="preserve">+ </w:t>
      </w:r>
      <w:r w:rsidRPr="007E1E94">
        <w:rPr>
          <w:sz w:val="14"/>
        </w:rPr>
        <w:t>ions in water</w:t>
      </w:r>
    </w:p>
    <w:p w14:paraId="2F2C31E6" w14:textId="77777777" w:rsidR="007E1E94" w:rsidRPr="007E1E94" w:rsidRDefault="007E1E94" w:rsidP="007E1E94">
      <w:pPr>
        <w:pStyle w:val="NoSpacing"/>
        <w:ind w:left="1440"/>
        <w:rPr>
          <w:sz w:val="14"/>
        </w:rPr>
      </w:pPr>
    </w:p>
    <w:p w14:paraId="4D830A3D" w14:textId="77777777" w:rsidR="007E1E94" w:rsidRPr="007E1E94" w:rsidRDefault="007E1E94" w:rsidP="007E1E94">
      <w:pPr>
        <w:pStyle w:val="NoSpacing"/>
        <w:numPr>
          <w:ilvl w:val="0"/>
          <w:numId w:val="6"/>
        </w:numPr>
        <w:rPr>
          <w:sz w:val="14"/>
        </w:rPr>
      </w:pPr>
      <w:r w:rsidRPr="007E1E94">
        <w:rPr>
          <w:sz w:val="14"/>
        </w:rPr>
        <w:t>What is a base and alkali?</w:t>
      </w:r>
    </w:p>
    <w:p w14:paraId="372C9D27" w14:textId="77777777" w:rsidR="007E1E94" w:rsidRPr="007E1E94" w:rsidRDefault="007E1E94" w:rsidP="007E1E94">
      <w:pPr>
        <w:pStyle w:val="NoSpacing"/>
        <w:numPr>
          <w:ilvl w:val="1"/>
          <w:numId w:val="6"/>
        </w:numPr>
        <w:rPr>
          <w:sz w:val="14"/>
        </w:rPr>
      </w:pPr>
      <w:r w:rsidRPr="007E1E94">
        <w:rPr>
          <w:sz w:val="14"/>
        </w:rPr>
        <w:t>A base is a substance with a pH greater than 7</w:t>
      </w:r>
    </w:p>
    <w:p w14:paraId="4595B696" w14:textId="77777777" w:rsidR="007E1E94" w:rsidRPr="007E1E94" w:rsidRDefault="007E1E94" w:rsidP="007E1E94">
      <w:pPr>
        <w:pStyle w:val="NoSpacing"/>
        <w:numPr>
          <w:ilvl w:val="1"/>
          <w:numId w:val="6"/>
        </w:numPr>
        <w:rPr>
          <w:sz w:val="14"/>
        </w:rPr>
      </w:pPr>
      <w:r w:rsidRPr="007E1E94">
        <w:rPr>
          <w:sz w:val="14"/>
        </w:rPr>
        <w:t>An alkali is a base that dissolves in water to form a solution with a pH greater than 7</w:t>
      </w:r>
    </w:p>
    <w:p w14:paraId="1B8A7508" w14:textId="77777777" w:rsidR="007E1E94" w:rsidRPr="007E1E94" w:rsidRDefault="007E1E94" w:rsidP="007E1E94">
      <w:pPr>
        <w:pStyle w:val="NoSpacing"/>
        <w:numPr>
          <w:ilvl w:val="1"/>
          <w:numId w:val="6"/>
        </w:numPr>
        <w:rPr>
          <w:sz w:val="14"/>
        </w:rPr>
      </w:pPr>
      <w:r w:rsidRPr="007E1E94">
        <w:rPr>
          <w:sz w:val="14"/>
        </w:rPr>
        <w:t>Alkalis form OH</w:t>
      </w:r>
      <w:r w:rsidRPr="007E1E94">
        <w:rPr>
          <w:sz w:val="14"/>
          <w:vertAlign w:val="subscript"/>
        </w:rPr>
        <w:softHyphen/>
      </w:r>
      <w:r w:rsidRPr="007E1E94">
        <w:rPr>
          <w:sz w:val="14"/>
          <w:vertAlign w:val="subscript"/>
        </w:rPr>
        <w:softHyphen/>
      </w:r>
      <w:r w:rsidRPr="007E1E94">
        <w:rPr>
          <w:sz w:val="14"/>
        </w:rPr>
        <w:softHyphen/>
      </w:r>
      <w:r w:rsidRPr="007E1E94">
        <w:rPr>
          <w:sz w:val="14"/>
        </w:rPr>
        <w:softHyphen/>
      </w:r>
      <w:r w:rsidRPr="007E1E94">
        <w:rPr>
          <w:sz w:val="14"/>
          <w:vertAlign w:val="superscript"/>
        </w:rPr>
        <w:t xml:space="preserve">+ </w:t>
      </w:r>
      <w:r w:rsidRPr="007E1E94">
        <w:rPr>
          <w:sz w:val="14"/>
        </w:rPr>
        <w:t>ions in water</w:t>
      </w:r>
    </w:p>
    <w:p w14:paraId="29B873E6" w14:textId="77777777" w:rsidR="007E1E94" w:rsidRPr="007E1E94" w:rsidRDefault="007E1E94" w:rsidP="007E1E94">
      <w:pPr>
        <w:pStyle w:val="NoSpacing"/>
        <w:ind w:left="1440"/>
        <w:rPr>
          <w:sz w:val="14"/>
        </w:rPr>
      </w:pPr>
    </w:p>
    <w:p w14:paraId="2442F6AE" w14:textId="77777777" w:rsidR="007E1E94" w:rsidRPr="007E1E94" w:rsidRDefault="007E1E94" w:rsidP="007E1E94">
      <w:pPr>
        <w:pStyle w:val="NoSpacing"/>
        <w:numPr>
          <w:ilvl w:val="0"/>
          <w:numId w:val="6"/>
        </w:numPr>
        <w:rPr>
          <w:sz w:val="14"/>
        </w:rPr>
      </w:pPr>
      <w:r w:rsidRPr="007E1E94">
        <w:rPr>
          <w:sz w:val="14"/>
        </w:rPr>
        <w:t>What is neutralisation?</w:t>
      </w:r>
    </w:p>
    <w:p w14:paraId="37FE2690" w14:textId="77777777" w:rsidR="007E1E94" w:rsidRPr="007E1E94" w:rsidRDefault="007E1E94" w:rsidP="007E1E94">
      <w:pPr>
        <w:pStyle w:val="NoSpacing"/>
        <w:numPr>
          <w:ilvl w:val="1"/>
          <w:numId w:val="6"/>
        </w:numPr>
        <w:rPr>
          <w:sz w:val="14"/>
        </w:rPr>
      </w:pPr>
      <w:r w:rsidRPr="007E1E94">
        <w:rPr>
          <w:sz w:val="14"/>
        </w:rPr>
        <w:t>Neutralisation is the reaction between acids and bases:</w:t>
      </w:r>
    </w:p>
    <w:p w14:paraId="2C1A2261" w14:textId="77777777" w:rsidR="007E1E94" w:rsidRPr="007E1E94" w:rsidRDefault="007E1E94" w:rsidP="007E1E94">
      <w:pPr>
        <w:pStyle w:val="NoSpacing"/>
        <w:numPr>
          <w:ilvl w:val="2"/>
          <w:numId w:val="6"/>
        </w:numPr>
        <w:rPr>
          <w:sz w:val="14"/>
        </w:rPr>
      </w:pPr>
      <w:r w:rsidRPr="007E1E94">
        <w:rPr>
          <w:sz w:val="14"/>
        </w:rPr>
        <w:t xml:space="preserve">acid + base </w:t>
      </w:r>
      <w:r w:rsidRPr="007E1E94">
        <w:rPr>
          <w:sz w:val="14"/>
        </w:rPr>
        <w:sym w:font="Wingdings" w:char="F0E0"/>
      </w:r>
      <w:r w:rsidRPr="007E1E94">
        <w:rPr>
          <w:sz w:val="14"/>
        </w:rPr>
        <w:t xml:space="preserve"> salt + water</w:t>
      </w:r>
    </w:p>
    <w:p w14:paraId="01A5A255" w14:textId="77777777" w:rsidR="007E1E94" w:rsidRPr="007E1E94" w:rsidRDefault="007E1E94" w:rsidP="007E1E94">
      <w:pPr>
        <w:pStyle w:val="NoSpacing"/>
        <w:numPr>
          <w:ilvl w:val="1"/>
          <w:numId w:val="6"/>
        </w:numPr>
        <w:rPr>
          <w:sz w:val="14"/>
        </w:rPr>
      </w:pPr>
      <w:r w:rsidRPr="007E1E94">
        <w:rPr>
          <w:sz w:val="14"/>
        </w:rPr>
        <w:t>They can also be seen like this:</w:t>
      </w:r>
    </w:p>
    <w:p w14:paraId="4A51481B" w14:textId="77777777" w:rsidR="007E1E94" w:rsidRPr="007E1E94" w:rsidRDefault="007E1E94" w:rsidP="007E1E94">
      <w:pPr>
        <w:pStyle w:val="NoSpacing"/>
        <w:numPr>
          <w:ilvl w:val="2"/>
          <w:numId w:val="6"/>
        </w:numPr>
        <w:rPr>
          <w:sz w:val="14"/>
        </w:rPr>
      </w:pPr>
      <w:r w:rsidRPr="007E1E94">
        <w:rPr>
          <w:sz w:val="14"/>
        </w:rPr>
        <w:t>H</w:t>
      </w:r>
      <w:r w:rsidRPr="007E1E94">
        <w:rPr>
          <w:sz w:val="14"/>
        </w:rPr>
        <w:softHyphen/>
      </w:r>
      <w:r w:rsidRPr="007E1E94">
        <w:rPr>
          <w:sz w:val="14"/>
          <w:vertAlign w:val="superscript"/>
        </w:rPr>
        <w:t>+</w:t>
      </w:r>
      <w:r w:rsidRPr="007E1E94">
        <w:rPr>
          <w:sz w:val="14"/>
          <w:vertAlign w:val="subscript"/>
        </w:rPr>
        <w:t xml:space="preserve">(aq) </w:t>
      </w:r>
      <w:r w:rsidRPr="007E1E94">
        <w:rPr>
          <w:sz w:val="14"/>
          <w:vertAlign w:val="superscript"/>
        </w:rPr>
        <w:t>+</w:t>
      </w:r>
      <w:r w:rsidRPr="007E1E94">
        <w:rPr>
          <w:sz w:val="14"/>
        </w:rPr>
        <w:t xml:space="preserve"> OH</w:t>
      </w:r>
      <w:r w:rsidRPr="007E1E94">
        <w:rPr>
          <w:sz w:val="14"/>
          <w:vertAlign w:val="superscript"/>
        </w:rPr>
        <w:t>-</w:t>
      </w:r>
      <w:r w:rsidRPr="007E1E94">
        <w:rPr>
          <w:sz w:val="14"/>
          <w:vertAlign w:val="subscript"/>
        </w:rPr>
        <w:t>(aq)</w:t>
      </w:r>
      <w:r w:rsidRPr="007E1E94">
        <w:rPr>
          <w:sz w:val="14"/>
          <w:vertAlign w:val="superscript"/>
        </w:rPr>
        <w:t xml:space="preserve"> </w:t>
      </w:r>
      <w:r w:rsidRPr="007E1E94">
        <w:rPr>
          <w:sz w:val="14"/>
        </w:rPr>
        <w:sym w:font="Wingdings" w:char="F0E0"/>
      </w:r>
      <w:r w:rsidRPr="007E1E94">
        <w:rPr>
          <w:sz w:val="14"/>
        </w:rPr>
        <w:t xml:space="preserve"> H</w:t>
      </w:r>
      <w:r w:rsidRPr="007E1E94">
        <w:rPr>
          <w:sz w:val="14"/>
          <w:vertAlign w:val="subscript"/>
        </w:rPr>
        <w:t>2</w:t>
      </w:r>
      <w:r w:rsidRPr="007E1E94">
        <w:rPr>
          <w:sz w:val="14"/>
        </w:rPr>
        <w:t>O</w:t>
      </w:r>
      <w:r w:rsidRPr="007E1E94">
        <w:rPr>
          <w:sz w:val="14"/>
        </w:rPr>
        <w:softHyphen/>
      </w:r>
      <w:r w:rsidRPr="007E1E94">
        <w:rPr>
          <w:sz w:val="14"/>
          <w:vertAlign w:val="subscript"/>
        </w:rPr>
        <w:t xml:space="preserve">(l) </w:t>
      </w:r>
    </w:p>
    <w:p w14:paraId="2B481A9D" w14:textId="77777777" w:rsidR="007E1E94" w:rsidRDefault="007E1E94" w:rsidP="007E1E94">
      <w:pPr>
        <w:pStyle w:val="NoSpacing"/>
        <w:numPr>
          <w:ilvl w:val="1"/>
          <w:numId w:val="6"/>
        </w:numPr>
        <w:rPr>
          <w:sz w:val="14"/>
        </w:rPr>
      </w:pPr>
      <w:r w:rsidRPr="007E1E94">
        <w:rPr>
          <w:sz w:val="14"/>
        </w:rPr>
        <w:t>When neutralisation</w:t>
      </w:r>
      <w:r>
        <w:rPr>
          <w:sz w:val="14"/>
        </w:rPr>
        <w:t xml:space="preserve"> occurs, the products are neutral.</w:t>
      </w:r>
    </w:p>
    <w:p w14:paraId="0831C012" w14:textId="77777777" w:rsidR="007E1E94" w:rsidRDefault="007E1E94" w:rsidP="007E1E94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This can be shown using an indicator</w:t>
      </w:r>
    </w:p>
    <w:p w14:paraId="77A22D81" w14:textId="77777777" w:rsidR="007E1E94" w:rsidRDefault="007E1E94" w:rsidP="007E1E94">
      <w:pPr>
        <w:pStyle w:val="NoSpacing"/>
        <w:rPr>
          <w:sz w:val="14"/>
        </w:rPr>
      </w:pPr>
    </w:p>
    <w:p w14:paraId="23B8AC32" w14:textId="77777777" w:rsidR="007E1E94" w:rsidRDefault="007E1E94" w:rsidP="007E1E94">
      <w:pPr>
        <w:pStyle w:val="NoSpacing"/>
        <w:rPr>
          <w:b/>
          <w:sz w:val="18"/>
          <w:u w:val="single"/>
        </w:rPr>
      </w:pPr>
      <w:r>
        <w:rPr>
          <w:b/>
          <w:sz w:val="18"/>
          <w:u w:val="single"/>
        </w:rPr>
        <w:t>Strong acids and weak acids:</w:t>
      </w:r>
    </w:p>
    <w:p w14:paraId="7EB2B73A" w14:textId="77777777" w:rsidR="007E1E94" w:rsidRPr="007E1E94" w:rsidRDefault="007E1E94" w:rsidP="007E1E94">
      <w:pPr>
        <w:pStyle w:val="NoSpacing"/>
        <w:rPr>
          <w:b/>
          <w:sz w:val="18"/>
          <w:u w:val="single"/>
        </w:rPr>
      </w:pPr>
    </w:p>
    <w:p w14:paraId="292C2DB3" w14:textId="77777777" w:rsidR="007E1E94" w:rsidRDefault="00C64847" w:rsidP="000C6CB8">
      <w:pPr>
        <w:pStyle w:val="NoSpacing"/>
        <w:numPr>
          <w:ilvl w:val="0"/>
          <w:numId w:val="6"/>
        </w:numPr>
        <w:rPr>
          <w:sz w:val="14"/>
        </w:rPr>
      </w:pPr>
      <w:r w:rsidRPr="00B63BDA">
        <w:rPr>
          <w:noProof/>
          <w:sz w:val="14"/>
        </w:rPr>
        <w:drawing>
          <wp:anchor distT="0" distB="0" distL="114300" distR="114300" simplePos="0" relativeHeight="251659264" behindDoc="1" locked="0" layoutInCell="1" allowOverlap="1" wp14:anchorId="16CD73AF" wp14:editId="62DBD05F">
            <wp:simplePos x="0" y="0"/>
            <wp:positionH relativeFrom="column">
              <wp:posOffset>3842833</wp:posOffset>
            </wp:positionH>
            <wp:positionV relativeFrom="paragraph">
              <wp:posOffset>9077</wp:posOffset>
            </wp:positionV>
            <wp:extent cx="3162300" cy="588010"/>
            <wp:effectExtent l="0" t="0" r="0" b="0"/>
            <wp:wrapTight wrapText="bothSides">
              <wp:wrapPolygon edited="0">
                <wp:start x="0" y="0"/>
                <wp:lineTo x="0" y="20994"/>
                <wp:lineTo x="21513" y="20994"/>
                <wp:lineTo x="21513" y="0"/>
                <wp:lineTo x="0" y="0"/>
              </wp:wrapPolygon>
            </wp:wrapTight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997">
        <w:rPr>
          <w:sz w:val="14"/>
        </w:rPr>
        <w:t>What is a strong acid?</w:t>
      </w:r>
    </w:p>
    <w:p w14:paraId="1EE1E8CC" w14:textId="77777777" w:rsidR="00562997" w:rsidRDefault="00562997" w:rsidP="00562997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A strong acid is an acid which is completely ionised in aqueous solution</w:t>
      </w:r>
    </w:p>
    <w:p w14:paraId="5BAC997F" w14:textId="77777777" w:rsidR="00562997" w:rsidRDefault="00562997" w:rsidP="00562997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Examples include:</w:t>
      </w:r>
    </w:p>
    <w:p w14:paraId="0789909B" w14:textId="77777777" w:rsidR="00562997" w:rsidRDefault="00562997" w:rsidP="00562997">
      <w:pPr>
        <w:pStyle w:val="NoSpacing"/>
        <w:numPr>
          <w:ilvl w:val="3"/>
          <w:numId w:val="6"/>
        </w:numPr>
        <w:rPr>
          <w:sz w:val="14"/>
        </w:rPr>
      </w:pPr>
      <w:r>
        <w:rPr>
          <w:sz w:val="14"/>
        </w:rPr>
        <w:t>Hydrochloric, nitric, sulfuric acids</w:t>
      </w:r>
    </w:p>
    <w:p w14:paraId="437D3A43" w14:textId="77777777" w:rsidR="00B63BDA" w:rsidRDefault="00B63BDA" w:rsidP="00C64847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The stronger the acid, the lower the pH</w:t>
      </w:r>
    </w:p>
    <w:p w14:paraId="3630FFC5" w14:textId="77777777" w:rsidR="00C64847" w:rsidRPr="00C64847" w:rsidRDefault="00C64847" w:rsidP="00C64847">
      <w:pPr>
        <w:pStyle w:val="NoSpacing"/>
        <w:ind w:left="1440"/>
        <w:rPr>
          <w:sz w:val="14"/>
        </w:rPr>
      </w:pPr>
    </w:p>
    <w:p w14:paraId="10D103D5" w14:textId="77777777" w:rsidR="00562997" w:rsidRDefault="00562997" w:rsidP="00562997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 xml:space="preserve">What is a weak acid? </w:t>
      </w:r>
    </w:p>
    <w:p w14:paraId="3D8CBEFF" w14:textId="77777777" w:rsidR="00562997" w:rsidRDefault="00562997" w:rsidP="00562997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A weak acid is an acid which is only partially ionised(dissociate) in aqueous solution</w:t>
      </w:r>
    </w:p>
    <w:p w14:paraId="5B881474" w14:textId="77777777" w:rsidR="00562997" w:rsidRDefault="00562997" w:rsidP="00562997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 xml:space="preserve">Examples include: </w:t>
      </w:r>
    </w:p>
    <w:p w14:paraId="0E857B7D" w14:textId="77777777" w:rsidR="00E40EAD" w:rsidRDefault="00562997" w:rsidP="00C64847">
      <w:pPr>
        <w:pStyle w:val="NoSpacing"/>
        <w:numPr>
          <w:ilvl w:val="3"/>
          <w:numId w:val="6"/>
        </w:numPr>
        <w:rPr>
          <w:sz w:val="14"/>
        </w:rPr>
      </w:pPr>
      <w:r>
        <w:rPr>
          <w:sz w:val="14"/>
        </w:rPr>
        <w:t>Ethanoic, citric, carbonic acids</w:t>
      </w:r>
    </w:p>
    <w:p w14:paraId="31DF199E" w14:textId="77777777" w:rsidR="00C64847" w:rsidRDefault="00C64847" w:rsidP="00C64847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The ionisation of a weak acid is a reversible reaction</w:t>
      </w:r>
    </w:p>
    <w:p w14:paraId="56E68682" w14:textId="77777777" w:rsidR="00C64847" w:rsidRDefault="00C64847" w:rsidP="00C64847">
      <w:pPr>
        <w:pStyle w:val="NoSpacing"/>
        <w:numPr>
          <w:ilvl w:val="3"/>
          <w:numId w:val="6"/>
        </w:numPr>
        <w:rPr>
          <w:sz w:val="14"/>
        </w:rPr>
      </w:pPr>
      <w:r>
        <w:rPr>
          <w:sz w:val="14"/>
        </w:rPr>
        <w:t>This means there is an equilibrium between undissociated (CH</w:t>
      </w:r>
      <w:r>
        <w:rPr>
          <w:sz w:val="14"/>
          <w:vertAlign w:val="subscript"/>
        </w:rPr>
        <w:t>3</w:t>
      </w:r>
      <w:r w:rsidRPr="00C64847">
        <w:rPr>
          <w:sz w:val="14"/>
        </w:rPr>
        <w:t>COOH</w:t>
      </w:r>
      <w:r>
        <w:rPr>
          <w:sz w:val="14"/>
        </w:rPr>
        <w:t>)</w:t>
      </w:r>
      <w:r w:rsidRPr="00C64847">
        <w:rPr>
          <w:sz w:val="14"/>
        </w:rPr>
        <w:t xml:space="preserve"> and dissociated ions</w:t>
      </w:r>
      <w:r>
        <w:rPr>
          <w:sz w:val="14"/>
        </w:rPr>
        <w:t xml:space="preserve"> (H</w:t>
      </w:r>
      <w:r>
        <w:rPr>
          <w:sz w:val="14"/>
          <w:vertAlign w:val="superscript"/>
        </w:rPr>
        <w:t>+</w:t>
      </w:r>
      <w:r>
        <w:rPr>
          <w:sz w:val="14"/>
        </w:rPr>
        <w:t xml:space="preserve"> + CH</w:t>
      </w:r>
      <w:r>
        <w:rPr>
          <w:sz w:val="14"/>
          <w:vertAlign w:val="subscript"/>
        </w:rPr>
        <w:t>3</w:t>
      </w:r>
      <w:r>
        <w:rPr>
          <w:sz w:val="14"/>
        </w:rPr>
        <w:t>COO</w:t>
      </w:r>
      <w:r>
        <w:rPr>
          <w:sz w:val="14"/>
          <w:vertAlign w:val="superscript"/>
        </w:rPr>
        <w:t>-</w:t>
      </w:r>
      <w:r>
        <w:rPr>
          <w:sz w:val="14"/>
        </w:rPr>
        <w:t>)</w:t>
      </w:r>
    </w:p>
    <w:p w14:paraId="64C30756" w14:textId="77777777" w:rsidR="00C64847" w:rsidRDefault="00C64847" w:rsidP="00C64847">
      <w:pPr>
        <w:pStyle w:val="NoSpacing"/>
        <w:numPr>
          <w:ilvl w:val="3"/>
          <w:numId w:val="6"/>
        </w:numPr>
        <w:rPr>
          <w:sz w:val="14"/>
        </w:rPr>
      </w:pPr>
      <w:r>
        <w:rPr>
          <w:sz w:val="14"/>
        </w:rPr>
        <w:t>As it is a weak acid, it means that there are less H</w:t>
      </w:r>
      <w:r>
        <w:rPr>
          <w:sz w:val="14"/>
          <w:vertAlign w:val="superscript"/>
        </w:rPr>
        <w:t xml:space="preserve">+ </w:t>
      </w:r>
      <w:r>
        <w:rPr>
          <w:sz w:val="14"/>
        </w:rPr>
        <w:t>ions which means that equilibrium lies to the left</w:t>
      </w:r>
    </w:p>
    <w:p w14:paraId="28FD4D7A" w14:textId="77777777" w:rsidR="00C64847" w:rsidRDefault="00C64847" w:rsidP="00C64847">
      <w:pPr>
        <w:pStyle w:val="NoSpacing"/>
        <w:numPr>
          <w:ilvl w:val="4"/>
          <w:numId w:val="6"/>
        </w:numPr>
        <w:rPr>
          <w:sz w:val="14"/>
        </w:rPr>
      </w:pPr>
      <w:r>
        <w:rPr>
          <w:sz w:val="14"/>
        </w:rPr>
        <w:t>This means that the backward reaction occurs faster than the forward reaction</w:t>
      </w:r>
    </w:p>
    <w:p w14:paraId="189215FE" w14:textId="77777777" w:rsidR="00C64847" w:rsidRDefault="00C64847" w:rsidP="00C64847">
      <w:pPr>
        <w:pStyle w:val="NoSpacing"/>
        <w:numPr>
          <w:ilvl w:val="5"/>
          <w:numId w:val="6"/>
        </w:numPr>
        <w:rPr>
          <w:sz w:val="14"/>
        </w:rPr>
      </w:pPr>
      <w:r>
        <w:rPr>
          <w:sz w:val="14"/>
        </w:rPr>
        <w:t>Which means that there are less dissociated ions</w:t>
      </w:r>
    </w:p>
    <w:p w14:paraId="37626E7E" w14:textId="77777777" w:rsidR="00C64847" w:rsidRDefault="00C64847" w:rsidP="00C64847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The pH is a measure of the concentration of Hydrogen Ions</w:t>
      </w:r>
    </w:p>
    <w:p w14:paraId="56359A9C" w14:textId="77777777" w:rsidR="00C64847" w:rsidRDefault="00C64847" w:rsidP="00C64847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For every decrease of 1 on the pH scale,</w:t>
      </w:r>
    </w:p>
    <w:p w14:paraId="61792D69" w14:textId="77777777" w:rsidR="00C64847" w:rsidRDefault="00C64847" w:rsidP="00C64847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The concentration of H</w:t>
      </w:r>
      <w:r>
        <w:rPr>
          <w:sz w:val="14"/>
          <w:vertAlign w:val="superscript"/>
        </w:rPr>
        <w:t xml:space="preserve">+ </w:t>
      </w:r>
      <w:r>
        <w:rPr>
          <w:sz w:val="14"/>
        </w:rPr>
        <w:t>ions increases by a factor of 10</w:t>
      </w:r>
    </w:p>
    <w:p w14:paraId="00CFEDB7" w14:textId="77777777" w:rsidR="00C64847" w:rsidRPr="00C64847" w:rsidRDefault="00C64847" w:rsidP="00C64847">
      <w:pPr>
        <w:pStyle w:val="NoSpacing"/>
        <w:numPr>
          <w:ilvl w:val="3"/>
          <w:numId w:val="6"/>
        </w:numPr>
        <w:rPr>
          <w:sz w:val="14"/>
        </w:rPr>
      </w:pPr>
      <w:r>
        <w:rPr>
          <w:sz w:val="14"/>
        </w:rPr>
        <w:t>An acid which has a pH of 4, has 100 times the concentration of H</w:t>
      </w:r>
      <w:r>
        <w:rPr>
          <w:sz w:val="14"/>
          <w:vertAlign w:val="superscript"/>
        </w:rPr>
        <w:t xml:space="preserve">+ </w:t>
      </w:r>
      <w:r>
        <w:rPr>
          <w:sz w:val="14"/>
        </w:rPr>
        <w:t>ions of an acid that has a pH of 6</w:t>
      </w:r>
    </w:p>
    <w:p w14:paraId="43DF2D6B" w14:textId="77777777" w:rsidR="00C64847" w:rsidRDefault="00C64847" w:rsidP="00C64847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The equation is:</w:t>
      </w:r>
    </w:p>
    <w:p w14:paraId="63DE3497" w14:textId="77777777" w:rsidR="00C64847" w:rsidRDefault="00C64847" w:rsidP="00C64847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Factor of 10 that the H</w:t>
      </w:r>
      <w:r>
        <w:rPr>
          <w:sz w:val="14"/>
          <w:vertAlign w:val="superscript"/>
        </w:rPr>
        <w:t xml:space="preserve">+ </w:t>
      </w:r>
      <w:r>
        <w:rPr>
          <w:sz w:val="14"/>
        </w:rPr>
        <w:t>ions increase by = 10</w:t>
      </w:r>
      <w:r>
        <w:rPr>
          <w:sz w:val="14"/>
          <w:vertAlign w:val="superscript"/>
        </w:rPr>
        <w:t>-x</w:t>
      </w:r>
    </w:p>
    <w:p w14:paraId="5E947E8A" w14:textId="77777777" w:rsidR="00C64847" w:rsidRDefault="00C64847" w:rsidP="00C64847">
      <w:pPr>
        <w:pStyle w:val="NoSpacing"/>
        <w:numPr>
          <w:ilvl w:val="3"/>
          <w:numId w:val="6"/>
        </w:numPr>
        <w:rPr>
          <w:sz w:val="14"/>
        </w:rPr>
      </w:pPr>
      <w:r>
        <w:rPr>
          <w:sz w:val="14"/>
        </w:rPr>
        <w:t>X is the difference in pH</w:t>
      </w:r>
    </w:p>
    <w:p w14:paraId="01C74D60" w14:textId="77777777" w:rsidR="00C64847" w:rsidRDefault="00C64847" w:rsidP="00C64847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 xml:space="preserve">The </w:t>
      </w:r>
      <w:r w:rsidR="00E50C93">
        <w:rPr>
          <w:sz w:val="14"/>
        </w:rPr>
        <w:t>pH of a strong acid is always less than the pH of a weaker acid if they have the same concentration</w:t>
      </w:r>
    </w:p>
    <w:p w14:paraId="55F01C2A" w14:textId="77777777" w:rsidR="006D4478" w:rsidRDefault="006D4478" w:rsidP="006D4478">
      <w:pPr>
        <w:pStyle w:val="NoSpacing"/>
        <w:ind w:left="1440"/>
        <w:rPr>
          <w:sz w:val="14"/>
        </w:rPr>
      </w:pPr>
    </w:p>
    <w:p w14:paraId="77754B40" w14:textId="77777777" w:rsidR="009F0808" w:rsidRDefault="006D4478" w:rsidP="009F0808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 xml:space="preserve">Acid </w:t>
      </w:r>
      <w:r w:rsidR="009F0808">
        <w:rPr>
          <w:sz w:val="14"/>
        </w:rPr>
        <w:t>s</w:t>
      </w:r>
      <w:r>
        <w:rPr>
          <w:sz w:val="14"/>
        </w:rPr>
        <w:t>trength</w:t>
      </w:r>
      <w:r w:rsidR="009F0808">
        <w:rPr>
          <w:sz w:val="14"/>
        </w:rPr>
        <w:t xml:space="preserve"> VS </w:t>
      </w:r>
      <w:r>
        <w:rPr>
          <w:sz w:val="14"/>
        </w:rPr>
        <w:t>Acid concentration</w:t>
      </w:r>
    </w:p>
    <w:p w14:paraId="69D4DED8" w14:textId="77777777" w:rsidR="009F0808" w:rsidRDefault="006D4478" w:rsidP="009F0808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Acid strength</w:t>
      </w:r>
    </w:p>
    <w:p w14:paraId="2675E368" w14:textId="77777777" w:rsidR="006D4478" w:rsidRDefault="006D4478" w:rsidP="006D4478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Tells you the proportion of the acid molecules that ionise in water</w:t>
      </w:r>
    </w:p>
    <w:p w14:paraId="13A1C594" w14:textId="77777777" w:rsidR="006D4478" w:rsidRDefault="006D4478" w:rsidP="006D4478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Acid concentration</w:t>
      </w:r>
    </w:p>
    <w:p w14:paraId="40258C77" w14:textId="77777777" w:rsidR="006D4478" w:rsidRDefault="006D4478" w:rsidP="006D4478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Tells you how much acid there is in a certain volume of water</w:t>
      </w:r>
    </w:p>
    <w:p w14:paraId="7B8A98EE" w14:textId="77777777" w:rsidR="006D4478" w:rsidRDefault="006D4478" w:rsidP="006D4478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The larger the amount of acid in water, the more concentrated it is</w:t>
      </w:r>
    </w:p>
    <w:p w14:paraId="0F19CB4A" w14:textId="77777777" w:rsidR="006D4478" w:rsidRDefault="006D4478" w:rsidP="006D4478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An acid can be dilute but strong, or concentrated but weak</w:t>
      </w:r>
    </w:p>
    <w:p w14:paraId="6B988DDA" w14:textId="77777777" w:rsidR="006D4478" w:rsidRDefault="006D4478" w:rsidP="006D4478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pH will decrease with increasing acid concentration either way</w:t>
      </w:r>
    </w:p>
    <w:p w14:paraId="5686D855" w14:textId="77777777" w:rsidR="006D4478" w:rsidRDefault="006D4478" w:rsidP="006D4478">
      <w:pPr>
        <w:pStyle w:val="NoSpacing"/>
        <w:ind w:left="1440"/>
        <w:rPr>
          <w:sz w:val="14"/>
        </w:rPr>
      </w:pPr>
    </w:p>
    <w:p w14:paraId="0E2623B4" w14:textId="77777777" w:rsidR="006D4478" w:rsidRDefault="006D4478" w:rsidP="006D4478">
      <w:pPr>
        <w:pStyle w:val="NoSpacing"/>
        <w:rPr>
          <w:b/>
          <w:sz w:val="18"/>
          <w:u w:val="single"/>
        </w:rPr>
      </w:pPr>
    </w:p>
    <w:p w14:paraId="6834564D" w14:textId="77777777" w:rsidR="006D4478" w:rsidRDefault="006D4478" w:rsidP="006D4478">
      <w:pPr>
        <w:pStyle w:val="NoSpacing"/>
        <w:rPr>
          <w:b/>
          <w:sz w:val="18"/>
          <w:u w:val="single"/>
        </w:rPr>
      </w:pPr>
    </w:p>
    <w:p w14:paraId="3ADFC4BB" w14:textId="2C17ACE8" w:rsidR="006D4478" w:rsidRDefault="007C4672" w:rsidP="006D4478">
      <w:pPr>
        <w:pStyle w:val="NoSpacing"/>
        <w:rPr>
          <w:b/>
          <w:sz w:val="18"/>
          <w:u w:val="single"/>
        </w:rPr>
      </w:pPr>
      <w:hyperlink r:id="rId10" w:history="1">
        <w:r w:rsidR="00E32293" w:rsidRPr="00E32293">
          <w:rPr>
            <w:rStyle w:val="Hyperlink"/>
            <w:b/>
            <w:sz w:val="18"/>
          </w:rPr>
          <w:t>Titr</w:t>
        </w:r>
        <w:bookmarkStart w:id="0" w:name="_GoBack"/>
        <w:r w:rsidR="00E32293" w:rsidRPr="00E32293">
          <w:rPr>
            <w:rStyle w:val="Hyperlink"/>
            <w:b/>
            <w:sz w:val="18"/>
          </w:rPr>
          <w:t>a</w:t>
        </w:r>
        <w:bookmarkEnd w:id="0"/>
        <w:r w:rsidR="00E32293" w:rsidRPr="00E32293">
          <w:rPr>
            <w:rStyle w:val="Hyperlink"/>
            <w:b/>
            <w:sz w:val="18"/>
          </w:rPr>
          <w:t>tion</w:t>
        </w:r>
      </w:hyperlink>
    </w:p>
    <w:p w14:paraId="358AFDF8" w14:textId="77777777" w:rsidR="00E32293" w:rsidRDefault="00E32293" w:rsidP="006D4478">
      <w:pPr>
        <w:pStyle w:val="NoSpacing"/>
        <w:rPr>
          <w:b/>
          <w:sz w:val="18"/>
          <w:u w:val="single"/>
        </w:rPr>
      </w:pPr>
    </w:p>
    <w:p w14:paraId="303DEA3D" w14:textId="77777777" w:rsidR="006D4478" w:rsidRPr="00E32293" w:rsidRDefault="00E32293" w:rsidP="00E32293">
      <w:pPr>
        <w:pStyle w:val="NoSpacing"/>
        <w:numPr>
          <w:ilvl w:val="0"/>
          <w:numId w:val="6"/>
        </w:numPr>
        <w:rPr>
          <w:sz w:val="14"/>
        </w:rPr>
      </w:pPr>
      <w:r w:rsidRPr="00E32293">
        <w:rPr>
          <w:sz w:val="14"/>
        </w:rPr>
        <w:t>Required practical 2</w:t>
      </w:r>
    </w:p>
    <w:p w14:paraId="524FE327" w14:textId="77777777" w:rsidR="006D4478" w:rsidRDefault="006D4478" w:rsidP="006D4478">
      <w:pPr>
        <w:pStyle w:val="NoSpacing"/>
        <w:rPr>
          <w:b/>
          <w:sz w:val="18"/>
          <w:u w:val="single"/>
        </w:rPr>
      </w:pPr>
    </w:p>
    <w:p w14:paraId="5DCA2376" w14:textId="77777777" w:rsidR="006D4478" w:rsidRDefault="006D4478" w:rsidP="006D4478">
      <w:pPr>
        <w:pStyle w:val="NoSpacing"/>
        <w:rPr>
          <w:b/>
          <w:sz w:val="18"/>
          <w:u w:val="single"/>
        </w:rPr>
      </w:pPr>
    </w:p>
    <w:p w14:paraId="2EBF4CF8" w14:textId="77777777" w:rsidR="006D4478" w:rsidRDefault="006D4478" w:rsidP="006D4478">
      <w:pPr>
        <w:pStyle w:val="NoSpacing"/>
        <w:rPr>
          <w:b/>
          <w:sz w:val="18"/>
          <w:u w:val="single"/>
        </w:rPr>
      </w:pPr>
    </w:p>
    <w:p w14:paraId="7BF89D88" w14:textId="77777777" w:rsidR="006D4478" w:rsidRDefault="006D4478" w:rsidP="006D4478">
      <w:pPr>
        <w:pStyle w:val="NoSpacing"/>
        <w:rPr>
          <w:b/>
          <w:sz w:val="18"/>
          <w:u w:val="single"/>
        </w:rPr>
      </w:pPr>
    </w:p>
    <w:p w14:paraId="0BC069A3" w14:textId="77777777" w:rsidR="006D4478" w:rsidRDefault="006D4478" w:rsidP="006D4478">
      <w:pPr>
        <w:pStyle w:val="NoSpacing"/>
        <w:rPr>
          <w:b/>
          <w:sz w:val="18"/>
          <w:u w:val="single"/>
        </w:rPr>
      </w:pPr>
      <w:r>
        <w:rPr>
          <w:b/>
          <w:sz w:val="18"/>
          <w:u w:val="single"/>
        </w:rPr>
        <w:t>Reactions of acids:</w:t>
      </w:r>
    </w:p>
    <w:p w14:paraId="6FA1562C" w14:textId="77777777" w:rsidR="006D4478" w:rsidRDefault="006D4478" w:rsidP="006D4478">
      <w:pPr>
        <w:pStyle w:val="NoSpacing"/>
        <w:ind w:left="720"/>
        <w:rPr>
          <w:sz w:val="14"/>
        </w:rPr>
      </w:pPr>
    </w:p>
    <w:p w14:paraId="1B73CC86" w14:textId="77777777" w:rsidR="00B01FBA" w:rsidRDefault="00B01FBA" w:rsidP="006D4478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Reactions are neutralisation between an acid and a metal oxide or hydroxide which is a base or alkali</w:t>
      </w:r>
    </w:p>
    <w:p w14:paraId="4479F1F1" w14:textId="77777777" w:rsidR="006D4478" w:rsidRDefault="00B01FBA" w:rsidP="00B01FBA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All metal oxides and metal hydroxides react with acids to form a salt and water</w:t>
      </w:r>
    </w:p>
    <w:p w14:paraId="15438C69" w14:textId="77777777" w:rsidR="00B01FBA" w:rsidRDefault="00B01FBA" w:rsidP="00B01FBA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 xml:space="preserve">Acid + Metal Oxide </w:t>
      </w:r>
      <w:r w:rsidRPr="00B01FBA">
        <w:rPr>
          <w:sz w:val="14"/>
        </w:rPr>
        <w:sym w:font="Wingdings" w:char="F0E0"/>
      </w:r>
      <w:r>
        <w:rPr>
          <w:sz w:val="14"/>
        </w:rPr>
        <w:t xml:space="preserve"> Salt + Water</w:t>
      </w:r>
    </w:p>
    <w:p w14:paraId="5B6E5429" w14:textId="77777777" w:rsidR="00B01FBA" w:rsidRDefault="00B01FBA" w:rsidP="00B01FBA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 xml:space="preserve">Acid + Metal Hydroxide </w:t>
      </w:r>
      <w:r w:rsidRPr="00B01FBA">
        <w:rPr>
          <w:sz w:val="14"/>
        </w:rPr>
        <w:sym w:font="Wingdings" w:char="F0E0"/>
      </w:r>
      <w:r>
        <w:rPr>
          <w:sz w:val="14"/>
        </w:rPr>
        <w:t xml:space="preserve"> Salt + Water </w:t>
      </w:r>
    </w:p>
    <w:p w14:paraId="329F95B1" w14:textId="77777777" w:rsidR="002F2D7C" w:rsidRDefault="00B01FBA" w:rsidP="002F2D7C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 xml:space="preserve">Metal </w:t>
      </w:r>
      <w:r w:rsidR="002F2D7C">
        <w:rPr>
          <w:sz w:val="14"/>
        </w:rPr>
        <w:t>carbonates are also bases</w:t>
      </w:r>
    </w:p>
    <w:p w14:paraId="2F3E7740" w14:textId="77777777" w:rsidR="002F2D7C" w:rsidRDefault="002F2D7C" w:rsidP="002F2D7C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They react with acids to produce a salt, water and carbon dioxide</w:t>
      </w:r>
    </w:p>
    <w:p w14:paraId="0A71A4D3" w14:textId="77777777" w:rsidR="002F2D7C" w:rsidRPr="002F2D7C" w:rsidRDefault="002F2D7C" w:rsidP="002F2D7C">
      <w:pPr>
        <w:pStyle w:val="NoSpacing"/>
        <w:numPr>
          <w:ilvl w:val="2"/>
          <w:numId w:val="6"/>
        </w:numPr>
        <w:rPr>
          <w:sz w:val="14"/>
        </w:rPr>
      </w:pPr>
      <w:r w:rsidRPr="002F2D7C">
        <w:rPr>
          <w:sz w:val="14"/>
        </w:rPr>
        <w:t xml:space="preserve">Acid + metal carbonate </w:t>
      </w:r>
      <w:r w:rsidRPr="002F2D7C">
        <w:rPr>
          <w:sz w:val="14"/>
        </w:rPr>
        <w:sym w:font="Wingdings" w:char="F0E0"/>
      </w:r>
      <w:r w:rsidRPr="002F2D7C">
        <w:rPr>
          <w:sz w:val="14"/>
        </w:rPr>
        <w:t xml:space="preserve"> Salt + Water + Carbon Dioxide</w:t>
      </w:r>
    </w:p>
    <w:p w14:paraId="0A1118FE" w14:textId="77777777" w:rsidR="004B5DD9" w:rsidRDefault="004B5DD9" w:rsidP="004B5DD9">
      <w:pPr>
        <w:pStyle w:val="NoSpacing"/>
        <w:rPr>
          <w:b/>
          <w:sz w:val="18"/>
          <w:u w:val="single"/>
        </w:rPr>
      </w:pPr>
    </w:p>
    <w:p w14:paraId="5CE48C5C" w14:textId="18D9B66A" w:rsidR="004B5DD9" w:rsidRDefault="004B5DD9" w:rsidP="004B5DD9">
      <w:pPr>
        <w:pStyle w:val="NoSpacing"/>
        <w:rPr>
          <w:b/>
          <w:sz w:val="18"/>
          <w:u w:val="single"/>
        </w:rPr>
      </w:pPr>
      <w:r>
        <w:rPr>
          <w:b/>
          <w:sz w:val="18"/>
          <w:u w:val="single"/>
        </w:rPr>
        <w:t>The reactivity series:</w:t>
      </w:r>
    </w:p>
    <w:p w14:paraId="7337B0FC" w14:textId="77777777" w:rsidR="004B5DD9" w:rsidRDefault="004B5DD9" w:rsidP="004B5DD9">
      <w:pPr>
        <w:pStyle w:val="NoSpacing"/>
        <w:rPr>
          <w:b/>
          <w:sz w:val="18"/>
          <w:u w:val="single"/>
        </w:rPr>
      </w:pPr>
    </w:p>
    <w:p w14:paraId="319F8B63" w14:textId="38B094F1" w:rsidR="004B5DD9" w:rsidRDefault="004B5DD9" w:rsidP="004B5DD9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The reactivity series lists metals in order of their reactivity towards other substances</w:t>
      </w:r>
    </w:p>
    <w:p w14:paraId="694EA55C" w14:textId="06B260BD" w:rsidR="00F87767" w:rsidRPr="00F87767" w:rsidRDefault="00F87767" w:rsidP="00F87767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The higher up the reactivity series a metal is, the more easily they form positive ions</w:t>
      </w:r>
    </w:p>
    <w:p w14:paraId="53C566C4" w14:textId="5799D560" w:rsidR="004B5DD9" w:rsidRDefault="004B5DD9" w:rsidP="004B5DD9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Metals</w:t>
      </w:r>
    </w:p>
    <w:p w14:paraId="1BF8066C" w14:textId="5B95651D" w:rsidR="00F87767" w:rsidRDefault="00F87767" w:rsidP="00F87767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When metals react with other substances the metal atoms form positive ions</w:t>
      </w:r>
    </w:p>
    <w:p w14:paraId="1529D877" w14:textId="7D3CA633" w:rsidR="00F87767" w:rsidRDefault="00F87767" w:rsidP="00F87767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Reactivity of a metal is determined by how easily they lose electrons</w:t>
      </w:r>
    </w:p>
    <w:p w14:paraId="59125F13" w14:textId="5ECBD958" w:rsidR="00F87767" w:rsidRDefault="00F87767" w:rsidP="00F87767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When metals react with water or acid, they lose electrons and form positive ions</w:t>
      </w:r>
    </w:p>
    <w:p w14:paraId="4D5DF4FC" w14:textId="18C3383B" w:rsidR="00F87767" w:rsidRDefault="00F87767" w:rsidP="00F87767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So, the higher a metal is in the reactivity series the more easily it reacts with water or acid</w:t>
      </w:r>
    </w:p>
    <w:p w14:paraId="1450E263" w14:textId="77777777" w:rsidR="00F87767" w:rsidRPr="00F87767" w:rsidRDefault="00F87767" w:rsidP="00F87767">
      <w:pPr>
        <w:pStyle w:val="NoSpacing"/>
        <w:ind w:left="2160"/>
        <w:rPr>
          <w:sz w:val="14"/>
        </w:rPr>
      </w:pPr>
    </w:p>
    <w:p w14:paraId="3C8DA736" w14:textId="6BB2D1C5" w:rsidR="008353BE" w:rsidRDefault="004B5DD9" w:rsidP="008353BE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 xml:space="preserve">The </w:t>
      </w:r>
      <w:r w:rsidR="00F87767">
        <w:rPr>
          <w:sz w:val="14"/>
        </w:rPr>
        <w:t xml:space="preserve">order of the </w:t>
      </w:r>
      <w:r>
        <w:rPr>
          <w:sz w:val="14"/>
        </w:rPr>
        <w:t>reactivity series:</w:t>
      </w:r>
    </w:p>
    <w:p w14:paraId="46265300" w14:textId="77777777" w:rsidR="008353BE" w:rsidRPr="008353BE" w:rsidRDefault="008353BE" w:rsidP="008353BE">
      <w:pPr>
        <w:pStyle w:val="NoSpacing"/>
        <w:rPr>
          <w:sz w:val="14"/>
        </w:rPr>
      </w:pPr>
    </w:p>
    <w:p w14:paraId="0ACC13DE" w14:textId="54F9F36E" w:rsidR="004B5DD9" w:rsidRPr="004B5DD9" w:rsidRDefault="004B5DD9" w:rsidP="004B5DD9">
      <w:pPr>
        <w:pStyle w:val="NoSpacing"/>
        <w:numPr>
          <w:ilvl w:val="1"/>
          <w:numId w:val="6"/>
        </w:numPr>
        <w:rPr>
          <w:color w:val="FF0000"/>
          <w:sz w:val="14"/>
        </w:rPr>
      </w:pPr>
      <w:r w:rsidRPr="004B5DD9">
        <w:rPr>
          <w:color w:val="FF0000"/>
          <w:sz w:val="14"/>
        </w:rPr>
        <w:t>Potassium</w:t>
      </w:r>
    </w:p>
    <w:p w14:paraId="0FF187CC" w14:textId="5C3FCF9C" w:rsidR="004B5DD9" w:rsidRPr="004B5DD9" w:rsidRDefault="004B5DD9" w:rsidP="004B5DD9">
      <w:pPr>
        <w:pStyle w:val="NoSpacing"/>
        <w:numPr>
          <w:ilvl w:val="1"/>
          <w:numId w:val="6"/>
        </w:numPr>
        <w:rPr>
          <w:color w:val="FF0000"/>
          <w:sz w:val="14"/>
        </w:rPr>
      </w:pPr>
      <w:r w:rsidRPr="004B5DD9">
        <w:rPr>
          <w:color w:val="FF0000"/>
          <w:sz w:val="14"/>
        </w:rPr>
        <w:t xml:space="preserve">Sodium </w:t>
      </w:r>
    </w:p>
    <w:p w14:paraId="504AB147" w14:textId="1A56BDC5" w:rsidR="004B5DD9" w:rsidRPr="004B5DD9" w:rsidRDefault="004B5DD9" w:rsidP="004B5DD9">
      <w:pPr>
        <w:pStyle w:val="NoSpacing"/>
        <w:numPr>
          <w:ilvl w:val="1"/>
          <w:numId w:val="6"/>
        </w:numPr>
        <w:rPr>
          <w:color w:val="FF0000"/>
          <w:sz w:val="14"/>
        </w:rPr>
      </w:pPr>
      <w:r w:rsidRPr="004B5DD9">
        <w:rPr>
          <w:color w:val="FF0000"/>
          <w:sz w:val="14"/>
        </w:rPr>
        <w:t>Lithium</w:t>
      </w:r>
    </w:p>
    <w:p w14:paraId="0CBAF620" w14:textId="240AF27F" w:rsidR="004B5DD9" w:rsidRDefault="004B5DD9" w:rsidP="004B5DD9">
      <w:pPr>
        <w:pStyle w:val="NoSpacing"/>
        <w:numPr>
          <w:ilvl w:val="1"/>
          <w:numId w:val="6"/>
        </w:numPr>
        <w:rPr>
          <w:color w:val="FF0000"/>
          <w:sz w:val="14"/>
        </w:rPr>
      </w:pPr>
      <w:r w:rsidRPr="004B5DD9">
        <w:rPr>
          <w:color w:val="FF0000"/>
          <w:sz w:val="14"/>
        </w:rPr>
        <w:t>Calcium</w:t>
      </w:r>
    </w:p>
    <w:p w14:paraId="5305B951" w14:textId="7AA69670" w:rsidR="004B5DD9" w:rsidRPr="004B5DD9" w:rsidRDefault="004B5DD9" w:rsidP="004B5DD9">
      <w:pPr>
        <w:pStyle w:val="NoSpacing"/>
        <w:numPr>
          <w:ilvl w:val="2"/>
          <w:numId w:val="6"/>
        </w:numPr>
        <w:rPr>
          <w:color w:val="FF0000"/>
          <w:sz w:val="14"/>
        </w:rPr>
      </w:pPr>
      <w:r>
        <w:rPr>
          <w:color w:val="FF0000"/>
          <w:sz w:val="14"/>
        </w:rPr>
        <w:t>VERY REACTIVE</w:t>
      </w:r>
    </w:p>
    <w:p w14:paraId="1BC75391" w14:textId="1FBFA124" w:rsidR="004B5DD9" w:rsidRPr="004B5DD9" w:rsidRDefault="004B5DD9" w:rsidP="004B5DD9">
      <w:pPr>
        <w:pStyle w:val="NoSpacing"/>
        <w:numPr>
          <w:ilvl w:val="1"/>
          <w:numId w:val="6"/>
        </w:numPr>
        <w:rPr>
          <w:color w:val="F79646" w:themeColor="accent6"/>
          <w:sz w:val="14"/>
        </w:rPr>
      </w:pPr>
      <w:r w:rsidRPr="004B5DD9">
        <w:rPr>
          <w:color w:val="F79646" w:themeColor="accent6"/>
          <w:sz w:val="14"/>
        </w:rPr>
        <w:t>Magnesium</w:t>
      </w:r>
    </w:p>
    <w:p w14:paraId="2052788B" w14:textId="1595B088" w:rsidR="004B5DD9" w:rsidRPr="004B5DD9" w:rsidRDefault="004B5DD9" w:rsidP="004B5DD9">
      <w:pPr>
        <w:pStyle w:val="NoSpacing"/>
        <w:numPr>
          <w:ilvl w:val="1"/>
          <w:numId w:val="6"/>
        </w:numPr>
        <w:rPr>
          <w:color w:val="F79646" w:themeColor="accent6"/>
          <w:sz w:val="14"/>
        </w:rPr>
      </w:pPr>
      <w:r w:rsidRPr="004B5DD9">
        <w:rPr>
          <w:color w:val="F79646" w:themeColor="accent6"/>
          <w:sz w:val="14"/>
        </w:rPr>
        <w:t>Carbon</w:t>
      </w:r>
    </w:p>
    <w:p w14:paraId="35AF0411" w14:textId="2AA20BB4" w:rsidR="004B5DD9" w:rsidRPr="004B5DD9" w:rsidRDefault="004B5DD9" w:rsidP="004B5DD9">
      <w:pPr>
        <w:pStyle w:val="NoSpacing"/>
        <w:numPr>
          <w:ilvl w:val="1"/>
          <w:numId w:val="6"/>
        </w:numPr>
        <w:rPr>
          <w:color w:val="F79646" w:themeColor="accent6"/>
          <w:sz w:val="14"/>
        </w:rPr>
      </w:pPr>
      <w:r w:rsidRPr="004B5DD9">
        <w:rPr>
          <w:color w:val="F79646" w:themeColor="accent6"/>
          <w:sz w:val="14"/>
        </w:rPr>
        <w:t>Zinc</w:t>
      </w:r>
    </w:p>
    <w:p w14:paraId="25A7B802" w14:textId="63E63355" w:rsidR="004B5DD9" w:rsidRDefault="004B5DD9" w:rsidP="004B5DD9">
      <w:pPr>
        <w:pStyle w:val="NoSpacing"/>
        <w:numPr>
          <w:ilvl w:val="1"/>
          <w:numId w:val="6"/>
        </w:numPr>
        <w:rPr>
          <w:color w:val="F79646" w:themeColor="accent6"/>
          <w:sz w:val="14"/>
        </w:rPr>
      </w:pPr>
      <w:r w:rsidRPr="004B5DD9">
        <w:rPr>
          <w:color w:val="F79646" w:themeColor="accent6"/>
          <w:sz w:val="14"/>
        </w:rPr>
        <w:t>Iron</w:t>
      </w:r>
    </w:p>
    <w:p w14:paraId="114C2C68" w14:textId="55A8C93D" w:rsidR="004B5DD9" w:rsidRPr="004B5DD9" w:rsidRDefault="004B5DD9" w:rsidP="004B5DD9">
      <w:pPr>
        <w:pStyle w:val="NoSpacing"/>
        <w:numPr>
          <w:ilvl w:val="2"/>
          <w:numId w:val="6"/>
        </w:numPr>
        <w:rPr>
          <w:color w:val="F79646" w:themeColor="accent6"/>
          <w:sz w:val="14"/>
        </w:rPr>
      </w:pPr>
      <w:r>
        <w:rPr>
          <w:color w:val="F79646" w:themeColor="accent6"/>
          <w:sz w:val="14"/>
        </w:rPr>
        <w:t>FAIRLY REACTIVE</w:t>
      </w:r>
    </w:p>
    <w:p w14:paraId="2A4EC9F3" w14:textId="675FF1DF" w:rsidR="004B5DD9" w:rsidRPr="004B5DD9" w:rsidRDefault="004B5DD9" w:rsidP="004B5DD9">
      <w:pPr>
        <w:pStyle w:val="NoSpacing"/>
        <w:numPr>
          <w:ilvl w:val="1"/>
          <w:numId w:val="6"/>
        </w:numPr>
        <w:rPr>
          <w:color w:val="92D050"/>
          <w:sz w:val="14"/>
        </w:rPr>
      </w:pPr>
      <w:r w:rsidRPr="004B5DD9">
        <w:rPr>
          <w:color w:val="92D050"/>
          <w:sz w:val="14"/>
        </w:rPr>
        <w:t>Hydrogen</w:t>
      </w:r>
    </w:p>
    <w:p w14:paraId="66CEF25E" w14:textId="473D1D4D" w:rsidR="004B5DD9" w:rsidRPr="004B5DD9" w:rsidRDefault="004B5DD9" w:rsidP="004B5DD9">
      <w:pPr>
        <w:pStyle w:val="NoSpacing"/>
        <w:numPr>
          <w:ilvl w:val="1"/>
          <w:numId w:val="6"/>
        </w:numPr>
        <w:rPr>
          <w:color w:val="92D050"/>
          <w:sz w:val="14"/>
        </w:rPr>
      </w:pPr>
      <w:r w:rsidRPr="004B5DD9">
        <w:rPr>
          <w:color w:val="92D050"/>
          <w:sz w:val="14"/>
        </w:rPr>
        <w:t>Copper</w:t>
      </w:r>
    </w:p>
    <w:p w14:paraId="44CCEC92" w14:textId="45BBC584" w:rsidR="002F2D7C" w:rsidRDefault="004B5DD9" w:rsidP="002F2D7C">
      <w:pPr>
        <w:pStyle w:val="NoSpacing"/>
        <w:numPr>
          <w:ilvl w:val="2"/>
          <w:numId w:val="6"/>
        </w:numPr>
        <w:rPr>
          <w:color w:val="92D050"/>
          <w:sz w:val="14"/>
        </w:rPr>
      </w:pPr>
      <w:r w:rsidRPr="004B5DD9">
        <w:rPr>
          <w:color w:val="92D050"/>
          <w:sz w:val="14"/>
        </w:rPr>
        <w:t>NOT VERY REACTIVE</w:t>
      </w:r>
    </w:p>
    <w:p w14:paraId="4F954227" w14:textId="77777777" w:rsidR="00F87767" w:rsidRDefault="00F87767" w:rsidP="00F87767">
      <w:pPr>
        <w:pStyle w:val="NoSpacing"/>
        <w:ind w:left="2160"/>
        <w:rPr>
          <w:color w:val="92D050"/>
          <w:sz w:val="14"/>
        </w:rPr>
      </w:pPr>
    </w:p>
    <w:p w14:paraId="523725B3" w14:textId="77777777" w:rsidR="0087730E" w:rsidRDefault="0087730E" w:rsidP="00F87767">
      <w:pPr>
        <w:pStyle w:val="NoSpacing"/>
        <w:numPr>
          <w:ilvl w:val="0"/>
          <w:numId w:val="6"/>
        </w:numPr>
        <w:rPr>
          <w:color w:val="000000" w:themeColor="text1"/>
          <w:sz w:val="14"/>
        </w:rPr>
      </w:pPr>
      <w:r>
        <w:rPr>
          <w:color w:val="000000" w:themeColor="text1"/>
          <w:sz w:val="14"/>
        </w:rPr>
        <w:t>How metals react:</w:t>
      </w:r>
    </w:p>
    <w:p w14:paraId="6B41616D" w14:textId="2A7128CE" w:rsidR="00F87767" w:rsidRDefault="00F87767" w:rsidP="0087730E">
      <w:pPr>
        <w:pStyle w:val="NoSpacing"/>
        <w:numPr>
          <w:ilvl w:val="1"/>
          <w:numId w:val="6"/>
        </w:numPr>
        <w:rPr>
          <w:color w:val="000000" w:themeColor="text1"/>
          <w:sz w:val="14"/>
        </w:rPr>
      </w:pPr>
      <w:r>
        <w:rPr>
          <w:color w:val="000000" w:themeColor="text1"/>
          <w:sz w:val="14"/>
        </w:rPr>
        <w:t>Some metals react with acids to produce a salt and hydrogen gas</w:t>
      </w:r>
    </w:p>
    <w:p w14:paraId="10496288" w14:textId="49E6FE3F" w:rsidR="0087730E" w:rsidRDefault="0087730E" w:rsidP="0087730E">
      <w:pPr>
        <w:pStyle w:val="NoSpacing"/>
        <w:numPr>
          <w:ilvl w:val="2"/>
          <w:numId w:val="6"/>
        </w:numPr>
        <w:rPr>
          <w:color w:val="000000" w:themeColor="text1"/>
          <w:sz w:val="14"/>
        </w:rPr>
      </w:pPr>
      <w:r>
        <w:rPr>
          <w:color w:val="000000" w:themeColor="text1"/>
          <w:sz w:val="14"/>
        </w:rPr>
        <w:t xml:space="preserve">Acid + Metal </w:t>
      </w:r>
      <w:r w:rsidRPr="0087730E">
        <w:rPr>
          <w:color w:val="000000" w:themeColor="text1"/>
          <w:sz w:val="14"/>
        </w:rPr>
        <w:sym w:font="Wingdings" w:char="F0E0"/>
      </w:r>
      <w:r>
        <w:rPr>
          <w:color w:val="000000" w:themeColor="text1"/>
          <w:sz w:val="14"/>
        </w:rPr>
        <w:t xml:space="preserve"> Salt + Hydrogen</w:t>
      </w:r>
    </w:p>
    <w:p w14:paraId="3DB49AB1" w14:textId="20199DE8" w:rsidR="0087730E" w:rsidRDefault="0087730E" w:rsidP="0087730E">
      <w:pPr>
        <w:pStyle w:val="NoSpacing"/>
        <w:numPr>
          <w:ilvl w:val="1"/>
          <w:numId w:val="6"/>
        </w:numPr>
        <w:rPr>
          <w:color w:val="000000" w:themeColor="text1"/>
          <w:sz w:val="14"/>
        </w:rPr>
      </w:pPr>
      <w:r>
        <w:rPr>
          <w:color w:val="000000" w:themeColor="text1"/>
          <w:sz w:val="14"/>
        </w:rPr>
        <w:t>The speed of the reaction is indicated by the rate at which bubbles of hydrogen are given off</w:t>
      </w:r>
    </w:p>
    <w:p w14:paraId="511B05F5" w14:textId="5DE74F42" w:rsidR="0087730E" w:rsidRDefault="0087730E" w:rsidP="0087730E">
      <w:pPr>
        <w:pStyle w:val="NoSpacing"/>
        <w:numPr>
          <w:ilvl w:val="2"/>
          <w:numId w:val="6"/>
        </w:numPr>
        <w:rPr>
          <w:color w:val="000000" w:themeColor="text1"/>
          <w:sz w:val="14"/>
        </w:rPr>
      </w:pPr>
      <w:r>
        <w:rPr>
          <w:color w:val="000000" w:themeColor="text1"/>
          <w:sz w:val="14"/>
        </w:rPr>
        <w:t>The more reactive the metal, the faster the reaction will go</w:t>
      </w:r>
    </w:p>
    <w:p w14:paraId="0DD2F965" w14:textId="5A46FAF1" w:rsidR="0087730E" w:rsidRDefault="0087730E" w:rsidP="0087730E">
      <w:pPr>
        <w:pStyle w:val="NoSpacing"/>
        <w:numPr>
          <w:ilvl w:val="3"/>
          <w:numId w:val="6"/>
        </w:numPr>
        <w:rPr>
          <w:color w:val="000000" w:themeColor="text1"/>
          <w:sz w:val="14"/>
        </w:rPr>
      </w:pPr>
      <w:r>
        <w:rPr>
          <w:color w:val="000000" w:themeColor="text1"/>
          <w:sz w:val="14"/>
        </w:rPr>
        <w:t>Very reactive metals react explosively</w:t>
      </w:r>
    </w:p>
    <w:p w14:paraId="7015E0D7" w14:textId="4025E801" w:rsidR="0087730E" w:rsidRDefault="0087730E" w:rsidP="0087730E">
      <w:pPr>
        <w:pStyle w:val="NoSpacing"/>
        <w:numPr>
          <w:ilvl w:val="3"/>
          <w:numId w:val="6"/>
        </w:numPr>
        <w:rPr>
          <w:color w:val="000000" w:themeColor="text1"/>
          <w:sz w:val="14"/>
        </w:rPr>
      </w:pPr>
      <w:r w:rsidRPr="0087730E">
        <w:rPr>
          <w:noProof/>
          <w:color w:val="000000" w:themeColor="text1"/>
          <w:sz w:val="14"/>
        </w:rPr>
        <w:drawing>
          <wp:anchor distT="0" distB="0" distL="114300" distR="114300" simplePos="0" relativeHeight="251660288" behindDoc="1" locked="0" layoutInCell="1" allowOverlap="1" wp14:anchorId="223261B1" wp14:editId="210C9FF5">
            <wp:simplePos x="0" y="0"/>
            <wp:positionH relativeFrom="column">
              <wp:posOffset>-13447</wp:posOffset>
            </wp:positionH>
            <wp:positionV relativeFrom="paragraph">
              <wp:posOffset>191172</wp:posOffset>
            </wp:positionV>
            <wp:extent cx="6646545" cy="1678577"/>
            <wp:effectExtent l="0" t="0" r="0" b="0"/>
            <wp:wrapTight wrapText="bothSides">
              <wp:wrapPolygon edited="0">
                <wp:start x="0" y="0"/>
                <wp:lineTo x="0" y="21412"/>
                <wp:lineTo x="21544" y="21412"/>
                <wp:lineTo x="2154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8"/>
                    <a:stretch/>
                  </pic:blipFill>
                  <pic:spPr bwMode="auto">
                    <a:xfrm>
                      <a:off x="0" y="0"/>
                      <a:ext cx="6646545" cy="1678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14"/>
        </w:rPr>
        <w:t>Less reactive metals react less violently</w:t>
      </w:r>
    </w:p>
    <w:p w14:paraId="1C6EE2D7" w14:textId="70C60FF7" w:rsidR="00DB10CF" w:rsidRDefault="00DB10CF" w:rsidP="00DB10CF">
      <w:pPr>
        <w:pStyle w:val="NoSpacing"/>
        <w:numPr>
          <w:ilvl w:val="0"/>
          <w:numId w:val="6"/>
        </w:numPr>
        <w:rPr>
          <w:color w:val="000000" w:themeColor="text1"/>
          <w:sz w:val="14"/>
        </w:rPr>
      </w:pPr>
      <w:r>
        <w:rPr>
          <w:color w:val="000000" w:themeColor="text1"/>
          <w:sz w:val="14"/>
        </w:rPr>
        <w:t>Reactions of metals with water also show the reactivity of metals</w:t>
      </w:r>
    </w:p>
    <w:p w14:paraId="795F5D27" w14:textId="691FF301" w:rsidR="00DB10CF" w:rsidRDefault="00DB10CF" w:rsidP="00DB10CF">
      <w:pPr>
        <w:pStyle w:val="NoSpacing"/>
        <w:numPr>
          <w:ilvl w:val="1"/>
          <w:numId w:val="6"/>
        </w:numPr>
        <w:rPr>
          <w:color w:val="000000" w:themeColor="text1"/>
          <w:sz w:val="14"/>
        </w:rPr>
      </w:pPr>
      <w:r>
        <w:rPr>
          <w:color w:val="000000" w:themeColor="text1"/>
          <w:sz w:val="14"/>
        </w:rPr>
        <w:t xml:space="preserve">Metal + water </w:t>
      </w:r>
      <w:r w:rsidRPr="00DB10CF">
        <w:rPr>
          <w:color w:val="000000" w:themeColor="text1"/>
          <w:sz w:val="14"/>
        </w:rPr>
        <w:sym w:font="Wingdings" w:char="F0E0"/>
      </w:r>
      <w:r>
        <w:rPr>
          <w:color w:val="000000" w:themeColor="text1"/>
          <w:sz w:val="14"/>
        </w:rPr>
        <w:t xml:space="preserve"> Metal Hydroxide + Hydrogen</w:t>
      </w:r>
    </w:p>
    <w:p w14:paraId="0DBD1A4E" w14:textId="4160C655" w:rsidR="008353BE" w:rsidRDefault="00DB10CF" w:rsidP="008353BE">
      <w:pPr>
        <w:pStyle w:val="NoSpacing"/>
        <w:numPr>
          <w:ilvl w:val="0"/>
          <w:numId w:val="6"/>
        </w:numPr>
        <w:rPr>
          <w:color w:val="000000" w:themeColor="text1"/>
          <w:sz w:val="14"/>
        </w:rPr>
      </w:pPr>
      <w:r>
        <w:rPr>
          <w:color w:val="000000" w:themeColor="text1"/>
          <w:sz w:val="14"/>
        </w:rPr>
        <w:t xml:space="preserve">Highly reactive metals react with </w:t>
      </w:r>
      <w:r w:rsidR="00230480">
        <w:rPr>
          <w:color w:val="000000" w:themeColor="text1"/>
          <w:sz w:val="14"/>
        </w:rPr>
        <w:t>water,</w:t>
      </w:r>
      <w:r>
        <w:rPr>
          <w:color w:val="000000" w:themeColor="text1"/>
          <w:sz w:val="14"/>
        </w:rPr>
        <w:t xml:space="preserve"> but less reactive metals don’t</w:t>
      </w:r>
      <w:r w:rsidR="00230480">
        <w:rPr>
          <w:color w:val="000000" w:themeColor="text1"/>
          <w:sz w:val="14"/>
        </w:rPr>
        <w:t xml:space="preserve"> react</w:t>
      </w:r>
    </w:p>
    <w:p w14:paraId="38A58DEF" w14:textId="77777777" w:rsidR="008353BE" w:rsidRDefault="008353BE" w:rsidP="008353BE">
      <w:pPr>
        <w:pStyle w:val="NoSpacing"/>
        <w:rPr>
          <w:color w:val="000000" w:themeColor="text1"/>
          <w:sz w:val="14"/>
        </w:rPr>
      </w:pPr>
    </w:p>
    <w:p w14:paraId="5A6B1C22" w14:textId="3E9828A9" w:rsidR="008353BE" w:rsidRDefault="008353BE" w:rsidP="008353BE">
      <w:pPr>
        <w:pStyle w:val="NoSpacing"/>
        <w:rPr>
          <w:b/>
          <w:sz w:val="18"/>
          <w:u w:val="single"/>
        </w:rPr>
      </w:pPr>
      <w:r>
        <w:rPr>
          <w:b/>
          <w:sz w:val="18"/>
          <w:u w:val="single"/>
        </w:rPr>
        <w:t>Separating metals from metal oxides:</w:t>
      </w:r>
    </w:p>
    <w:p w14:paraId="21AADB86" w14:textId="77777777" w:rsidR="008353BE" w:rsidRDefault="008353BE" w:rsidP="008353BE">
      <w:pPr>
        <w:pStyle w:val="NoSpacing"/>
        <w:rPr>
          <w:b/>
          <w:sz w:val="18"/>
          <w:u w:val="single"/>
        </w:rPr>
      </w:pPr>
    </w:p>
    <w:p w14:paraId="0A9FEEAA" w14:textId="122BE25A" w:rsidR="008353BE" w:rsidRDefault="00C21DC9" w:rsidP="00C21DC9">
      <w:pPr>
        <w:pStyle w:val="NoSpacing"/>
        <w:numPr>
          <w:ilvl w:val="0"/>
          <w:numId w:val="6"/>
        </w:numPr>
        <w:rPr>
          <w:color w:val="000000" w:themeColor="text1"/>
          <w:sz w:val="14"/>
        </w:rPr>
      </w:pPr>
      <w:r>
        <w:rPr>
          <w:color w:val="000000" w:themeColor="text1"/>
          <w:sz w:val="14"/>
        </w:rPr>
        <w:t>Unreactive metals such as gold are found in the Earth as the metal itself</w:t>
      </w:r>
    </w:p>
    <w:p w14:paraId="384236CA" w14:textId="3A814BB2" w:rsidR="008353BE" w:rsidRDefault="00C21DC9" w:rsidP="008353BE">
      <w:pPr>
        <w:pStyle w:val="NoSpacing"/>
        <w:numPr>
          <w:ilvl w:val="1"/>
          <w:numId w:val="6"/>
        </w:numPr>
        <w:rPr>
          <w:color w:val="000000" w:themeColor="text1"/>
          <w:sz w:val="14"/>
        </w:rPr>
      </w:pPr>
      <w:r>
        <w:rPr>
          <w:color w:val="000000" w:themeColor="text1"/>
          <w:sz w:val="14"/>
        </w:rPr>
        <w:t>But most metals are found as compounds which</w:t>
      </w:r>
      <w:r w:rsidR="00FF0911">
        <w:rPr>
          <w:color w:val="000000" w:themeColor="text1"/>
          <w:sz w:val="14"/>
        </w:rPr>
        <w:t xml:space="preserve"> require chemical reactions in order to extract the metal</w:t>
      </w:r>
    </w:p>
    <w:p w14:paraId="15FD338B" w14:textId="5DC53E6D" w:rsidR="00FF0911" w:rsidRDefault="00FF0911" w:rsidP="00FF0911">
      <w:pPr>
        <w:pStyle w:val="NoSpacing"/>
        <w:numPr>
          <w:ilvl w:val="1"/>
          <w:numId w:val="6"/>
        </w:numPr>
        <w:rPr>
          <w:color w:val="000000" w:themeColor="text1"/>
          <w:sz w:val="14"/>
        </w:rPr>
      </w:pPr>
      <w:r>
        <w:rPr>
          <w:color w:val="000000" w:themeColor="text1"/>
          <w:sz w:val="14"/>
        </w:rPr>
        <w:t>Reduction involves the loss of oxygen</w:t>
      </w:r>
    </w:p>
    <w:p w14:paraId="06CEBD2E" w14:textId="2A566DF3" w:rsidR="00F67F6D" w:rsidRPr="00F67F6D" w:rsidRDefault="00FF0911" w:rsidP="00F67F6D">
      <w:pPr>
        <w:pStyle w:val="NoSpacing"/>
        <w:numPr>
          <w:ilvl w:val="1"/>
          <w:numId w:val="6"/>
        </w:numPr>
        <w:rPr>
          <w:color w:val="000000" w:themeColor="text1"/>
          <w:sz w:val="14"/>
        </w:rPr>
      </w:pPr>
      <w:r>
        <w:rPr>
          <w:color w:val="000000" w:themeColor="text1"/>
          <w:sz w:val="14"/>
        </w:rPr>
        <w:t>Oxidation is the gain of oxygen</w:t>
      </w:r>
    </w:p>
    <w:p w14:paraId="52285AE5" w14:textId="77777777" w:rsidR="00FF0911" w:rsidRDefault="00FF0911" w:rsidP="00FF0911">
      <w:pPr>
        <w:pStyle w:val="NoSpacing"/>
        <w:numPr>
          <w:ilvl w:val="0"/>
          <w:numId w:val="6"/>
        </w:numPr>
        <w:rPr>
          <w:color w:val="000000" w:themeColor="text1"/>
          <w:sz w:val="14"/>
        </w:rPr>
      </w:pPr>
      <w:r>
        <w:rPr>
          <w:color w:val="000000" w:themeColor="text1"/>
          <w:sz w:val="14"/>
        </w:rPr>
        <w:t>Metals less reactive than carbon can be extracted from their oxides by reduction with carbon</w:t>
      </w:r>
    </w:p>
    <w:p w14:paraId="0950C7F8" w14:textId="664EE514" w:rsidR="00FF0911" w:rsidRDefault="00FF0911" w:rsidP="00FF0911">
      <w:pPr>
        <w:pStyle w:val="NoSpacing"/>
        <w:numPr>
          <w:ilvl w:val="1"/>
          <w:numId w:val="6"/>
        </w:numPr>
        <w:rPr>
          <w:color w:val="000000" w:themeColor="text1"/>
          <w:sz w:val="14"/>
        </w:rPr>
      </w:pPr>
      <w:r>
        <w:rPr>
          <w:color w:val="000000" w:themeColor="text1"/>
          <w:sz w:val="14"/>
        </w:rPr>
        <w:t xml:space="preserve">The ore is reduced as carbon is removed from it </w:t>
      </w:r>
    </w:p>
    <w:p w14:paraId="61E66168" w14:textId="50C4C2D1" w:rsidR="00FF0911" w:rsidRDefault="00FF0911" w:rsidP="00E630BF">
      <w:pPr>
        <w:pStyle w:val="NoSpacing"/>
        <w:numPr>
          <w:ilvl w:val="1"/>
          <w:numId w:val="6"/>
        </w:numPr>
        <w:rPr>
          <w:color w:val="000000" w:themeColor="text1"/>
          <w:sz w:val="14"/>
        </w:rPr>
      </w:pPr>
      <w:r>
        <w:rPr>
          <w:color w:val="000000" w:themeColor="text1"/>
          <w:sz w:val="14"/>
        </w:rPr>
        <w:t>Carbon gains oxygen so it is oxidised</w:t>
      </w:r>
    </w:p>
    <w:p w14:paraId="2772A6F7" w14:textId="2506BEBB" w:rsidR="00F67F6D" w:rsidRDefault="00F67F6D" w:rsidP="00F67F6D">
      <w:pPr>
        <w:pStyle w:val="NoSpacing"/>
        <w:numPr>
          <w:ilvl w:val="2"/>
          <w:numId w:val="6"/>
        </w:numPr>
        <w:rPr>
          <w:color w:val="000000" w:themeColor="text1"/>
          <w:sz w:val="14"/>
        </w:rPr>
      </w:pPr>
      <w:r>
        <w:rPr>
          <w:color w:val="000000" w:themeColor="text1"/>
          <w:sz w:val="14"/>
        </w:rPr>
        <w:t xml:space="preserve">Iron (III) oxide + carbon </w:t>
      </w:r>
      <w:r w:rsidRPr="00F67F6D">
        <w:rPr>
          <w:color w:val="000000" w:themeColor="text1"/>
          <w:sz w:val="14"/>
        </w:rPr>
        <w:sym w:font="Wingdings" w:char="F0E0"/>
      </w:r>
      <w:r>
        <w:rPr>
          <w:color w:val="000000" w:themeColor="text1"/>
          <w:sz w:val="14"/>
        </w:rPr>
        <w:t xml:space="preserve"> iron + carbon dioxide</w:t>
      </w:r>
    </w:p>
    <w:p w14:paraId="4AAB8F59" w14:textId="7E6C8A68" w:rsidR="00F67F6D" w:rsidRDefault="00F67F6D" w:rsidP="00F67F6D">
      <w:pPr>
        <w:pStyle w:val="NoSpacing"/>
        <w:numPr>
          <w:ilvl w:val="2"/>
          <w:numId w:val="6"/>
        </w:numPr>
        <w:rPr>
          <w:color w:val="000000" w:themeColor="text1"/>
          <w:sz w:val="14"/>
        </w:rPr>
      </w:pPr>
      <w:r>
        <w:rPr>
          <w:color w:val="000000" w:themeColor="text1"/>
          <w:sz w:val="14"/>
        </w:rPr>
        <w:t>2Fe</w:t>
      </w:r>
      <w:r>
        <w:rPr>
          <w:color w:val="000000" w:themeColor="text1"/>
          <w:sz w:val="14"/>
          <w:vertAlign w:val="subscript"/>
        </w:rPr>
        <w:t>2</w:t>
      </w:r>
      <w:r>
        <w:rPr>
          <w:color w:val="000000" w:themeColor="text1"/>
          <w:sz w:val="14"/>
        </w:rPr>
        <w:t xml:space="preserve">O3 + 3C </w:t>
      </w:r>
      <w:r w:rsidRPr="00F67F6D">
        <w:rPr>
          <w:color w:val="000000" w:themeColor="text1"/>
          <w:sz w:val="14"/>
        </w:rPr>
        <w:sym w:font="Wingdings" w:char="F0E0"/>
      </w:r>
      <w:r>
        <w:rPr>
          <w:color w:val="000000" w:themeColor="text1"/>
          <w:sz w:val="14"/>
        </w:rPr>
        <w:t xml:space="preserve"> 4Fe + 3CO</w:t>
      </w:r>
      <w:r>
        <w:rPr>
          <w:color w:val="000000" w:themeColor="text1"/>
          <w:sz w:val="14"/>
          <w:vertAlign w:val="subscript"/>
        </w:rPr>
        <w:t>2</w:t>
      </w:r>
    </w:p>
    <w:p w14:paraId="6314137F" w14:textId="73C03185" w:rsidR="00E630BF" w:rsidRDefault="00E630BF" w:rsidP="00E630BF">
      <w:pPr>
        <w:pStyle w:val="NoSpacing"/>
        <w:numPr>
          <w:ilvl w:val="0"/>
          <w:numId w:val="6"/>
        </w:numPr>
        <w:rPr>
          <w:color w:val="000000" w:themeColor="text1"/>
          <w:sz w:val="14"/>
        </w:rPr>
      </w:pPr>
      <w:r>
        <w:rPr>
          <w:color w:val="000000" w:themeColor="text1"/>
          <w:sz w:val="14"/>
        </w:rPr>
        <w:t>Metals higher than carbon in the reactivity series can only be extracted through electrolysis</w:t>
      </w:r>
    </w:p>
    <w:p w14:paraId="6A988AF2" w14:textId="21E5FAE9" w:rsidR="00F67F6D" w:rsidRDefault="00E630BF" w:rsidP="00E630BF">
      <w:pPr>
        <w:pStyle w:val="NoSpacing"/>
        <w:numPr>
          <w:ilvl w:val="0"/>
          <w:numId w:val="6"/>
        </w:numPr>
        <w:rPr>
          <w:color w:val="000000" w:themeColor="text1"/>
          <w:sz w:val="14"/>
        </w:rPr>
      </w:pPr>
      <w:r>
        <w:rPr>
          <w:color w:val="000000" w:themeColor="text1"/>
          <w:sz w:val="14"/>
        </w:rPr>
        <w:t xml:space="preserve">Metals below can be extracted through reduction with carbon </w:t>
      </w:r>
    </w:p>
    <w:p w14:paraId="643BE1BB" w14:textId="27A7D56F" w:rsidR="00E630BF" w:rsidRDefault="00E630BF" w:rsidP="00E630BF">
      <w:pPr>
        <w:pStyle w:val="NoSpacing"/>
        <w:rPr>
          <w:color w:val="000000" w:themeColor="text1"/>
          <w:sz w:val="14"/>
        </w:rPr>
      </w:pPr>
    </w:p>
    <w:p w14:paraId="6CB3C256" w14:textId="77777777" w:rsidR="00F67F6D" w:rsidRDefault="00F67F6D" w:rsidP="00E630BF">
      <w:pPr>
        <w:pStyle w:val="NoSpacing"/>
        <w:rPr>
          <w:color w:val="000000" w:themeColor="text1"/>
          <w:sz w:val="14"/>
        </w:rPr>
      </w:pPr>
    </w:p>
    <w:p w14:paraId="51A2C513" w14:textId="77777777" w:rsidR="00E630BF" w:rsidRDefault="00E630BF" w:rsidP="00E630BF">
      <w:pPr>
        <w:pStyle w:val="NoSpacing"/>
        <w:rPr>
          <w:b/>
          <w:sz w:val="18"/>
          <w:u w:val="single"/>
        </w:rPr>
      </w:pPr>
    </w:p>
    <w:p w14:paraId="74BD7C49" w14:textId="77777777" w:rsidR="00F67F6D" w:rsidRDefault="00F67F6D" w:rsidP="00E630BF">
      <w:pPr>
        <w:pStyle w:val="NoSpacing"/>
        <w:rPr>
          <w:b/>
          <w:sz w:val="18"/>
          <w:u w:val="single"/>
        </w:rPr>
      </w:pPr>
    </w:p>
    <w:p w14:paraId="20C385E8" w14:textId="2455F2D5" w:rsidR="00E630BF" w:rsidRDefault="00E630BF" w:rsidP="00E630BF">
      <w:pPr>
        <w:pStyle w:val="NoSpacing"/>
        <w:rPr>
          <w:b/>
          <w:sz w:val="18"/>
          <w:u w:val="single"/>
        </w:rPr>
      </w:pPr>
    </w:p>
    <w:p w14:paraId="1051A807" w14:textId="77777777" w:rsidR="00F67F6D" w:rsidRDefault="00F67F6D" w:rsidP="00E630BF">
      <w:pPr>
        <w:pStyle w:val="NoSpacing"/>
        <w:rPr>
          <w:b/>
          <w:sz w:val="18"/>
          <w:u w:val="single"/>
        </w:rPr>
      </w:pPr>
    </w:p>
    <w:p w14:paraId="594A1828" w14:textId="77777777" w:rsidR="00E630BF" w:rsidRDefault="00E630BF" w:rsidP="00E630BF">
      <w:pPr>
        <w:pStyle w:val="NoSpacing"/>
        <w:rPr>
          <w:b/>
          <w:sz w:val="18"/>
          <w:u w:val="single"/>
        </w:rPr>
      </w:pPr>
    </w:p>
    <w:p w14:paraId="2DC4756B" w14:textId="77777777" w:rsidR="00E630BF" w:rsidRDefault="00E630BF" w:rsidP="00E630BF">
      <w:pPr>
        <w:pStyle w:val="NoSpacing"/>
        <w:rPr>
          <w:b/>
          <w:sz w:val="18"/>
          <w:u w:val="single"/>
        </w:rPr>
      </w:pPr>
      <w:r w:rsidRPr="00E630BF">
        <w:rPr>
          <w:b/>
          <w:sz w:val="18"/>
          <w:u w:val="single"/>
        </w:rPr>
        <w:lastRenderedPageBreak/>
        <w:t>Redox reactions:</w:t>
      </w:r>
    </w:p>
    <w:p w14:paraId="0ABD942C" w14:textId="1E32585C" w:rsidR="00E630BF" w:rsidRDefault="00E630BF" w:rsidP="00E630BF">
      <w:pPr>
        <w:pStyle w:val="NoSpacing"/>
        <w:rPr>
          <w:b/>
          <w:sz w:val="18"/>
          <w:u w:val="single"/>
        </w:rPr>
      </w:pPr>
    </w:p>
    <w:p w14:paraId="777C33EF" w14:textId="2970568C" w:rsidR="00E630BF" w:rsidRDefault="005A1A9B" w:rsidP="00E630BF">
      <w:pPr>
        <w:pStyle w:val="NoSpacing"/>
        <w:numPr>
          <w:ilvl w:val="0"/>
          <w:numId w:val="6"/>
        </w:numPr>
        <w:rPr>
          <w:color w:val="000000" w:themeColor="text1"/>
          <w:sz w:val="14"/>
        </w:rPr>
      </w:pPr>
      <w:r>
        <w:rPr>
          <w:color w:val="000000" w:themeColor="text1"/>
          <w:sz w:val="14"/>
        </w:rPr>
        <w:t>Oxidation is loss (of electrons)</w:t>
      </w:r>
    </w:p>
    <w:p w14:paraId="3413D278" w14:textId="60D65922" w:rsidR="005A1A9B" w:rsidRDefault="005A1A9B" w:rsidP="005A1A9B">
      <w:pPr>
        <w:pStyle w:val="NoSpacing"/>
        <w:numPr>
          <w:ilvl w:val="0"/>
          <w:numId w:val="6"/>
        </w:numPr>
        <w:rPr>
          <w:color w:val="000000" w:themeColor="text1"/>
          <w:sz w:val="14"/>
        </w:rPr>
      </w:pPr>
      <w:r>
        <w:rPr>
          <w:color w:val="000000" w:themeColor="text1"/>
          <w:sz w:val="14"/>
        </w:rPr>
        <w:t>Reduction is gain (of electrons)</w:t>
      </w:r>
    </w:p>
    <w:p w14:paraId="29837EA4" w14:textId="55B4EFDB" w:rsidR="005A1A9B" w:rsidRDefault="005A1A9B" w:rsidP="005A1A9B">
      <w:pPr>
        <w:pStyle w:val="NoSpacing"/>
        <w:numPr>
          <w:ilvl w:val="1"/>
          <w:numId w:val="6"/>
        </w:numPr>
        <w:rPr>
          <w:color w:val="000000" w:themeColor="text1"/>
          <w:sz w:val="14"/>
        </w:rPr>
      </w:pPr>
      <w:r>
        <w:rPr>
          <w:color w:val="000000" w:themeColor="text1"/>
          <w:sz w:val="14"/>
        </w:rPr>
        <w:t>OILRIG</w:t>
      </w:r>
    </w:p>
    <w:p w14:paraId="19628AD7" w14:textId="59F04494" w:rsidR="005A1A9B" w:rsidRDefault="005A1A9B" w:rsidP="005A1A9B">
      <w:pPr>
        <w:pStyle w:val="NoSpacing"/>
        <w:numPr>
          <w:ilvl w:val="0"/>
          <w:numId w:val="6"/>
        </w:numPr>
        <w:rPr>
          <w:color w:val="000000" w:themeColor="text1"/>
          <w:sz w:val="14"/>
        </w:rPr>
      </w:pPr>
      <w:r>
        <w:rPr>
          <w:color w:val="000000" w:themeColor="text1"/>
          <w:sz w:val="14"/>
        </w:rPr>
        <w:t>Reduction and oxidation happen at the same time</w:t>
      </w:r>
    </w:p>
    <w:p w14:paraId="6DE6273A" w14:textId="2962C343" w:rsidR="005A1A9B" w:rsidRDefault="005A1A9B" w:rsidP="005A1A9B">
      <w:pPr>
        <w:pStyle w:val="NoSpacing"/>
        <w:numPr>
          <w:ilvl w:val="0"/>
          <w:numId w:val="6"/>
        </w:numPr>
        <w:rPr>
          <w:color w:val="000000" w:themeColor="text1"/>
          <w:sz w:val="14"/>
        </w:rPr>
      </w:pPr>
      <w:r>
        <w:rPr>
          <w:color w:val="000000" w:themeColor="text1"/>
          <w:sz w:val="14"/>
        </w:rPr>
        <w:t>Displacement reactions:</w:t>
      </w:r>
    </w:p>
    <w:p w14:paraId="7183B8E8" w14:textId="314BD9F1" w:rsidR="005A1A9B" w:rsidRDefault="005A1A9B" w:rsidP="005A1A9B">
      <w:pPr>
        <w:pStyle w:val="NoSpacing"/>
        <w:numPr>
          <w:ilvl w:val="1"/>
          <w:numId w:val="6"/>
        </w:numPr>
        <w:rPr>
          <w:color w:val="000000" w:themeColor="text1"/>
          <w:sz w:val="14"/>
        </w:rPr>
      </w:pPr>
      <w:r>
        <w:rPr>
          <w:color w:val="000000" w:themeColor="text1"/>
          <w:sz w:val="14"/>
        </w:rPr>
        <w:t xml:space="preserve">Displacement reactions involve one metal kicking another </w:t>
      </w:r>
      <w:r w:rsidR="00F55CBF">
        <w:rPr>
          <w:color w:val="000000" w:themeColor="text1"/>
          <w:sz w:val="14"/>
        </w:rPr>
        <w:t>meatal</w:t>
      </w:r>
      <w:r>
        <w:rPr>
          <w:color w:val="000000" w:themeColor="text1"/>
          <w:sz w:val="14"/>
        </w:rPr>
        <w:t xml:space="preserve"> out of a compound</w:t>
      </w:r>
    </w:p>
    <w:p w14:paraId="2811FB9D" w14:textId="4EF24392" w:rsidR="005A1A9B" w:rsidRDefault="005A1A9B" w:rsidP="005A1A9B">
      <w:pPr>
        <w:pStyle w:val="NoSpacing"/>
        <w:numPr>
          <w:ilvl w:val="2"/>
          <w:numId w:val="6"/>
        </w:numPr>
        <w:rPr>
          <w:color w:val="000000" w:themeColor="text1"/>
          <w:sz w:val="14"/>
        </w:rPr>
      </w:pPr>
      <w:r>
        <w:rPr>
          <w:color w:val="000000" w:themeColor="text1"/>
          <w:sz w:val="14"/>
        </w:rPr>
        <w:t>A more reactive metal will displace a less reactive metal form its compound</w:t>
      </w:r>
    </w:p>
    <w:p w14:paraId="3F171A58" w14:textId="09B8E02B" w:rsidR="005A1A9B" w:rsidRDefault="005A1A9B" w:rsidP="005A1A9B">
      <w:pPr>
        <w:pStyle w:val="NoSpacing"/>
        <w:numPr>
          <w:ilvl w:val="1"/>
          <w:numId w:val="6"/>
        </w:numPr>
        <w:rPr>
          <w:color w:val="000000" w:themeColor="text1"/>
          <w:sz w:val="14"/>
        </w:rPr>
      </w:pPr>
      <w:r>
        <w:rPr>
          <w:color w:val="000000" w:themeColor="text1"/>
          <w:sz w:val="14"/>
        </w:rPr>
        <w:t>If you put a reactive metal into the solution of a dissolved metal compound the reactive metal will replace the less reactive metal in the compound</w:t>
      </w:r>
    </w:p>
    <w:p w14:paraId="1A8ED7BF" w14:textId="77777777" w:rsidR="00E147F7" w:rsidRDefault="00E147F7" w:rsidP="00E147F7">
      <w:pPr>
        <w:pStyle w:val="NoSpacing"/>
        <w:rPr>
          <w:b/>
          <w:sz w:val="18"/>
          <w:u w:val="single"/>
        </w:rPr>
      </w:pPr>
    </w:p>
    <w:p w14:paraId="51541EB1" w14:textId="77777777" w:rsidR="003E0E2F" w:rsidRDefault="003E0E2F" w:rsidP="003E0E2F">
      <w:pPr>
        <w:rPr>
          <w:b/>
          <w:sz w:val="18"/>
          <w:u w:val="single"/>
        </w:rPr>
      </w:pPr>
      <w:r>
        <w:rPr>
          <w:b/>
          <w:sz w:val="18"/>
          <w:u w:val="single"/>
        </w:rPr>
        <w:t>Electrolysis:</w:t>
      </w:r>
    </w:p>
    <w:p w14:paraId="232A5CC5" w14:textId="77777777" w:rsidR="003E0E2F" w:rsidRPr="0093694A" w:rsidRDefault="003E0E2F" w:rsidP="003E0E2F">
      <w:pPr>
        <w:rPr>
          <w:sz w:val="14"/>
        </w:rPr>
      </w:pPr>
      <w:r>
        <w:rPr>
          <w:sz w:val="14"/>
        </w:rPr>
        <w:t>Electrolysis is u</w:t>
      </w:r>
      <w:r w:rsidRPr="0093694A">
        <w:rPr>
          <w:sz w:val="14"/>
        </w:rPr>
        <w:t>sing electricity to split up a melted</w:t>
      </w:r>
      <w:r>
        <w:rPr>
          <w:sz w:val="14"/>
        </w:rPr>
        <w:t xml:space="preserve">(molten) </w:t>
      </w:r>
      <w:r w:rsidRPr="0093694A">
        <w:rPr>
          <w:sz w:val="14"/>
        </w:rPr>
        <w:t>or dissolved</w:t>
      </w:r>
      <w:r>
        <w:rPr>
          <w:sz w:val="14"/>
        </w:rPr>
        <w:t>(aqueous)</w:t>
      </w:r>
      <w:r w:rsidRPr="0093694A">
        <w:rPr>
          <w:sz w:val="14"/>
        </w:rPr>
        <w:t xml:space="preserve"> ionic compound </w:t>
      </w:r>
    </w:p>
    <w:p w14:paraId="2B35BDB2" w14:textId="77777777" w:rsidR="003E0E2F" w:rsidRDefault="003E0E2F" w:rsidP="003E0E2F">
      <w:pPr>
        <w:pStyle w:val="ListParagraph"/>
        <w:numPr>
          <w:ilvl w:val="0"/>
          <w:numId w:val="31"/>
        </w:numPr>
        <w:rPr>
          <w:sz w:val="14"/>
        </w:rPr>
      </w:pPr>
      <w:r>
        <w:rPr>
          <w:sz w:val="14"/>
        </w:rPr>
        <w:t>Electrolysis</w:t>
      </w:r>
    </w:p>
    <w:p w14:paraId="47BB1E1F" w14:textId="77777777" w:rsidR="003E0E2F" w:rsidRDefault="003E0E2F" w:rsidP="003E0E2F">
      <w:pPr>
        <w:pStyle w:val="ListParagraph"/>
        <w:numPr>
          <w:ilvl w:val="1"/>
          <w:numId w:val="31"/>
        </w:numPr>
        <w:rPr>
          <w:sz w:val="14"/>
        </w:rPr>
      </w:pPr>
      <w:r>
        <w:rPr>
          <w:sz w:val="14"/>
        </w:rPr>
        <w:t>There are two electrodes:</w:t>
      </w:r>
    </w:p>
    <w:p w14:paraId="707F5789" w14:textId="77777777" w:rsidR="003E0E2F" w:rsidRDefault="003E0E2F" w:rsidP="003E0E2F">
      <w:pPr>
        <w:pStyle w:val="ListParagraph"/>
        <w:numPr>
          <w:ilvl w:val="2"/>
          <w:numId w:val="31"/>
        </w:numPr>
        <w:rPr>
          <w:sz w:val="14"/>
        </w:rPr>
      </w:pPr>
      <w:r>
        <w:rPr>
          <w:sz w:val="14"/>
        </w:rPr>
        <w:t xml:space="preserve">Cathode Negative </w:t>
      </w:r>
    </w:p>
    <w:p w14:paraId="604E1F86" w14:textId="77777777" w:rsidR="003E0E2F" w:rsidRPr="00747A01" w:rsidRDefault="003E0E2F" w:rsidP="003E0E2F">
      <w:pPr>
        <w:pStyle w:val="ListParagraph"/>
        <w:numPr>
          <w:ilvl w:val="2"/>
          <w:numId w:val="31"/>
        </w:numPr>
        <w:rPr>
          <w:sz w:val="14"/>
        </w:rPr>
      </w:pPr>
      <w:r w:rsidRPr="00DD7BEB">
        <w:rPr>
          <w:sz w:val="14"/>
        </w:rPr>
        <w:drawing>
          <wp:anchor distT="0" distB="0" distL="114300" distR="114300" simplePos="0" relativeHeight="251663360" behindDoc="0" locked="0" layoutInCell="1" allowOverlap="1" wp14:anchorId="41183948" wp14:editId="595A55FF">
            <wp:simplePos x="0" y="0"/>
            <wp:positionH relativeFrom="column">
              <wp:posOffset>2566377</wp:posOffset>
            </wp:positionH>
            <wp:positionV relativeFrom="paragraph">
              <wp:posOffset>47332</wp:posOffset>
            </wp:positionV>
            <wp:extent cx="1745615" cy="390525"/>
            <wp:effectExtent l="0" t="0" r="0" b="3175"/>
            <wp:wrapThrough wrapText="bothSides">
              <wp:wrapPolygon edited="0">
                <wp:start x="0" y="0"/>
                <wp:lineTo x="0" y="21073"/>
                <wp:lineTo x="21372" y="21073"/>
                <wp:lineTo x="21372" y="0"/>
                <wp:lineTo x="0" y="0"/>
              </wp:wrapPolygon>
            </wp:wrapThrough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9" r="4737" b="48417"/>
                    <a:stretch/>
                  </pic:blipFill>
                  <pic:spPr bwMode="auto">
                    <a:xfrm>
                      <a:off x="0" y="0"/>
                      <a:ext cx="1745615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4"/>
        </w:rPr>
        <w:t>Anode Positive</w:t>
      </w:r>
    </w:p>
    <w:p w14:paraId="301C4227" w14:textId="77777777" w:rsidR="003E0E2F" w:rsidRPr="00DD7BEB" w:rsidRDefault="003E0E2F" w:rsidP="003E0E2F">
      <w:pPr>
        <w:pStyle w:val="ListParagraph"/>
        <w:numPr>
          <w:ilvl w:val="1"/>
          <w:numId w:val="31"/>
        </w:numPr>
        <w:rPr>
          <w:color w:val="C00000"/>
          <w:sz w:val="14"/>
        </w:rPr>
      </w:pPr>
      <w:r w:rsidRPr="00DD7BEB">
        <w:rPr>
          <w:color w:val="C00000"/>
          <w:sz w:val="14"/>
        </w:rPr>
        <w:t>Positive ions go to the cathode</w:t>
      </w:r>
    </w:p>
    <w:p w14:paraId="4722B047" w14:textId="77777777" w:rsidR="003E0E2F" w:rsidRPr="00DD7BEB" w:rsidRDefault="003E0E2F" w:rsidP="003E0E2F">
      <w:pPr>
        <w:pStyle w:val="ListParagraph"/>
        <w:numPr>
          <w:ilvl w:val="2"/>
          <w:numId w:val="31"/>
        </w:numPr>
        <w:rPr>
          <w:color w:val="C00000"/>
          <w:sz w:val="14"/>
        </w:rPr>
      </w:pPr>
      <w:r w:rsidRPr="00DD7BEB">
        <w:rPr>
          <w:color w:val="C00000"/>
          <w:sz w:val="14"/>
        </w:rPr>
        <w:t>They gain electrons</w:t>
      </w:r>
    </w:p>
    <w:p w14:paraId="18D17308" w14:textId="77777777" w:rsidR="003E0E2F" w:rsidRDefault="003E0E2F" w:rsidP="003E0E2F">
      <w:pPr>
        <w:pStyle w:val="ListParagraph"/>
        <w:numPr>
          <w:ilvl w:val="3"/>
          <w:numId w:val="31"/>
        </w:numPr>
        <w:rPr>
          <w:color w:val="C00000"/>
          <w:sz w:val="14"/>
        </w:rPr>
      </w:pPr>
      <w:r w:rsidRPr="00DD7BEB">
        <w:rPr>
          <w:color w:val="C00000"/>
          <w:sz w:val="14"/>
        </w:rPr>
        <w:t>Become reduced</w:t>
      </w:r>
    </w:p>
    <w:p w14:paraId="3636A836" w14:textId="77777777" w:rsidR="003E0E2F" w:rsidRPr="00DD7BEB" w:rsidRDefault="003E0E2F" w:rsidP="003E0E2F">
      <w:pPr>
        <w:pStyle w:val="ListParagraph"/>
        <w:numPr>
          <w:ilvl w:val="2"/>
          <w:numId w:val="31"/>
        </w:numPr>
        <w:rPr>
          <w:color w:val="C00000"/>
          <w:sz w:val="14"/>
        </w:rPr>
      </w:pPr>
      <w:r>
        <w:rPr>
          <w:color w:val="C00000"/>
          <w:sz w:val="14"/>
        </w:rPr>
        <w:t>Lead ion is positive, so it gains electrons to become uncharged</w:t>
      </w:r>
    </w:p>
    <w:p w14:paraId="69E00332" w14:textId="77777777" w:rsidR="003E0E2F" w:rsidRPr="00DD7BEB" w:rsidRDefault="003E0E2F" w:rsidP="003E0E2F">
      <w:pPr>
        <w:pStyle w:val="ListParagraph"/>
        <w:numPr>
          <w:ilvl w:val="1"/>
          <w:numId w:val="31"/>
        </w:numPr>
        <w:rPr>
          <w:color w:val="1F497D" w:themeColor="text2"/>
          <w:sz w:val="14"/>
        </w:rPr>
      </w:pPr>
      <w:r w:rsidRPr="00DD7BEB">
        <w:rPr>
          <w:sz w:val="14"/>
        </w:rPr>
        <w:drawing>
          <wp:anchor distT="0" distB="0" distL="114300" distR="114300" simplePos="0" relativeHeight="251662336" behindDoc="1" locked="0" layoutInCell="1" allowOverlap="1" wp14:anchorId="79A2057A" wp14:editId="57B92476">
            <wp:simplePos x="0" y="0"/>
            <wp:positionH relativeFrom="column">
              <wp:posOffset>2567305</wp:posOffset>
            </wp:positionH>
            <wp:positionV relativeFrom="paragraph">
              <wp:posOffset>27305</wp:posOffset>
            </wp:positionV>
            <wp:extent cx="1789430" cy="359410"/>
            <wp:effectExtent l="0" t="0" r="1270" b="0"/>
            <wp:wrapTight wrapText="bothSides">
              <wp:wrapPolygon edited="0">
                <wp:start x="0" y="0"/>
                <wp:lineTo x="0" y="20608"/>
                <wp:lineTo x="21462" y="20608"/>
                <wp:lineTo x="21462" y="0"/>
                <wp:lineTo x="0" y="0"/>
              </wp:wrapPolygon>
            </wp:wrapTight>
            <wp:docPr id="5" name="Picture 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15" r="8053"/>
                    <a:stretch/>
                  </pic:blipFill>
                  <pic:spPr bwMode="auto">
                    <a:xfrm>
                      <a:off x="0" y="0"/>
                      <a:ext cx="1789430" cy="35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7BEB">
        <w:rPr>
          <w:color w:val="1F497D" w:themeColor="text2"/>
          <w:sz w:val="14"/>
        </w:rPr>
        <w:t>Negative ions go to the anodes</w:t>
      </w:r>
    </w:p>
    <w:p w14:paraId="51E77E5D" w14:textId="77777777" w:rsidR="003E0E2F" w:rsidRPr="00DD7BEB" w:rsidRDefault="003E0E2F" w:rsidP="003E0E2F">
      <w:pPr>
        <w:pStyle w:val="ListParagraph"/>
        <w:numPr>
          <w:ilvl w:val="2"/>
          <w:numId w:val="31"/>
        </w:numPr>
        <w:rPr>
          <w:color w:val="1F497D" w:themeColor="text2"/>
          <w:sz w:val="14"/>
        </w:rPr>
      </w:pPr>
      <w:r w:rsidRPr="00DD7BEB">
        <w:rPr>
          <w:color w:val="1F497D" w:themeColor="text2"/>
          <w:sz w:val="14"/>
        </w:rPr>
        <w:t>They lose electrons</w:t>
      </w:r>
    </w:p>
    <w:p w14:paraId="38E79086" w14:textId="77777777" w:rsidR="003E0E2F" w:rsidRDefault="003E0E2F" w:rsidP="003E0E2F">
      <w:pPr>
        <w:pStyle w:val="ListParagraph"/>
        <w:numPr>
          <w:ilvl w:val="3"/>
          <w:numId w:val="31"/>
        </w:numPr>
        <w:rPr>
          <w:color w:val="1F497D" w:themeColor="text2"/>
          <w:sz w:val="14"/>
        </w:rPr>
      </w:pPr>
      <w:r w:rsidRPr="00DD7BEB">
        <w:rPr>
          <w:color w:val="1F497D" w:themeColor="text2"/>
          <w:sz w:val="14"/>
        </w:rPr>
        <w:t>Become oxidised</w:t>
      </w:r>
    </w:p>
    <w:p w14:paraId="26A03D3F" w14:textId="77777777" w:rsidR="003E0E2F" w:rsidRDefault="003E0E2F" w:rsidP="003E0E2F">
      <w:pPr>
        <w:pStyle w:val="ListParagraph"/>
        <w:numPr>
          <w:ilvl w:val="2"/>
          <w:numId w:val="31"/>
        </w:numPr>
        <w:rPr>
          <w:color w:val="1F497D" w:themeColor="text2"/>
          <w:sz w:val="14"/>
        </w:rPr>
      </w:pPr>
      <w:r>
        <w:rPr>
          <w:color w:val="1F497D" w:themeColor="text2"/>
          <w:sz w:val="14"/>
        </w:rPr>
        <w:t>Bromine ion is negative, so it loses electrons to become uncharged</w:t>
      </w:r>
    </w:p>
    <w:p w14:paraId="6C5A682F" w14:textId="77777777" w:rsidR="003E0E2F" w:rsidRPr="006A6A8C" w:rsidRDefault="003E0E2F" w:rsidP="003E0E2F">
      <w:pPr>
        <w:pStyle w:val="ListParagraph"/>
        <w:numPr>
          <w:ilvl w:val="3"/>
          <w:numId w:val="31"/>
        </w:numPr>
        <w:rPr>
          <w:color w:val="1F497D" w:themeColor="text2"/>
          <w:sz w:val="14"/>
        </w:rPr>
      </w:pPr>
      <w:r>
        <w:rPr>
          <w:color w:val="1F497D" w:themeColor="text2"/>
          <w:sz w:val="14"/>
        </w:rPr>
        <w:t>In the equation It shows the lost electron</w:t>
      </w:r>
    </w:p>
    <w:p w14:paraId="635BCC28" w14:textId="77777777" w:rsidR="003E0E2F" w:rsidRDefault="003E0E2F" w:rsidP="003E0E2F">
      <w:pPr>
        <w:pStyle w:val="ListParagraph"/>
        <w:numPr>
          <w:ilvl w:val="1"/>
          <w:numId w:val="31"/>
        </w:numPr>
        <w:rPr>
          <w:sz w:val="14"/>
        </w:rPr>
      </w:pPr>
      <w:r>
        <w:rPr>
          <w:sz w:val="14"/>
        </w:rPr>
        <w:t>When they become oxidised or reduced</w:t>
      </w:r>
    </w:p>
    <w:p w14:paraId="53B408C0" w14:textId="77777777" w:rsidR="003E0E2F" w:rsidRDefault="003E0E2F" w:rsidP="003E0E2F">
      <w:pPr>
        <w:pStyle w:val="ListParagraph"/>
        <w:numPr>
          <w:ilvl w:val="2"/>
          <w:numId w:val="31"/>
        </w:numPr>
        <w:rPr>
          <w:sz w:val="14"/>
        </w:rPr>
      </w:pPr>
      <w:r>
        <w:rPr>
          <w:sz w:val="14"/>
        </w:rPr>
        <w:t>The element becomes discharged from the electrolyte</w:t>
      </w:r>
    </w:p>
    <w:p w14:paraId="3CC08F02" w14:textId="77777777" w:rsidR="003E0E2F" w:rsidRDefault="003E0E2F" w:rsidP="003E0E2F">
      <w:pPr>
        <w:pStyle w:val="ListParagraph"/>
        <w:numPr>
          <w:ilvl w:val="3"/>
          <w:numId w:val="31"/>
        </w:numPr>
        <w:rPr>
          <w:sz w:val="14"/>
        </w:rPr>
      </w:pPr>
      <w:r>
        <w:rPr>
          <w:sz w:val="14"/>
        </w:rPr>
        <w:t>This means they’re not part of the flow of electricity anymore</w:t>
      </w:r>
    </w:p>
    <w:p w14:paraId="423B10B9" w14:textId="77777777" w:rsidR="003E0E2F" w:rsidRDefault="003E0E2F" w:rsidP="003E0E2F">
      <w:pPr>
        <w:pStyle w:val="ListParagraph"/>
        <w:numPr>
          <w:ilvl w:val="0"/>
          <w:numId w:val="31"/>
        </w:numPr>
        <w:rPr>
          <w:sz w:val="14"/>
        </w:rPr>
      </w:pPr>
      <w:r>
        <w:rPr>
          <w:sz w:val="14"/>
        </w:rPr>
        <w:t>Extraction of metal from its ore</w:t>
      </w:r>
    </w:p>
    <w:p w14:paraId="6EFD709B" w14:textId="77777777" w:rsidR="003E0E2F" w:rsidRDefault="003E0E2F" w:rsidP="003E0E2F">
      <w:pPr>
        <w:pStyle w:val="ListParagraph"/>
        <w:numPr>
          <w:ilvl w:val="1"/>
          <w:numId w:val="31"/>
        </w:numPr>
        <w:rPr>
          <w:sz w:val="14"/>
        </w:rPr>
      </w:pPr>
      <w:r>
        <w:rPr>
          <w:sz w:val="14"/>
        </w:rPr>
        <w:t>Electrolysis is used if:</w:t>
      </w:r>
    </w:p>
    <w:p w14:paraId="0BD5DDA0" w14:textId="77777777" w:rsidR="003E0E2F" w:rsidRDefault="003E0E2F" w:rsidP="003E0E2F">
      <w:pPr>
        <w:pStyle w:val="ListParagraph"/>
        <w:numPr>
          <w:ilvl w:val="2"/>
          <w:numId w:val="31"/>
        </w:numPr>
        <w:rPr>
          <w:sz w:val="14"/>
        </w:rPr>
      </w:pPr>
      <w:r>
        <w:rPr>
          <w:sz w:val="14"/>
        </w:rPr>
        <w:t>The metal is too reactive to be extracted by reduction with carbon</w:t>
      </w:r>
    </w:p>
    <w:p w14:paraId="26A40B95" w14:textId="77777777" w:rsidR="003E0E2F" w:rsidRDefault="003E0E2F" w:rsidP="003E0E2F">
      <w:pPr>
        <w:pStyle w:val="ListParagraph"/>
        <w:numPr>
          <w:ilvl w:val="2"/>
          <w:numId w:val="31"/>
        </w:numPr>
        <w:rPr>
          <w:sz w:val="14"/>
        </w:rPr>
      </w:pPr>
      <w:r>
        <w:rPr>
          <w:sz w:val="14"/>
        </w:rPr>
        <w:t>The metal reacts with carbon</w:t>
      </w:r>
    </w:p>
    <w:p w14:paraId="7E5D1F67" w14:textId="77777777" w:rsidR="003E0E2F" w:rsidRDefault="003E0E2F" w:rsidP="003E0E2F">
      <w:pPr>
        <w:pStyle w:val="ListParagraph"/>
        <w:numPr>
          <w:ilvl w:val="3"/>
          <w:numId w:val="31"/>
        </w:numPr>
        <w:rPr>
          <w:sz w:val="14"/>
        </w:rPr>
      </w:pPr>
      <w:r>
        <w:rPr>
          <w:sz w:val="14"/>
        </w:rPr>
        <w:t xml:space="preserve">It requires large amounts of energy to melt the compounds and produce the electrical current </w:t>
      </w:r>
    </w:p>
    <w:p w14:paraId="558AAF2C" w14:textId="77777777" w:rsidR="003E0E2F" w:rsidRDefault="003E0E2F" w:rsidP="003E0E2F">
      <w:pPr>
        <w:pStyle w:val="ListParagraph"/>
        <w:numPr>
          <w:ilvl w:val="4"/>
          <w:numId w:val="31"/>
        </w:numPr>
        <w:rPr>
          <w:sz w:val="14"/>
        </w:rPr>
      </w:pPr>
      <w:r>
        <w:rPr>
          <w:sz w:val="14"/>
        </w:rPr>
        <w:t>Therefore, it is very expensive and not preferred</w:t>
      </w:r>
    </w:p>
    <w:p w14:paraId="446F1575" w14:textId="77777777" w:rsidR="003E0E2F" w:rsidRDefault="003E0E2F" w:rsidP="003E0E2F">
      <w:pPr>
        <w:pStyle w:val="ListParagraph"/>
        <w:numPr>
          <w:ilvl w:val="1"/>
          <w:numId w:val="31"/>
        </w:numPr>
        <w:rPr>
          <w:sz w:val="14"/>
        </w:rPr>
      </w:pPr>
      <w:r>
        <w:rPr>
          <w:sz w:val="14"/>
        </w:rPr>
        <w:t>Aluminium is extracted from the ore bauxite by electrolysis</w:t>
      </w:r>
    </w:p>
    <w:p w14:paraId="7497079C" w14:textId="77777777" w:rsidR="003E0E2F" w:rsidRDefault="003E0E2F" w:rsidP="003E0E2F">
      <w:pPr>
        <w:pStyle w:val="ListParagraph"/>
        <w:numPr>
          <w:ilvl w:val="2"/>
          <w:numId w:val="31"/>
        </w:numPr>
        <w:rPr>
          <w:sz w:val="14"/>
        </w:rPr>
      </w:pPr>
      <w:r>
        <w:rPr>
          <w:sz w:val="14"/>
        </w:rPr>
        <w:t xml:space="preserve">Bauxite contains aluminium oxide </w:t>
      </w:r>
    </w:p>
    <w:p w14:paraId="610BF144" w14:textId="77777777" w:rsidR="003E0E2F" w:rsidRDefault="003E0E2F" w:rsidP="003E0E2F">
      <w:pPr>
        <w:pStyle w:val="ListParagraph"/>
        <w:numPr>
          <w:ilvl w:val="3"/>
          <w:numId w:val="31"/>
        </w:numPr>
        <w:rPr>
          <w:sz w:val="14"/>
        </w:rPr>
      </w:pPr>
      <w:r>
        <w:rPr>
          <w:sz w:val="14"/>
        </w:rPr>
        <w:t>Which has a high melting point</w:t>
      </w:r>
    </w:p>
    <w:p w14:paraId="2233B8D0" w14:textId="77777777" w:rsidR="003E0E2F" w:rsidRDefault="003E0E2F" w:rsidP="003E0E2F">
      <w:pPr>
        <w:pStyle w:val="ListParagraph"/>
        <w:numPr>
          <w:ilvl w:val="4"/>
          <w:numId w:val="31"/>
        </w:numPr>
        <w:rPr>
          <w:sz w:val="14"/>
        </w:rPr>
      </w:pPr>
      <w:r>
        <w:rPr>
          <w:sz w:val="14"/>
        </w:rPr>
        <w:t>Therefore, it is mixed with cryolite to lower the melting point</w:t>
      </w:r>
    </w:p>
    <w:p w14:paraId="3545C7C0" w14:textId="77777777" w:rsidR="003E0E2F" w:rsidRDefault="003E0E2F" w:rsidP="003E0E2F">
      <w:pPr>
        <w:pStyle w:val="ListParagraph"/>
        <w:numPr>
          <w:ilvl w:val="5"/>
          <w:numId w:val="31"/>
        </w:numPr>
        <w:rPr>
          <w:sz w:val="14"/>
        </w:rPr>
      </w:pPr>
      <w:r>
        <w:rPr>
          <w:sz w:val="14"/>
        </w:rPr>
        <w:t>In order to reduce the amount of energy required to melt it</w:t>
      </w:r>
    </w:p>
    <w:p w14:paraId="510CCF77" w14:textId="77777777" w:rsidR="003E0E2F" w:rsidRDefault="003E0E2F" w:rsidP="003E0E2F">
      <w:pPr>
        <w:pStyle w:val="ListParagraph"/>
        <w:numPr>
          <w:ilvl w:val="2"/>
          <w:numId w:val="31"/>
        </w:numPr>
        <w:rPr>
          <w:sz w:val="14"/>
        </w:rPr>
      </w:pPr>
      <w:r>
        <w:rPr>
          <w:sz w:val="14"/>
        </w:rPr>
        <w:t>Once molten, it will conduct electricity as the ions are free to move</w:t>
      </w:r>
    </w:p>
    <w:p w14:paraId="737FE357" w14:textId="77777777" w:rsidR="003E0E2F" w:rsidRDefault="003E0E2F" w:rsidP="003E0E2F">
      <w:pPr>
        <w:pStyle w:val="ListParagraph"/>
        <w:numPr>
          <w:ilvl w:val="2"/>
          <w:numId w:val="31"/>
        </w:numPr>
        <w:rPr>
          <w:sz w:val="14"/>
        </w:rPr>
      </w:pPr>
      <w:r>
        <w:rPr>
          <w:sz w:val="14"/>
        </w:rPr>
        <w:t>Then the positive aluminium ions go to the cathode where they gain electrons and become reduced</w:t>
      </w:r>
    </w:p>
    <w:p w14:paraId="0C417C04" w14:textId="77777777" w:rsidR="003E0E2F" w:rsidRDefault="003E0E2F" w:rsidP="003E0E2F">
      <w:pPr>
        <w:pStyle w:val="ListParagraph"/>
        <w:numPr>
          <w:ilvl w:val="3"/>
          <w:numId w:val="31"/>
        </w:numPr>
        <w:rPr>
          <w:sz w:val="14"/>
        </w:rPr>
      </w:pPr>
      <w:r>
        <w:rPr>
          <w:sz w:val="14"/>
        </w:rPr>
        <w:t xml:space="preserve">Then the aluminium atoms are discharged and sink to the bottom </w:t>
      </w:r>
    </w:p>
    <w:p w14:paraId="473F5F39" w14:textId="77777777" w:rsidR="003E0E2F" w:rsidRDefault="003E0E2F" w:rsidP="003E0E2F">
      <w:pPr>
        <w:pStyle w:val="ListParagraph"/>
        <w:numPr>
          <w:ilvl w:val="2"/>
          <w:numId w:val="31"/>
        </w:numPr>
        <w:rPr>
          <w:sz w:val="14"/>
        </w:rPr>
      </w:pPr>
      <w:r>
        <w:rPr>
          <w:sz w:val="14"/>
        </w:rPr>
        <w:t>The negative oxygen ions go to the anode where it loses electrons and becomes oxidised</w:t>
      </w:r>
    </w:p>
    <w:p w14:paraId="6534E944" w14:textId="77777777" w:rsidR="003E0E2F" w:rsidRPr="00F227E4" w:rsidRDefault="003E0E2F" w:rsidP="003E0E2F">
      <w:pPr>
        <w:pStyle w:val="ListParagraph"/>
        <w:numPr>
          <w:ilvl w:val="3"/>
          <w:numId w:val="31"/>
        </w:numPr>
        <w:rPr>
          <w:sz w:val="14"/>
        </w:rPr>
      </w:pPr>
      <w:r>
        <w:rPr>
          <w:sz w:val="14"/>
        </w:rPr>
        <w:t>The oxygen atoms are discharged and go out of the electrolyte</w:t>
      </w:r>
    </w:p>
    <w:p w14:paraId="39E5D48F" w14:textId="77777777" w:rsidR="003E0E2F" w:rsidRPr="00F227E4" w:rsidRDefault="003E0E2F" w:rsidP="003E0E2F">
      <w:pPr>
        <w:rPr>
          <w:sz w:val="14"/>
        </w:rPr>
      </w:pPr>
      <w:r w:rsidRPr="00F227E4">
        <w:rPr>
          <w:sz w:val="14"/>
        </w:rPr>
        <w:drawing>
          <wp:inline distT="0" distB="0" distL="0" distR="0" wp14:anchorId="74B8A88B" wp14:editId="6B26C8FD">
            <wp:extent cx="6646545" cy="2358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4F42" w14:textId="7B6AF55E" w:rsidR="00E147F7" w:rsidRPr="00E147F7" w:rsidRDefault="00E147F7" w:rsidP="003E0E2F">
      <w:pPr>
        <w:pStyle w:val="NoSpacing"/>
        <w:rPr>
          <w:b/>
          <w:sz w:val="18"/>
          <w:u w:val="single"/>
        </w:rPr>
      </w:pPr>
    </w:p>
    <w:sectPr w:rsidR="00E147F7" w:rsidRPr="00E147F7" w:rsidSect="00420A7B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21560" w14:textId="77777777" w:rsidR="007C4672" w:rsidRDefault="007C4672" w:rsidP="0035336B">
      <w:pPr>
        <w:spacing w:after="0" w:line="240" w:lineRule="auto"/>
      </w:pPr>
      <w:r>
        <w:separator/>
      </w:r>
    </w:p>
  </w:endnote>
  <w:endnote w:type="continuationSeparator" w:id="0">
    <w:p w14:paraId="1EF68516" w14:textId="77777777" w:rsidR="007C4672" w:rsidRDefault="007C4672" w:rsidP="0035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C0FD4" w14:textId="77777777" w:rsidR="007C4672" w:rsidRDefault="007C4672" w:rsidP="0035336B">
      <w:pPr>
        <w:spacing w:after="0" w:line="240" w:lineRule="auto"/>
      </w:pPr>
      <w:r>
        <w:separator/>
      </w:r>
    </w:p>
  </w:footnote>
  <w:footnote w:type="continuationSeparator" w:id="0">
    <w:p w14:paraId="63277503" w14:textId="77777777" w:rsidR="007C4672" w:rsidRDefault="007C4672" w:rsidP="0035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7EA1"/>
    <w:multiLevelType w:val="hybridMultilevel"/>
    <w:tmpl w:val="7D70A54A"/>
    <w:lvl w:ilvl="0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77C7"/>
    <w:multiLevelType w:val="hybridMultilevel"/>
    <w:tmpl w:val="D666A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20A2D"/>
    <w:multiLevelType w:val="hybridMultilevel"/>
    <w:tmpl w:val="3B3A7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A0E07"/>
    <w:multiLevelType w:val="hybridMultilevel"/>
    <w:tmpl w:val="CF14C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4052D"/>
    <w:multiLevelType w:val="hybridMultilevel"/>
    <w:tmpl w:val="65F61B7A"/>
    <w:lvl w:ilvl="0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B3CCC"/>
    <w:multiLevelType w:val="hybridMultilevel"/>
    <w:tmpl w:val="5DDC265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B6A8F"/>
    <w:multiLevelType w:val="hybridMultilevel"/>
    <w:tmpl w:val="CA00E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E4F75"/>
    <w:multiLevelType w:val="hybridMultilevel"/>
    <w:tmpl w:val="07B400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8D12C6"/>
    <w:multiLevelType w:val="hybridMultilevel"/>
    <w:tmpl w:val="CD18B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84FD6"/>
    <w:multiLevelType w:val="hybridMultilevel"/>
    <w:tmpl w:val="A580B58C"/>
    <w:lvl w:ilvl="0" w:tplc="A36E2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A9F474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65B2B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33F88"/>
    <w:multiLevelType w:val="hybridMultilevel"/>
    <w:tmpl w:val="623AA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44F11"/>
    <w:multiLevelType w:val="hybridMultilevel"/>
    <w:tmpl w:val="28280D1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E441F"/>
    <w:multiLevelType w:val="hybridMultilevel"/>
    <w:tmpl w:val="558E9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B3152"/>
    <w:multiLevelType w:val="hybridMultilevel"/>
    <w:tmpl w:val="B9D48C26"/>
    <w:lvl w:ilvl="0" w:tplc="7A36EB3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40874CDC"/>
    <w:multiLevelType w:val="hybridMultilevel"/>
    <w:tmpl w:val="DA708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54EFA"/>
    <w:multiLevelType w:val="hybridMultilevel"/>
    <w:tmpl w:val="4B648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370C1"/>
    <w:multiLevelType w:val="hybridMultilevel"/>
    <w:tmpl w:val="7BF85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72A51"/>
    <w:multiLevelType w:val="hybridMultilevel"/>
    <w:tmpl w:val="38FEC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0F0832"/>
    <w:multiLevelType w:val="hybridMultilevel"/>
    <w:tmpl w:val="60DE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960301A"/>
    <w:multiLevelType w:val="hybridMultilevel"/>
    <w:tmpl w:val="377CEE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801E6"/>
    <w:multiLevelType w:val="hybridMultilevel"/>
    <w:tmpl w:val="54F6F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F28DA"/>
    <w:multiLevelType w:val="hybridMultilevel"/>
    <w:tmpl w:val="FD065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73D51"/>
    <w:multiLevelType w:val="hybridMultilevel"/>
    <w:tmpl w:val="03482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46AFA"/>
    <w:multiLevelType w:val="hybridMultilevel"/>
    <w:tmpl w:val="99169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26A4A"/>
    <w:multiLevelType w:val="hybridMultilevel"/>
    <w:tmpl w:val="454493EC"/>
    <w:lvl w:ilvl="0" w:tplc="B1164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164A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4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7F640F"/>
    <w:multiLevelType w:val="hybridMultilevel"/>
    <w:tmpl w:val="C526C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56BE8"/>
    <w:multiLevelType w:val="hybridMultilevel"/>
    <w:tmpl w:val="D236DB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12961"/>
    <w:multiLevelType w:val="hybridMultilevel"/>
    <w:tmpl w:val="5D40D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A010E0"/>
    <w:multiLevelType w:val="hybridMultilevel"/>
    <w:tmpl w:val="2732FD3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EFD2DB5"/>
    <w:multiLevelType w:val="hybridMultilevel"/>
    <w:tmpl w:val="73B8E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335E28"/>
    <w:multiLevelType w:val="hybridMultilevel"/>
    <w:tmpl w:val="D4A09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4"/>
  </w:num>
  <w:num w:numId="4">
    <w:abstractNumId w:val="12"/>
  </w:num>
  <w:num w:numId="5">
    <w:abstractNumId w:val="16"/>
  </w:num>
  <w:num w:numId="6">
    <w:abstractNumId w:val="6"/>
  </w:num>
  <w:num w:numId="7">
    <w:abstractNumId w:val="3"/>
  </w:num>
  <w:num w:numId="8">
    <w:abstractNumId w:val="9"/>
  </w:num>
  <w:num w:numId="9">
    <w:abstractNumId w:val="26"/>
  </w:num>
  <w:num w:numId="10">
    <w:abstractNumId w:val="0"/>
  </w:num>
  <w:num w:numId="11">
    <w:abstractNumId w:val="13"/>
  </w:num>
  <w:num w:numId="12">
    <w:abstractNumId w:val="4"/>
  </w:num>
  <w:num w:numId="13">
    <w:abstractNumId w:val="18"/>
  </w:num>
  <w:num w:numId="14">
    <w:abstractNumId w:val="21"/>
  </w:num>
  <w:num w:numId="15">
    <w:abstractNumId w:val="23"/>
  </w:num>
  <w:num w:numId="16">
    <w:abstractNumId w:val="28"/>
  </w:num>
  <w:num w:numId="17">
    <w:abstractNumId w:val="19"/>
  </w:num>
  <w:num w:numId="18">
    <w:abstractNumId w:val="1"/>
  </w:num>
  <w:num w:numId="19">
    <w:abstractNumId w:val="29"/>
  </w:num>
  <w:num w:numId="20">
    <w:abstractNumId w:val="7"/>
  </w:num>
  <w:num w:numId="21">
    <w:abstractNumId w:val="20"/>
  </w:num>
  <w:num w:numId="22">
    <w:abstractNumId w:val="27"/>
  </w:num>
  <w:num w:numId="23">
    <w:abstractNumId w:val="22"/>
  </w:num>
  <w:num w:numId="24">
    <w:abstractNumId w:val="10"/>
  </w:num>
  <w:num w:numId="25">
    <w:abstractNumId w:val="30"/>
  </w:num>
  <w:num w:numId="26">
    <w:abstractNumId w:val="17"/>
  </w:num>
  <w:num w:numId="27">
    <w:abstractNumId w:val="15"/>
  </w:num>
  <w:num w:numId="28">
    <w:abstractNumId w:val="5"/>
  </w:num>
  <w:num w:numId="29">
    <w:abstractNumId w:val="25"/>
  </w:num>
  <w:num w:numId="30">
    <w:abstractNumId w:val="11"/>
  </w:num>
  <w:num w:numId="3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09"/>
    <w:rsid w:val="00002C66"/>
    <w:rsid w:val="00012C32"/>
    <w:rsid w:val="000132B8"/>
    <w:rsid w:val="000142B6"/>
    <w:rsid w:val="00086518"/>
    <w:rsid w:val="000A18B7"/>
    <w:rsid w:val="000C0759"/>
    <w:rsid w:val="000D31A9"/>
    <w:rsid w:val="000D4A13"/>
    <w:rsid w:val="000F538C"/>
    <w:rsid w:val="001015FC"/>
    <w:rsid w:val="00111C68"/>
    <w:rsid w:val="001241A2"/>
    <w:rsid w:val="00145E0D"/>
    <w:rsid w:val="00151809"/>
    <w:rsid w:val="00171D6A"/>
    <w:rsid w:val="001966C2"/>
    <w:rsid w:val="001B1323"/>
    <w:rsid w:val="001B5597"/>
    <w:rsid w:val="001D7323"/>
    <w:rsid w:val="001F4DF2"/>
    <w:rsid w:val="00230480"/>
    <w:rsid w:val="00235F33"/>
    <w:rsid w:val="002426DF"/>
    <w:rsid w:val="0025576A"/>
    <w:rsid w:val="00291592"/>
    <w:rsid w:val="00295327"/>
    <w:rsid w:val="002D4759"/>
    <w:rsid w:val="002E7B4D"/>
    <w:rsid w:val="002F2D7C"/>
    <w:rsid w:val="00321C52"/>
    <w:rsid w:val="00352527"/>
    <w:rsid w:val="0035336B"/>
    <w:rsid w:val="00353641"/>
    <w:rsid w:val="00373CCD"/>
    <w:rsid w:val="00375C50"/>
    <w:rsid w:val="003A4375"/>
    <w:rsid w:val="003E0E2F"/>
    <w:rsid w:val="003F42D0"/>
    <w:rsid w:val="00407F3E"/>
    <w:rsid w:val="0041117E"/>
    <w:rsid w:val="00420A7B"/>
    <w:rsid w:val="0044247F"/>
    <w:rsid w:val="00466537"/>
    <w:rsid w:val="00495567"/>
    <w:rsid w:val="004B328E"/>
    <w:rsid w:val="004B5DD9"/>
    <w:rsid w:val="004E1155"/>
    <w:rsid w:val="00502BBB"/>
    <w:rsid w:val="00542962"/>
    <w:rsid w:val="00545F72"/>
    <w:rsid w:val="00550C2F"/>
    <w:rsid w:val="00555C7C"/>
    <w:rsid w:val="00556072"/>
    <w:rsid w:val="00562997"/>
    <w:rsid w:val="0057085F"/>
    <w:rsid w:val="00583403"/>
    <w:rsid w:val="005A1A9B"/>
    <w:rsid w:val="005A69C6"/>
    <w:rsid w:val="005B1B97"/>
    <w:rsid w:val="005C7E12"/>
    <w:rsid w:val="005D3B30"/>
    <w:rsid w:val="00614493"/>
    <w:rsid w:val="00626174"/>
    <w:rsid w:val="00635E54"/>
    <w:rsid w:val="00655940"/>
    <w:rsid w:val="0066273E"/>
    <w:rsid w:val="00664FD5"/>
    <w:rsid w:val="00670A76"/>
    <w:rsid w:val="006B0A33"/>
    <w:rsid w:val="006C0B62"/>
    <w:rsid w:val="006C4A8C"/>
    <w:rsid w:val="006D4478"/>
    <w:rsid w:val="006E6034"/>
    <w:rsid w:val="006F2E93"/>
    <w:rsid w:val="00715758"/>
    <w:rsid w:val="00735FF8"/>
    <w:rsid w:val="00764B31"/>
    <w:rsid w:val="007C4672"/>
    <w:rsid w:val="007E1E94"/>
    <w:rsid w:val="007F580D"/>
    <w:rsid w:val="00810B5C"/>
    <w:rsid w:val="00811973"/>
    <w:rsid w:val="00814838"/>
    <w:rsid w:val="00815528"/>
    <w:rsid w:val="008215FD"/>
    <w:rsid w:val="0082415E"/>
    <w:rsid w:val="008353BE"/>
    <w:rsid w:val="008370FE"/>
    <w:rsid w:val="00844196"/>
    <w:rsid w:val="008645C1"/>
    <w:rsid w:val="00875E3B"/>
    <w:rsid w:val="0087730E"/>
    <w:rsid w:val="00877370"/>
    <w:rsid w:val="00886A87"/>
    <w:rsid w:val="0089661E"/>
    <w:rsid w:val="008B1551"/>
    <w:rsid w:val="008E4DBF"/>
    <w:rsid w:val="00944E6F"/>
    <w:rsid w:val="00964950"/>
    <w:rsid w:val="009B2C3B"/>
    <w:rsid w:val="009B3738"/>
    <w:rsid w:val="009E257C"/>
    <w:rsid w:val="009F0808"/>
    <w:rsid w:val="00A047AF"/>
    <w:rsid w:val="00A603BB"/>
    <w:rsid w:val="00A62F4C"/>
    <w:rsid w:val="00A64FAA"/>
    <w:rsid w:val="00A73CD0"/>
    <w:rsid w:val="00A80CDB"/>
    <w:rsid w:val="00AA6F1F"/>
    <w:rsid w:val="00AC779E"/>
    <w:rsid w:val="00AD2A3E"/>
    <w:rsid w:val="00AE193F"/>
    <w:rsid w:val="00B015D7"/>
    <w:rsid w:val="00B01FBA"/>
    <w:rsid w:val="00B32F93"/>
    <w:rsid w:val="00B63BDA"/>
    <w:rsid w:val="00BA07A8"/>
    <w:rsid w:val="00BA2561"/>
    <w:rsid w:val="00BA36A9"/>
    <w:rsid w:val="00BB3B4C"/>
    <w:rsid w:val="00BC7813"/>
    <w:rsid w:val="00BE7704"/>
    <w:rsid w:val="00BF258B"/>
    <w:rsid w:val="00C14770"/>
    <w:rsid w:val="00C21DC9"/>
    <w:rsid w:val="00C4121F"/>
    <w:rsid w:val="00C64847"/>
    <w:rsid w:val="00C77AEA"/>
    <w:rsid w:val="00C86D32"/>
    <w:rsid w:val="00C970AF"/>
    <w:rsid w:val="00CC4A5C"/>
    <w:rsid w:val="00CD0CDC"/>
    <w:rsid w:val="00D26EA9"/>
    <w:rsid w:val="00D42CE2"/>
    <w:rsid w:val="00D822E4"/>
    <w:rsid w:val="00D92942"/>
    <w:rsid w:val="00DB10CF"/>
    <w:rsid w:val="00DB5562"/>
    <w:rsid w:val="00DC405D"/>
    <w:rsid w:val="00DF36FD"/>
    <w:rsid w:val="00E1128A"/>
    <w:rsid w:val="00E12060"/>
    <w:rsid w:val="00E142E5"/>
    <w:rsid w:val="00E147F7"/>
    <w:rsid w:val="00E26CB5"/>
    <w:rsid w:val="00E27860"/>
    <w:rsid w:val="00E32293"/>
    <w:rsid w:val="00E36CF9"/>
    <w:rsid w:val="00E40EAD"/>
    <w:rsid w:val="00E50C93"/>
    <w:rsid w:val="00E630BF"/>
    <w:rsid w:val="00E80D23"/>
    <w:rsid w:val="00E96F18"/>
    <w:rsid w:val="00F01260"/>
    <w:rsid w:val="00F4131D"/>
    <w:rsid w:val="00F53CEC"/>
    <w:rsid w:val="00F55CBF"/>
    <w:rsid w:val="00F67F6D"/>
    <w:rsid w:val="00F76688"/>
    <w:rsid w:val="00F84DB8"/>
    <w:rsid w:val="00F87767"/>
    <w:rsid w:val="00F9031A"/>
    <w:rsid w:val="00FA24AB"/>
    <w:rsid w:val="00FB3C69"/>
    <w:rsid w:val="00FC44DD"/>
    <w:rsid w:val="00FD60FC"/>
    <w:rsid w:val="00FD7DE3"/>
    <w:rsid w:val="00FE1834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3290"/>
  <w15:docId w15:val="{8A528CAB-746B-C74C-83A2-DBC2E3BF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8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E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E1155"/>
    <w:rPr>
      <w:b/>
      <w:bCs/>
    </w:rPr>
  </w:style>
  <w:style w:type="character" w:styleId="Hyperlink">
    <w:name w:val="Hyperlink"/>
    <w:basedOn w:val="DefaultParagraphFont"/>
    <w:uiPriority w:val="99"/>
    <w:unhideWhenUsed/>
    <w:rsid w:val="001D73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36B"/>
  </w:style>
  <w:style w:type="paragraph" w:styleId="Footer">
    <w:name w:val="footer"/>
    <w:basedOn w:val="Normal"/>
    <w:link w:val="FooterChar"/>
    <w:uiPriority w:val="99"/>
    <w:unhideWhenUsed/>
    <w:rsid w:val="0035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36B"/>
  </w:style>
  <w:style w:type="paragraph" w:styleId="ListParagraph">
    <w:name w:val="List Paragraph"/>
    <w:basedOn w:val="Normal"/>
    <w:uiPriority w:val="34"/>
    <w:qFormat/>
    <w:rsid w:val="0081552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02BBB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A80C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C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C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C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CDB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896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1E94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7E1E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1E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8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Paper%201%20-%20Required%20Practicals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vendattani/Library/Group%20Containers/UBF8T346G9.Office/User%20Content.localized/Templates.localized/Note%20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E96EC-C82E-AA48-927D-FF954754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 style.dotx</Template>
  <TotalTime>142</TotalTime>
  <Pages>3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 Dattani</dc:creator>
  <cp:lastModifiedBy>Dattani Dibble</cp:lastModifiedBy>
  <cp:revision>11</cp:revision>
  <cp:lastPrinted>2019-09-15T21:29:00Z</cp:lastPrinted>
  <dcterms:created xsi:type="dcterms:W3CDTF">2019-11-23T11:20:00Z</dcterms:created>
  <dcterms:modified xsi:type="dcterms:W3CDTF">2019-12-07T12:49:00Z</dcterms:modified>
</cp:coreProperties>
</file>