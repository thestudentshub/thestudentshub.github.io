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DD04" w14:textId="77777777" w:rsidR="00466537" w:rsidRPr="00815528" w:rsidRDefault="00ED2F06">
      <w:pPr>
        <w:rPr>
          <w:b/>
          <w:i/>
          <w:u w:val="single"/>
        </w:rPr>
      </w:pPr>
      <w:r>
        <w:rPr>
          <w:b/>
          <w:i/>
          <w:u w:val="single"/>
        </w:rPr>
        <w:t>Chemistry</w:t>
      </w:r>
      <w:r w:rsidR="00815528" w:rsidRPr="00815528">
        <w:rPr>
          <w:b/>
          <w:i/>
          <w:u w:val="single"/>
        </w:rPr>
        <w:t xml:space="preserve"> notes</w:t>
      </w:r>
      <w:r w:rsidR="000F538C" w:rsidRPr="00815528">
        <w:rPr>
          <w:b/>
          <w:i/>
          <w:u w:val="single"/>
        </w:rPr>
        <w:t>:</w:t>
      </w:r>
    </w:p>
    <w:p w14:paraId="392DD565" w14:textId="77777777" w:rsidR="007F580D" w:rsidRPr="00614493" w:rsidRDefault="002426DF" w:rsidP="00AA6F1F">
      <w:pPr>
        <w:rPr>
          <w:sz w:val="14"/>
        </w:rPr>
      </w:pPr>
      <w:r>
        <w:rPr>
          <w:b/>
          <w:i/>
          <w:sz w:val="20"/>
          <w:u w:val="single"/>
        </w:rPr>
        <w:t>Topic</w:t>
      </w:r>
      <w:r w:rsidR="00ED2F06">
        <w:rPr>
          <w:b/>
          <w:i/>
          <w:sz w:val="20"/>
          <w:u w:val="single"/>
        </w:rPr>
        <w:t xml:space="preserve"> 7 – Organic Chemistry</w:t>
      </w:r>
      <w:r>
        <w:rPr>
          <w:b/>
          <w:i/>
          <w:sz w:val="20"/>
          <w:u w:val="single"/>
        </w:rPr>
        <w:t>:</w:t>
      </w:r>
    </w:p>
    <w:p w14:paraId="2E604F98" w14:textId="77777777" w:rsidR="000F538C" w:rsidRPr="00815528" w:rsidRDefault="00ED2F06">
      <w:pPr>
        <w:rPr>
          <w:b/>
          <w:sz w:val="18"/>
          <w:u w:val="single"/>
        </w:rPr>
      </w:pPr>
      <w:r>
        <w:rPr>
          <w:b/>
          <w:sz w:val="18"/>
          <w:u w:val="single"/>
        </w:rPr>
        <w:t>Hydrocarbons</w:t>
      </w:r>
    </w:p>
    <w:p w14:paraId="3FDA5422" w14:textId="77777777" w:rsidR="009E257C" w:rsidRDefault="00ED2F06" w:rsidP="00583403">
      <w:pPr>
        <w:pStyle w:val="NoSpacing"/>
        <w:rPr>
          <w:sz w:val="14"/>
        </w:rPr>
      </w:pPr>
      <w:r>
        <w:rPr>
          <w:sz w:val="14"/>
        </w:rPr>
        <w:t>A hydrocarbon is any compound that is formed from carbon and hydrogen atoms only.</w:t>
      </w:r>
    </w:p>
    <w:p w14:paraId="35DA74FE" w14:textId="77777777" w:rsidR="006C0B62" w:rsidRDefault="00ED2F06" w:rsidP="006C0B62">
      <w:pPr>
        <w:pStyle w:val="NoSpacing"/>
        <w:rPr>
          <w:sz w:val="14"/>
        </w:rPr>
      </w:pPr>
      <w:r w:rsidRPr="00ED2F06">
        <w:rPr>
          <w:noProof/>
          <w:sz w:val="14"/>
        </w:rPr>
        <w:drawing>
          <wp:anchor distT="0" distB="0" distL="114300" distR="114300" simplePos="0" relativeHeight="251658240" behindDoc="1" locked="0" layoutInCell="1" allowOverlap="1" wp14:anchorId="163EC2C4" wp14:editId="00C2A3C3">
            <wp:simplePos x="0" y="0"/>
            <wp:positionH relativeFrom="column">
              <wp:posOffset>3007360</wp:posOffset>
            </wp:positionH>
            <wp:positionV relativeFrom="paragraph">
              <wp:posOffset>41910</wp:posOffset>
            </wp:positionV>
            <wp:extent cx="3080385" cy="574675"/>
            <wp:effectExtent l="0" t="0" r="5715" b="0"/>
            <wp:wrapTight wrapText="bothSides">
              <wp:wrapPolygon edited="0">
                <wp:start x="0" y="0"/>
                <wp:lineTo x="0" y="21003"/>
                <wp:lineTo x="21551" y="21003"/>
                <wp:lineTo x="21551" y="0"/>
                <wp:lineTo x="0" y="0"/>
              </wp:wrapPolygon>
            </wp:wrapTight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7098B" w14:textId="77777777" w:rsidR="006C0B62" w:rsidRDefault="00ED2F06" w:rsidP="006C0B62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Alkanes</w:t>
      </w:r>
    </w:p>
    <w:p w14:paraId="26C5E819" w14:textId="77777777" w:rsidR="00BE7704" w:rsidRDefault="00ED2F06" w:rsidP="00BE770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Alkanes are the simplest type of hydrocarbon</w:t>
      </w:r>
    </w:p>
    <w:p w14:paraId="1165CF51" w14:textId="77777777" w:rsidR="00ED2F06" w:rsidRDefault="00ED2F06" w:rsidP="00BE770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General formula</w:t>
      </w:r>
    </w:p>
    <w:p w14:paraId="09CF0DCD" w14:textId="77777777" w:rsidR="00ED2F06" w:rsidRPr="00ED2F06" w:rsidRDefault="00ED2F06" w:rsidP="00ED2F0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C</w:t>
      </w:r>
      <w:r>
        <w:rPr>
          <w:sz w:val="14"/>
          <w:vertAlign w:val="subscript"/>
        </w:rPr>
        <w:t>n</w:t>
      </w:r>
      <w:r>
        <w:rPr>
          <w:sz w:val="14"/>
        </w:rPr>
        <w:t>H</w:t>
      </w:r>
      <w:r>
        <w:rPr>
          <w:sz w:val="14"/>
          <w:vertAlign w:val="subscript"/>
        </w:rPr>
        <w:t>2n+2</w:t>
      </w:r>
    </w:p>
    <w:p w14:paraId="67512DDD" w14:textId="77777777" w:rsidR="00ED2F06" w:rsidRDefault="00ED2F06" w:rsidP="00ED2F0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Alkanes are a homologous series</w:t>
      </w:r>
    </w:p>
    <w:p w14:paraId="30596090" w14:textId="77777777" w:rsidR="00ED2F06" w:rsidRDefault="00ED2F06" w:rsidP="00ED2F0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This means that they are a group of organic compounds that react in the same way</w:t>
      </w:r>
    </w:p>
    <w:p w14:paraId="6FDA2FA7" w14:textId="77777777" w:rsidR="00ED2F06" w:rsidRDefault="00ED2F06" w:rsidP="00ED2F0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Alkanes are saturated compounds </w:t>
      </w:r>
    </w:p>
    <w:p w14:paraId="2063147A" w14:textId="77777777" w:rsidR="00ED2F06" w:rsidRDefault="00ED2F06" w:rsidP="00ED2F0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This means that each carbon atom forms with four single covalent bonds</w:t>
      </w:r>
    </w:p>
    <w:p w14:paraId="14155B13" w14:textId="77777777" w:rsidR="00ED2F06" w:rsidRDefault="00ED2F06" w:rsidP="00ED2F0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bonds are all single bonds</w:t>
      </w:r>
    </w:p>
    <w:p w14:paraId="125397B6" w14:textId="77777777" w:rsidR="00ED2F06" w:rsidRDefault="00ED2F06" w:rsidP="00ED2F0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The first four alkanes are methane, ethane, propane and butane </w:t>
      </w:r>
    </w:p>
    <w:p w14:paraId="2BEFD040" w14:textId="77777777" w:rsidR="002976D6" w:rsidRDefault="002976D6" w:rsidP="002976D6">
      <w:pPr>
        <w:pStyle w:val="NoSpacing"/>
        <w:ind w:left="1440"/>
        <w:rPr>
          <w:sz w:val="14"/>
        </w:rPr>
      </w:pPr>
    </w:p>
    <w:p w14:paraId="2A14E465" w14:textId="77777777" w:rsidR="002976D6" w:rsidRDefault="00ED2F06" w:rsidP="002976D6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Properties of a Hydrocarbon</w:t>
      </w:r>
    </w:p>
    <w:p w14:paraId="7E8AB28E" w14:textId="77777777" w:rsidR="002976D6" w:rsidRDefault="00ED2F06" w:rsidP="002976D6">
      <w:pPr>
        <w:pStyle w:val="NoSpacing"/>
        <w:numPr>
          <w:ilvl w:val="1"/>
          <w:numId w:val="6"/>
        </w:numPr>
        <w:rPr>
          <w:sz w:val="14"/>
        </w:rPr>
      </w:pPr>
      <w:r w:rsidRPr="002976D6">
        <w:rPr>
          <w:sz w:val="14"/>
        </w:rPr>
        <w:t>The shorter the carbon chain</w:t>
      </w:r>
    </w:p>
    <w:p w14:paraId="29F0F6CF" w14:textId="12206686" w:rsidR="002976D6" w:rsidRDefault="002976D6" w:rsidP="002976D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</w:t>
      </w:r>
      <w:r w:rsidR="00ED2F06" w:rsidRPr="002976D6">
        <w:rPr>
          <w:sz w:val="14"/>
        </w:rPr>
        <w:t xml:space="preserve">he </w:t>
      </w:r>
      <w:r w:rsidRPr="002976D6">
        <w:rPr>
          <w:sz w:val="14"/>
        </w:rPr>
        <w:t>runnier</w:t>
      </w:r>
      <w:r>
        <w:rPr>
          <w:sz w:val="14"/>
        </w:rPr>
        <w:t xml:space="preserve"> it is. (less gloopy)</w:t>
      </w:r>
    </w:p>
    <w:p w14:paraId="1C393B8B" w14:textId="27B613DE" w:rsidR="002976D6" w:rsidRDefault="002976D6" w:rsidP="002976D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more volatile it is. (lower boiling points)</w:t>
      </w:r>
    </w:p>
    <w:p w14:paraId="5AADFCE4" w14:textId="232D5EAB" w:rsidR="002976D6" w:rsidRDefault="002976D6" w:rsidP="002976D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The more flammable it is. </w:t>
      </w:r>
    </w:p>
    <w:p w14:paraId="5FCB95E9" w14:textId="19B132AC" w:rsidR="002976D6" w:rsidRDefault="002976D6" w:rsidP="002976D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The properties affect how they’re used for fuels</w:t>
      </w:r>
    </w:p>
    <w:p w14:paraId="2042F8BE" w14:textId="0352ACA0" w:rsidR="002976D6" w:rsidRDefault="002976D6" w:rsidP="002976D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Having a lower boiling point means they’re used as bottles gasses</w:t>
      </w:r>
    </w:p>
    <w:p w14:paraId="444D567B" w14:textId="343A9312" w:rsidR="002976D6" w:rsidRDefault="002976D6" w:rsidP="002976D6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Meaning they’re stored as liquids under pressure</w:t>
      </w:r>
    </w:p>
    <w:p w14:paraId="65FB9522" w14:textId="4EFC6FB6" w:rsidR="002976D6" w:rsidRDefault="002976D6" w:rsidP="002976D6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Complete Combustion</w:t>
      </w:r>
    </w:p>
    <w:p w14:paraId="7F951B21" w14:textId="7E001CDB" w:rsidR="002976D6" w:rsidRDefault="00F072E2" w:rsidP="002976D6">
      <w:pPr>
        <w:pStyle w:val="NoSpacing"/>
        <w:numPr>
          <w:ilvl w:val="1"/>
          <w:numId w:val="6"/>
        </w:numPr>
        <w:rPr>
          <w:sz w:val="14"/>
        </w:rPr>
      </w:pPr>
      <w:r w:rsidRPr="004D1081">
        <w:rPr>
          <w:noProof/>
          <w:sz w:val="14"/>
        </w:rPr>
        <w:drawing>
          <wp:anchor distT="0" distB="0" distL="114300" distR="114300" simplePos="0" relativeHeight="251659264" behindDoc="1" locked="0" layoutInCell="1" allowOverlap="1" wp14:anchorId="304DB80C" wp14:editId="325ADCC9">
            <wp:simplePos x="0" y="0"/>
            <wp:positionH relativeFrom="column">
              <wp:posOffset>4042410</wp:posOffset>
            </wp:positionH>
            <wp:positionV relativeFrom="paragraph">
              <wp:posOffset>22225</wp:posOffset>
            </wp:positionV>
            <wp:extent cx="2691130" cy="231775"/>
            <wp:effectExtent l="0" t="0" r="1270" b="0"/>
            <wp:wrapTight wrapText="bothSides">
              <wp:wrapPolygon edited="0">
                <wp:start x="0" y="0"/>
                <wp:lineTo x="0" y="20121"/>
                <wp:lineTo x="21508" y="20121"/>
                <wp:lineTo x="21508" y="0"/>
                <wp:lineTo x="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081">
        <w:rPr>
          <w:sz w:val="14"/>
        </w:rPr>
        <w:t>The complete combustion of any hydrocarbon in oxygen releases lots of energy</w:t>
      </w:r>
    </w:p>
    <w:p w14:paraId="2EDFAD7B" w14:textId="70EE38A6" w:rsidR="004D1081" w:rsidRPr="00F072E2" w:rsidRDefault="004D1081" w:rsidP="004D1081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only waste products are carbon dioxide and water</w:t>
      </w:r>
    </w:p>
    <w:p w14:paraId="373677B9" w14:textId="17B11401" w:rsidR="004D1081" w:rsidRDefault="004D1081" w:rsidP="004D1081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During combustion, both carbon and hydrogen from the hydrocarbon are oxidised</w:t>
      </w:r>
    </w:p>
    <w:p w14:paraId="6949F6E5" w14:textId="30997732" w:rsidR="004D1081" w:rsidRDefault="00F072E2" w:rsidP="004D1081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Hydrocarbons are used as fuels due to the amount of energy released when they combust completely</w:t>
      </w:r>
    </w:p>
    <w:p w14:paraId="3D5E9ABC" w14:textId="77777777" w:rsidR="00F072E2" w:rsidRDefault="00F072E2" w:rsidP="00F072E2">
      <w:pPr>
        <w:rPr>
          <w:b/>
          <w:sz w:val="18"/>
          <w:u w:val="single"/>
        </w:rPr>
      </w:pPr>
    </w:p>
    <w:p w14:paraId="340B6859" w14:textId="1E6CDECE" w:rsidR="00F072E2" w:rsidRDefault="00F072E2" w:rsidP="00F072E2">
      <w:pPr>
        <w:rPr>
          <w:b/>
          <w:sz w:val="18"/>
          <w:u w:val="single"/>
        </w:rPr>
      </w:pPr>
      <w:r>
        <w:rPr>
          <w:b/>
          <w:sz w:val="18"/>
          <w:u w:val="single"/>
        </w:rPr>
        <w:t>Fractional distillation</w:t>
      </w:r>
    </w:p>
    <w:p w14:paraId="0E098DEC" w14:textId="2D00006F" w:rsidR="00F072E2" w:rsidRDefault="00F072E2" w:rsidP="00F072E2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Crude Oil</w:t>
      </w:r>
    </w:p>
    <w:p w14:paraId="487B76DD" w14:textId="7DF3B8CF" w:rsidR="00F072E2" w:rsidRDefault="00F072E2" w:rsidP="00F072E2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Crude oil is a fossil fuel</w:t>
      </w:r>
    </w:p>
    <w:p w14:paraId="0A05CA73" w14:textId="2057F05F" w:rsidR="00B400B5" w:rsidRDefault="00B400B5" w:rsidP="00B400B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It is formed from the remains of plants and animals, that died millions of years ago and were buried in mud</w:t>
      </w:r>
    </w:p>
    <w:p w14:paraId="6C9D1E2C" w14:textId="07A4B8D6" w:rsidR="00B400B5" w:rsidRDefault="00B400B5" w:rsidP="00B400B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Over millions of years, with high temperature and pressure the remains turn to crude oil which can be drilled up from rocks where it’s found</w:t>
      </w:r>
    </w:p>
    <w:p w14:paraId="555396A0" w14:textId="1BFEB892" w:rsidR="00B400B5" w:rsidRDefault="00B400B5" w:rsidP="00B400B5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Fossil fuels like coal, oil and gas are non-renewable fuels as they take long so long to make that they’re being used up much faster than they’re being formed</w:t>
      </w:r>
    </w:p>
    <w:p w14:paraId="15FB7B0E" w14:textId="261897C4" w:rsidR="00B400B5" w:rsidRDefault="00B400B5" w:rsidP="00B400B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They’re finite and one day will run out</w:t>
      </w:r>
    </w:p>
    <w:p w14:paraId="4C407635" w14:textId="7DB3C81C" w:rsidR="00B400B5" w:rsidRDefault="00B400B5" w:rsidP="00B400B5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Fractional distillation</w:t>
      </w:r>
    </w:p>
    <w:p w14:paraId="3D8A8975" w14:textId="2D62928F" w:rsidR="00B400B5" w:rsidRDefault="00B400B5" w:rsidP="00B400B5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Can be used to separate hydrocarbon fractions</w:t>
      </w:r>
    </w:p>
    <w:p w14:paraId="0A7E8D9D" w14:textId="663D27FF" w:rsidR="00F072E2" w:rsidRDefault="00B400B5" w:rsidP="00F072E2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Crude oil is a mixture of lots of different hydrocarbons</w:t>
      </w:r>
    </w:p>
    <w:p w14:paraId="534C2787" w14:textId="475951C9" w:rsidR="00B400B5" w:rsidRDefault="00B400B5" w:rsidP="00B400B5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Most of which are alkanes</w:t>
      </w:r>
    </w:p>
    <w:p w14:paraId="383AC888" w14:textId="29A12589" w:rsidR="00B400B5" w:rsidRDefault="00B400B5" w:rsidP="00B400B5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Method:</w:t>
      </w:r>
    </w:p>
    <w:p w14:paraId="2629B9BC" w14:textId="060D2E38" w:rsidR="00B400B5" w:rsidRDefault="00A82592" w:rsidP="00B400B5">
      <w:pPr>
        <w:pStyle w:val="NoSpacing"/>
        <w:numPr>
          <w:ilvl w:val="0"/>
          <w:numId w:val="30"/>
        </w:numPr>
        <w:rPr>
          <w:sz w:val="14"/>
        </w:rPr>
      </w:pPr>
      <w:r>
        <w:rPr>
          <w:sz w:val="14"/>
        </w:rPr>
        <w:t>The oil is heated until most of it has turned into gas</w:t>
      </w:r>
    </w:p>
    <w:p w14:paraId="643404B8" w14:textId="58483223" w:rsidR="00A82592" w:rsidRDefault="00A82592" w:rsidP="00A82592">
      <w:pPr>
        <w:pStyle w:val="NoSpacing"/>
        <w:numPr>
          <w:ilvl w:val="1"/>
          <w:numId w:val="30"/>
        </w:numPr>
        <w:rPr>
          <w:sz w:val="14"/>
        </w:rPr>
      </w:pPr>
      <w:r>
        <w:rPr>
          <w:sz w:val="14"/>
        </w:rPr>
        <w:t>The gases enter a fractionating column</w:t>
      </w:r>
    </w:p>
    <w:p w14:paraId="6153B7CA" w14:textId="309ECEAB" w:rsidR="00A82592" w:rsidRDefault="00A82592" w:rsidP="00A82592">
      <w:pPr>
        <w:pStyle w:val="NoSpacing"/>
        <w:numPr>
          <w:ilvl w:val="2"/>
          <w:numId w:val="30"/>
        </w:numPr>
        <w:rPr>
          <w:sz w:val="14"/>
        </w:rPr>
      </w:pPr>
      <w:r>
        <w:rPr>
          <w:sz w:val="14"/>
        </w:rPr>
        <w:t>The liquid is drained off</w:t>
      </w:r>
    </w:p>
    <w:p w14:paraId="36BC249D" w14:textId="35DD6AC7" w:rsidR="00A82592" w:rsidRDefault="00A82592" w:rsidP="00A82592">
      <w:pPr>
        <w:pStyle w:val="NoSpacing"/>
        <w:numPr>
          <w:ilvl w:val="0"/>
          <w:numId w:val="30"/>
        </w:numPr>
        <w:rPr>
          <w:sz w:val="14"/>
        </w:rPr>
      </w:pPr>
      <w:r>
        <w:rPr>
          <w:sz w:val="14"/>
        </w:rPr>
        <w:t>In the column, there’s a temperature gradient</w:t>
      </w:r>
    </w:p>
    <w:p w14:paraId="7B1768F2" w14:textId="0205E3D0" w:rsidR="00A82592" w:rsidRDefault="00A82592" w:rsidP="00A82592">
      <w:pPr>
        <w:pStyle w:val="NoSpacing"/>
        <w:numPr>
          <w:ilvl w:val="1"/>
          <w:numId w:val="30"/>
        </w:numPr>
        <w:rPr>
          <w:sz w:val="14"/>
        </w:rPr>
      </w:pPr>
      <w:r>
        <w:rPr>
          <w:sz w:val="14"/>
        </w:rPr>
        <w:t>This means that its hot at the bottom and cooler as you go up</w:t>
      </w:r>
    </w:p>
    <w:p w14:paraId="737753F4" w14:textId="5A382007" w:rsidR="00A82592" w:rsidRDefault="00A82592" w:rsidP="00A82592">
      <w:pPr>
        <w:pStyle w:val="NoSpacing"/>
        <w:numPr>
          <w:ilvl w:val="0"/>
          <w:numId w:val="30"/>
        </w:numPr>
        <w:rPr>
          <w:sz w:val="14"/>
        </w:rPr>
      </w:pPr>
      <w:r>
        <w:rPr>
          <w:sz w:val="14"/>
        </w:rPr>
        <w:t>The longer the hydrocarbon, the higher the boiling points</w:t>
      </w:r>
    </w:p>
    <w:p w14:paraId="70C28EF9" w14:textId="4ED1A648" w:rsidR="00A82592" w:rsidRDefault="00A82592" w:rsidP="00A82592">
      <w:pPr>
        <w:pStyle w:val="NoSpacing"/>
        <w:numPr>
          <w:ilvl w:val="0"/>
          <w:numId w:val="30"/>
        </w:numPr>
        <w:rPr>
          <w:sz w:val="14"/>
        </w:rPr>
      </w:pPr>
      <w:r w:rsidRPr="00A82592">
        <w:rPr>
          <w:sz w:val="14"/>
        </w:rPr>
        <w:t xml:space="preserve">As </w:t>
      </w:r>
      <w:r>
        <w:rPr>
          <w:sz w:val="14"/>
        </w:rPr>
        <w:t xml:space="preserve">the hydrocarbons </w:t>
      </w:r>
      <w:r w:rsidRPr="00A82592">
        <w:rPr>
          <w:sz w:val="14"/>
        </w:rPr>
        <w:t>go up, they condense back into liquids and drain out of the columns</w:t>
      </w:r>
    </w:p>
    <w:p w14:paraId="2B4F411B" w14:textId="63870F0B" w:rsidR="00A82592" w:rsidRDefault="00A82592" w:rsidP="00A82592">
      <w:pPr>
        <w:pStyle w:val="NoSpacing"/>
        <w:numPr>
          <w:ilvl w:val="0"/>
          <w:numId w:val="30"/>
        </w:numPr>
        <w:rPr>
          <w:sz w:val="14"/>
        </w:rPr>
      </w:pPr>
      <w:r>
        <w:rPr>
          <w:sz w:val="14"/>
        </w:rPr>
        <w:t>You end up with the crude oil mixture separated out into different fractions</w:t>
      </w:r>
    </w:p>
    <w:p w14:paraId="75E61E42" w14:textId="0720D8F5" w:rsidR="003E266A" w:rsidRDefault="003E266A" w:rsidP="00A82592">
      <w:pPr>
        <w:pStyle w:val="NoSpacing"/>
        <w:rPr>
          <w:sz w:val="14"/>
        </w:rPr>
      </w:pPr>
    </w:p>
    <w:p w14:paraId="7438364E" w14:textId="77066F80" w:rsidR="003E266A" w:rsidRDefault="003E266A" w:rsidP="00A82592">
      <w:pPr>
        <w:pStyle w:val="NoSpacing"/>
        <w:rPr>
          <w:sz w:val="14"/>
        </w:rPr>
      </w:pPr>
      <w:r w:rsidRPr="003E266A">
        <w:rPr>
          <w:sz w:val="14"/>
        </w:rPr>
        <w:drawing>
          <wp:anchor distT="0" distB="0" distL="114300" distR="114300" simplePos="0" relativeHeight="251660288" behindDoc="1" locked="0" layoutInCell="1" allowOverlap="1" wp14:anchorId="69E54533" wp14:editId="0AE26BD8">
            <wp:simplePos x="0" y="0"/>
            <wp:positionH relativeFrom="column">
              <wp:posOffset>378266</wp:posOffset>
            </wp:positionH>
            <wp:positionV relativeFrom="paragraph">
              <wp:posOffset>57785</wp:posOffset>
            </wp:positionV>
            <wp:extent cx="5594889" cy="3145180"/>
            <wp:effectExtent l="0" t="0" r="6350" b="4445"/>
            <wp:wrapTight wrapText="bothSides">
              <wp:wrapPolygon edited="0">
                <wp:start x="0" y="0"/>
                <wp:lineTo x="0" y="21543"/>
                <wp:lineTo x="21575" y="21543"/>
                <wp:lineTo x="21575" y="0"/>
                <wp:lineTo x="0" y="0"/>
              </wp:wrapPolygon>
            </wp:wrapTight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89" cy="31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8FD3F" w14:textId="0DE07573" w:rsidR="003E266A" w:rsidRDefault="003E266A" w:rsidP="00A82592">
      <w:pPr>
        <w:pStyle w:val="NoSpacing"/>
        <w:rPr>
          <w:sz w:val="14"/>
        </w:rPr>
      </w:pPr>
    </w:p>
    <w:p w14:paraId="1FCA1A2F" w14:textId="77777777" w:rsidR="003E266A" w:rsidRDefault="003E266A" w:rsidP="00A82592">
      <w:pPr>
        <w:pStyle w:val="NoSpacing"/>
        <w:rPr>
          <w:sz w:val="14"/>
        </w:rPr>
      </w:pPr>
    </w:p>
    <w:p w14:paraId="73D4DB30" w14:textId="77777777" w:rsidR="003E266A" w:rsidRDefault="003E266A" w:rsidP="00A82592">
      <w:pPr>
        <w:pStyle w:val="NoSpacing"/>
        <w:rPr>
          <w:sz w:val="14"/>
        </w:rPr>
      </w:pPr>
    </w:p>
    <w:p w14:paraId="6D9E849A" w14:textId="77777777" w:rsidR="003E266A" w:rsidRDefault="003E266A" w:rsidP="00A82592">
      <w:pPr>
        <w:pStyle w:val="NoSpacing"/>
        <w:rPr>
          <w:sz w:val="14"/>
        </w:rPr>
      </w:pPr>
    </w:p>
    <w:p w14:paraId="63E7AFF7" w14:textId="77777777" w:rsidR="003E266A" w:rsidRDefault="003E266A" w:rsidP="00A82592">
      <w:pPr>
        <w:pStyle w:val="NoSpacing"/>
        <w:rPr>
          <w:sz w:val="14"/>
        </w:rPr>
      </w:pPr>
    </w:p>
    <w:p w14:paraId="7442BF04" w14:textId="77777777" w:rsidR="003E266A" w:rsidRDefault="003E266A" w:rsidP="00A82592">
      <w:pPr>
        <w:pStyle w:val="NoSpacing"/>
        <w:rPr>
          <w:sz w:val="14"/>
        </w:rPr>
      </w:pPr>
    </w:p>
    <w:p w14:paraId="006BF67F" w14:textId="77777777" w:rsidR="003E266A" w:rsidRDefault="003E266A" w:rsidP="00A82592">
      <w:pPr>
        <w:pStyle w:val="NoSpacing"/>
        <w:rPr>
          <w:sz w:val="14"/>
        </w:rPr>
      </w:pPr>
    </w:p>
    <w:p w14:paraId="3BCFF03D" w14:textId="77777777" w:rsidR="003E266A" w:rsidRDefault="003E266A" w:rsidP="00A82592">
      <w:pPr>
        <w:pStyle w:val="NoSpacing"/>
        <w:rPr>
          <w:sz w:val="14"/>
        </w:rPr>
      </w:pPr>
    </w:p>
    <w:p w14:paraId="400389BE" w14:textId="77777777" w:rsidR="003E266A" w:rsidRDefault="003E266A" w:rsidP="00A82592">
      <w:pPr>
        <w:pStyle w:val="NoSpacing"/>
        <w:rPr>
          <w:sz w:val="14"/>
        </w:rPr>
      </w:pPr>
    </w:p>
    <w:p w14:paraId="2F991E5B" w14:textId="77777777" w:rsidR="003E266A" w:rsidRDefault="003E266A" w:rsidP="00A82592">
      <w:pPr>
        <w:pStyle w:val="NoSpacing"/>
        <w:rPr>
          <w:sz w:val="14"/>
        </w:rPr>
      </w:pPr>
    </w:p>
    <w:p w14:paraId="2F2A5C81" w14:textId="77777777" w:rsidR="003E266A" w:rsidRDefault="003E266A" w:rsidP="00A82592">
      <w:pPr>
        <w:pStyle w:val="NoSpacing"/>
        <w:rPr>
          <w:sz w:val="14"/>
        </w:rPr>
      </w:pPr>
    </w:p>
    <w:p w14:paraId="2B6B24A3" w14:textId="77777777" w:rsidR="003E266A" w:rsidRDefault="003E266A" w:rsidP="00A82592">
      <w:pPr>
        <w:pStyle w:val="NoSpacing"/>
        <w:rPr>
          <w:sz w:val="14"/>
        </w:rPr>
      </w:pPr>
    </w:p>
    <w:p w14:paraId="0C080313" w14:textId="77777777" w:rsidR="003E266A" w:rsidRDefault="003E266A" w:rsidP="00A82592">
      <w:pPr>
        <w:pStyle w:val="NoSpacing"/>
        <w:rPr>
          <w:sz w:val="14"/>
        </w:rPr>
      </w:pPr>
    </w:p>
    <w:p w14:paraId="56726446" w14:textId="77777777" w:rsidR="003E266A" w:rsidRDefault="003E266A" w:rsidP="00A82592">
      <w:pPr>
        <w:pStyle w:val="NoSpacing"/>
        <w:rPr>
          <w:sz w:val="14"/>
        </w:rPr>
      </w:pPr>
    </w:p>
    <w:p w14:paraId="5A84B7B3" w14:textId="77777777" w:rsidR="003E266A" w:rsidRDefault="003E266A" w:rsidP="00A82592">
      <w:pPr>
        <w:pStyle w:val="NoSpacing"/>
        <w:rPr>
          <w:sz w:val="14"/>
        </w:rPr>
      </w:pPr>
    </w:p>
    <w:p w14:paraId="764B14D4" w14:textId="77777777" w:rsidR="003E266A" w:rsidRDefault="003E266A" w:rsidP="00A82592">
      <w:pPr>
        <w:pStyle w:val="NoSpacing"/>
        <w:rPr>
          <w:sz w:val="14"/>
        </w:rPr>
      </w:pPr>
    </w:p>
    <w:p w14:paraId="5A8138C3" w14:textId="77777777" w:rsidR="003E266A" w:rsidRDefault="003E266A" w:rsidP="00A82592">
      <w:pPr>
        <w:pStyle w:val="NoSpacing"/>
        <w:rPr>
          <w:sz w:val="14"/>
        </w:rPr>
      </w:pPr>
    </w:p>
    <w:p w14:paraId="7744373B" w14:textId="77777777" w:rsidR="003E266A" w:rsidRDefault="003E266A" w:rsidP="00A82592">
      <w:pPr>
        <w:pStyle w:val="NoSpacing"/>
        <w:rPr>
          <w:sz w:val="14"/>
        </w:rPr>
      </w:pPr>
    </w:p>
    <w:p w14:paraId="3A1A29AF" w14:textId="77777777" w:rsidR="003E266A" w:rsidRDefault="003E266A" w:rsidP="00A82592">
      <w:pPr>
        <w:pStyle w:val="NoSpacing"/>
        <w:rPr>
          <w:sz w:val="14"/>
        </w:rPr>
      </w:pPr>
    </w:p>
    <w:p w14:paraId="4A4BF38D" w14:textId="77777777" w:rsidR="003E266A" w:rsidRDefault="003E266A" w:rsidP="00A82592">
      <w:pPr>
        <w:pStyle w:val="NoSpacing"/>
        <w:rPr>
          <w:sz w:val="14"/>
        </w:rPr>
      </w:pPr>
    </w:p>
    <w:p w14:paraId="37560A1D" w14:textId="77777777" w:rsidR="003E266A" w:rsidRDefault="003E266A" w:rsidP="00A82592">
      <w:pPr>
        <w:pStyle w:val="NoSpacing"/>
        <w:rPr>
          <w:sz w:val="14"/>
        </w:rPr>
      </w:pPr>
    </w:p>
    <w:p w14:paraId="6AEFE178" w14:textId="77777777" w:rsidR="003E266A" w:rsidRDefault="003E266A" w:rsidP="00A82592">
      <w:pPr>
        <w:pStyle w:val="NoSpacing"/>
        <w:rPr>
          <w:sz w:val="14"/>
        </w:rPr>
      </w:pPr>
    </w:p>
    <w:p w14:paraId="79B3A36D" w14:textId="77777777" w:rsidR="003E266A" w:rsidRDefault="003E266A" w:rsidP="00A82592">
      <w:pPr>
        <w:pStyle w:val="NoSpacing"/>
        <w:rPr>
          <w:sz w:val="14"/>
        </w:rPr>
      </w:pPr>
    </w:p>
    <w:p w14:paraId="1A0FC36E" w14:textId="77777777" w:rsidR="003E266A" w:rsidRDefault="003E266A" w:rsidP="00A82592">
      <w:pPr>
        <w:pStyle w:val="NoSpacing"/>
        <w:rPr>
          <w:sz w:val="14"/>
        </w:rPr>
      </w:pPr>
    </w:p>
    <w:p w14:paraId="644197BB" w14:textId="77777777" w:rsidR="003E266A" w:rsidRDefault="003E266A" w:rsidP="00A82592">
      <w:pPr>
        <w:pStyle w:val="NoSpacing"/>
        <w:rPr>
          <w:sz w:val="14"/>
        </w:rPr>
      </w:pPr>
    </w:p>
    <w:p w14:paraId="5A87A807" w14:textId="77777777" w:rsidR="003E266A" w:rsidRDefault="003E266A" w:rsidP="00A82592">
      <w:pPr>
        <w:pStyle w:val="NoSpacing"/>
        <w:rPr>
          <w:sz w:val="14"/>
        </w:rPr>
      </w:pPr>
    </w:p>
    <w:p w14:paraId="13836F84" w14:textId="77777777" w:rsidR="003E266A" w:rsidRDefault="003E266A" w:rsidP="00A82592">
      <w:pPr>
        <w:pStyle w:val="NoSpacing"/>
        <w:rPr>
          <w:sz w:val="14"/>
        </w:rPr>
      </w:pPr>
    </w:p>
    <w:p w14:paraId="77703FAD" w14:textId="77777777" w:rsidR="003E266A" w:rsidRDefault="003E266A" w:rsidP="00A82592">
      <w:pPr>
        <w:pStyle w:val="NoSpacing"/>
        <w:rPr>
          <w:sz w:val="14"/>
        </w:rPr>
      </w:pPr>
    </w:p>
    <w:p w14:paraId="41AF335F" w14:textId="0DFCA1D7" w:rsidR="00A82592" w:rsidRPr="003E266A" w:rsidRDefault="003E266A" w:rsidP="00A82592">
      <w:pPr>
        <w:pStyle w:val="NoSpacing"/>
        <w:rPr>
          <w:b/>
          <w:sz w:val="18"/>
          <w:u w:val="single"/>
        </w:rPr>
      </w:pPr>
      <w:r w:rsidRPr="003E266A">
        <w:rPr>
          <w:b/>
          <w:sz w:val="18"/>
          <w:u w:val="single"/>
        </w:rPr>
        <w:lastRenderedPageBreak/>
        <w:t>Crude Oil</w:t>
      </w:r>
      <w:r>
        <w:rPr>
          <w:b/>
          <w:sz w:val="18"/>
          <w:u w:val="single"/>
        </w:rPr>
        <w:t>:</w:t>
      </w:r>
      <w:bookmarkStart w:id="0" w:name="_GoBack"/>
      <w:bookmarkEnd w:id="0"/>
    </w:p>
    <w:sectPr w:rsidR="00A82592" w:rsidRPr="003E266A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FF824" w14:textId="77777777" w:rsidR="008675C9" w:rsidRDefault="008675C9" w:rsidP="0035336B">
      <w:pPr>
        <w:spacing w:after="0" w:line="240" w:lineRule="auto"/>
      </w:pPr>
      <w:r>
        <w:separator/>
      </w:r>
    </w:p>
  </w:endnote>
  <w:endnote w:type="continuationSeparator" w:id="0">
    <w:p w14:paraId="031A5156" w14:textId="77777777" w:rsidR="008675C9" w:rsidRDefault="008675C9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B0A8E" w14:textId="77777777" w:rsidR="008675C9" w:rsidRDefault="008675C9" w:rsidP="0035336B">
      <w:pPr>
        <w:spacing w:after="0" w:line="240" w:lineRule="auto"/>
      </w:pPr>
      <w:r>
        <w:separator/>
      </w:r>
    </w:p>
  </w:footnote>
  <w:footnote w:type="continuationSeparator" w:id="0">
    <w:p w14:paraId="7FF366C3" w14:textId="77777777" w:rsidR="008675C9" w:rsidRDefault="008675C9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D25"/>
    <w:multiLevelType w:val="hybridMultilevel"/>
    <w:tmpl w:val="51BC00CA"/>
    <w:lvl w:ilvl="0" w:tplc="0809000F">
      <w:start w:val="1"/>
      <w:numFmt w:val="decimal"/>
      <w:lvlText w:val="%1."/>
      <w:lvlJc w:val="left"/>
      <w:pPr>
        <w:ind w:left="148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" w15:restartNumberingAfterBreak="0">
    <w:nsid w:val="019C7EA1"/>
    <w:multiLevelType w:val="hybridMultilevel"/>
    <w:tmpl w:val="7D70A54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77C7"/>
    <w:multiLevelType w:val="hybridMultilevel"/>
    <w:tmpl w:val="D666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A0E07"/>
    <w:multiLevelType w:val="hybridMultilevel"/>
    <w:tmpl w:val="CF14C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4052D"/>
    <w:multiLevelType w:val="hybridMultilevel"/>
    <w:tmpl w:val="65F61B7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A3CD5"/>
    <w:multiLevelType w:val="hybridMultilevel"/>
    <w:tmpl w:val="8408B888"/>
    <w:lvl w:ilvl="0" w:tplc="486819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4B6A8F"/>
    <w:multiLevelType w:val="hybridMultilevel"/>
    <w:tmpl w:val="4998A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E4F75"/>
    <w:multiLevelType w:val="hybridMultilevel"/>
    <w:tmpl w:val="07B40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D12C6"/>
    <w:multiLevelType w:val="hybridMultilevel"/>
    <w:tmpl w:val="CD18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84FD6"/>
    <w:multiLevelType w:val="hybridMultilevel"/>
    <w:tmpl w:val="A580B58C"/>
    <w:lvl w:ilvl="0" w:tplc="A36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9F47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5B2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33F88"/>
    <w:multiLevelType w:val="hybridMultilevel"/>
    <w:tmpl w:val="623A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E441F"/>
    <w:multiLevelType w:val="hybridMultilevel"/>
    <w:tmpl w:val="558E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B3152"/>
    <w:multiLevelType w:val="hybridMultilevel"/>
    <w:tmpl w:val="B9D48C26"/>
    <w:lvl w:ilvl="0" w:tplc="7A36EB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0874CDC"/>
    <w:multiLevelType w:val="hybridMultilevel"/>
    <w:tmpl w:val="DA70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54EFA"/>
    <w:multiLevelType w:val="hybridMultilevel"/>
    <w:tmpl w:val="4B64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370C1"/>
    <w:multiLevelType w:val="hybridMultilevel"/>
    <w:tmpl w:val="7BF8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72A51"/>
    <w:multiLevelType w:val="hybridMultilevel"/>
    <w:tmpl w:val="38FE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F0832"/>
    <w:multiLevelType w:val="hybridMultilevel"/>
    <w:tmpl w:val="60D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960301A"/>
    <w:multiLevelType w:val="hybridMultilevel"/>
    <w:tmpl w:val="377CE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801E6"/>
    <w:multiLevelType w:val="hybridMultilevel"/>
    <w:tmpl w:val="54F6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F28DA"/>
    <w:multiLevelType w:val="hybridMultilevel"/>
    <w:tmpl w:val="FD06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73D51"/>
    <w:multiLevelType w:val="hybridMultilevel"/>
    <w:tmpl w:val="0348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C70BC"/>
    <w:multiLevelType w:val="hybridMultilevel"/>
    <w:tmpl w:val="79763EC0"/>
    <w:lvl w:ilvl="0" w:tplc="CB4A8DAC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064" w:hanging="360"/>
      </w:pPr>
    </w:lvl>
    <w:lvl w:ilvl="2" w:tplc="0809001B">
      <w:start w:val="1"/>
      <w:numFmt w:val="lowerRoman"/>
      <w:lvlText w:val="%3."/>
      <w:lvlJc w:val="right"/>
      <w:pPr>
        <w:ind w:left="3784" w:hanging="180"/>
      </w:pPr>
    </w:lvl>
    <w:lvl w:ilvl="3" w:tplc="0809000F">
      <w:start w:val="1"/>
      <w:numFmt w:val="decimal"/>
      <w:lvlText w:val="%4."/>
      <w:lvlJc w:val="left"/>
      <w:pPr>
        <w:ind w:left="4504" w:hanging="360"/>
      </w:pPr>
    </w:lvl>
    <w:lvl w:ilvl="4" w:tplc="08090019" w:tentative="1">
      <w:start w:val="1"/>
      <w:numFmt w:val="lowerLetter"/>
      <w:lvlText w:val="%5."/>
      <w:lvlJc w:val="left"/>
      <w:pPr>
        <w:ind w:left="5224" w:hanging="360"/>
      </w:pPr>
    </w:lvl>
    <w:lvl w:ilvl="5" w:tplc="0809001B" w:tentative="1">
      <w:start w:val="1"/>
      <w:numFmt w:val="lowerRoman"/>
      <w:lvlText w:val="%6."/>
      <w:lvlJc w:val="right"/>
      <w:pPr>
        <w:ind w:left="5944" w:hanging="180"/>
      </w:pPr>
    </w:lvl>
    <w:lvl w:ilvl="6" w:tplc="0809000F" w:tentative="1">
      <w:start w:val="1"/>
      <w:numFmt w:val="decimal"/>
      <w:lvlText w:val="%7."/>
      <w:lvlJc w:val="left"/>
      <w:pPr>
        <w:ind w:left="6664" w:hanging="360"/>
      </w:pPr>
    </w:lvl>
    <w:lvl w:ilvl="7" w:tplc="08090019" w:tentative="1">
      <w:start w:val="1"/>
      <w:numFmt w:val="lowerLetter"/>
      <w:lvlText w:val="%8."/>
      <w:lvlJc w:val="left"/>
      <w:pPr>
        <w:ind w:left="7384" w:hanging="360"/>
      </w:pPr>
    </w:lvl>
    <w:lvl w:ilvl="8" w:tplc="08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23" w15:restartNumberingAfterBreak="0">
    <w:nsid w:val="67E46AFA"/>
    <w:multiLevelType w:val="hybridMultilevel"/>
    <w:tmpl w:val="991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6A4A"/>
    <w:multiLevelType w:val="hybridMultilevel"/>
    <w:tmpl w:val="454493EC"/>
    <w:lvl w:ilvl="0" w:tplc="B1164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64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56BE8"/>
    <w:multiLevelType w:val="hybridMultilevel"/>
    <w:tmpl w:val="D236D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12961"/>
    <w:multiLevelType w:val="hybridMultilevel"/>
    <w:tmpl w:val="5D40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010E0"/>
    <w:multiLevelType w:val="hybridMultilevel"/>
    <w:tmpl w:val="2732FD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FD2DB5"/>
    <w:multiLevelType w:val="hybridMultilevel"/>
    <w:tmpl w:val="73B8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35E28"/>
    <w:multiLevelType w:val="hybridMultilevel"/>
    <w:tmpl w:val="D4A0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4"/>
  </w:num>
  <w:num w:numId="4">
    <w:abstractNumId w:val="11"/>
  </w:num>
  <w:num w:numId="5">
    <w:abstractNumId w:val="15"/>
  </w:num>
  <w:num w:numId="6">
    <w:abstractNumId w:val="6"/>
  </w:num>
  <w:num w:numId="7">
    <w:abstractNumId w:val="3"/>
  </w:num>
  <w:num w:numId="8">
    <w:abstractNumId w:val="9"/>
  </w:num>
  <w:num w:numId="9">
    <w:abstractNumId w:val="25"/>
  </w:num>
  <w:num w:numId="10">
    <w:abstractNumId w:val="1"/>
  </w:num>
  <w:num w:numId="11">
    <w:abstractNumId w:val="12"/>
  </w:num>
  <w:num w:numId="12">
    <w:abstractNumId w:val="4"/>
  </w:num>
  <w:num w:numId="13">
    <w:abstractNumId w:val="17"/>
  </w:num>
  <w:num w:numId="14">
    <w:abstractNumId w:val="20"/>
  </w:num>
  <w:num w:numId="15">
    <w:abstractNumId w:val="23"/>
  </w:num>
  <w:num w:numId="16">
    <w:abstractNumId w:val="27"/>
  </w:num>
  <w:num w:numId="17">
    <w:abstractNumId w:val="18"/>
  </w:num>
  <w:num w:numId="18">
    <w:abstractNumId w:val="2"/>
  </w:num>
  <w:num w:numId="19">
    <w:abstractNumId w:val="28"/>
  </w:num>
  <w:num w:numId="20">
    <w:abstractNumId w:val="7"/>
  </w:num>
  <w:num w:numId="21">
    <w:abstractNumId w:val="19"/>
  </w:num>
  <w:num w:numId="22">
    <w:abstractNumId w:val="26"/>
  </w:num>
  <w:num w:numId="23">
    <w:abstractNumId w:val="21"/>
  </w:num>
  <w:num w:numId="24">
    <w:abstractNumId w:val="10"/>
  </w:num>
  <w:num w:numId="25">
    <w:abstractNumId w:val="29"/>
  </w:num>
  <w:num w:numId="26">
    <w:abstractNumId w:val="16"/>
  </w:num>
  <w:num w:numId="27">
    <w:abstractNumId w:val="14"/>
  </w:num>
  <w:num w:numId="28">
    <w:abstractNumId w:val="5"/>
  </w:num>
  <w:num w:numId="29">
    <w:abstractNumId w:val="0"/>
  </w:num>
  <w:num w:numId="30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06"/>
    <w:rsid w:val="00002C66"/>
    <w:rsid w:val="00012C32"/>
    <w:rsid w:val="000132B8"/>
    <w:rsid w:val="000142B6"/>
    <w:rsid w:val="00086518"/>
    <w:rsid w:val="000A18B7"/>
    <w:rsid w:val="000C0759"/>
    <w:rsid w:val="000D31A9"/>
    <w:rsid w:val="000D4A13"/>
    <w:rsid w:val="000F538C"/>
    <w:rsid w:val="001015FC"/>
    <w:rsid w:val="00111C68"/>
    <w:rsid w:val="00145E0D"/>
    <w:rsid w:val="00171D6A"/>
    <w:rsid w:val="001966C2"/>
    <w:rsid w:val="001B1323"/>
    <w:rsid w:val="001B5597"/>
    <w:rsid w:val="001D7323"/>
    <w:rsid w:val="001F4DF2"/>
    <w:rsid w:val="00235F33"/>
    <w:rsid w:val="002426DF"/>
    <w:rsid w:val="0025576A"/>
    <w:rsid w:val="00291592"/>
    <w:rsid w:val="00295327"/>
    <w:rsid w:val="002976D6"/>
    <w:rsid w:val="002D4759"/>
    <w:rsid w:val="002E7B4D"/>
    <w:rsid w:val="00352527"/>
    <w:rsid w:val="0035336B"/>
    <w:rsid w:val="00353641"/>
    <w:rsid w:val="00373CCD"/>
    <w:rsid w:val="003A4375"/>
    <w:rsid w:val="003E266A"/>
    <w:rsid w:val="003F42D0"/>
    <w:rsid w:val="00407F3E"/>
    <w:rsid w:val="0041117E"/>
    <w:rsid w:val="00420A7B"/>
    <w:rsid w:val="0044247F"/>
    <w:rsid w:val="00466537"/>
    <w:rsid w:val="00495567"/>
    <w:rsid w:val="004B328E"/>
    <w:rsid w:val="004D1081"/>
    <w:rsid w:val="004E1155"/>
    <w:rsid w:val="00502BBB"/>
    <w:rsid w:val="00542962"/>
    <w:rsid w:val="00545F72"/>
    <w:rsid w:val="00550C2F"/>
    <w:rsid w:val="00555C7C"/>
    <w:rsid w:val="00556072"/>
    <w:rsid w:val="0057085F"/>
    <w:rsid w:val="00583403"/>
    <w:rsid w:val="005A69C6"/>
    <w:rsid w:val="005B1B97"/>
    <w:rsid w:val="005C7E12"/>
    <w:rsid w:val="005D3B30"/>
    <w:rsid w:val="00614493"/>
    <w:rsid w:val="00626174"/>
    <w:rsid w:val="00635E54"/>
    <w:rsid w:val="00655940"/>
    <w:rsid w:val="0066273E"/>
    <w:rsid w:val="00664FD5"/>
    <w:rsid w:val="00670A76"/>
    <w:rsid w:val="006B0A33"/>
    <w:rsid w:val="006C0B62"/>
    <w:rsid w:val="006C4A8C"/>
    <w:rsid w:val="006E6034"/>
    <w:rsid w:val="006F2E93"/>
    <w:rsid w:val="00715758"/>
    <w:rsid w:val="00735FF8"/>
    <w:rsid w:val="00745BC7"/>
    <w:rsid w:val="00764B31"/>
    <w:rsid w:val="007F580D"/>
    <w:rsid w:val="00810B5C"/>
    <w:rsid w:val="00811973"/>
    <w:rsid w:val="00814838"/>
    <w:rsid w:val="00815528"/>
    <w:rsid w:val="00820194"/>
    <w:rsid w:val="008215FD"/>
    <w:rsid w:val="0082415E"/>
    <w:rsid w:val="008370FE"/>
    <w:rsid w:val="00844196"/>
    <w:rsid w:val="008645C1"/>
    <w:rsid w:val="008675C9"/>
    <w:rsid w:val="00875E3B"/>
    <w:rsid w:val="00877370"/>
    <w:rsid w:val="00886A87"/>
    <w:rsid w:val="0089661E"/>
    <w:rsid w:val="008B1551"/>
    <w:rsid w:val="008E4DBF"/>
    <w:rsid w:val="00944E6F"/>
    <w:rsid w:val="00964950"/>
    <w:rsid w:val="009B2C3B"/>
    <w:rsid w:val="009B3738"/>
    <w:rsid w:val="009E257C"/>
    <w:rsid w:val="00A047AF"/>
    <w:rsid w:val="00A603BB"/>
    <w:rsid w:val="00A62F4C"/>
    <w:rsid w:val="00A64FAA"/>
    <w:rsid w:val="00A73CD0"/>
    <w:rsid w:val="00A80CDB"/>
    <w:rsid w:val="00A82592"/>
    <w:rsid w:val="00AA6F1F"/>
    <w:rsid w:val="00AC779E"/>
    <w:rsid w:val="00AD2A3E"/>
    <w:rsid w:val="00AE193F"/>
    <w:rsid w:val="00B015D7"/>
    <w:rsid w:val="00B32F93"/>
    <w:rsid w:val="00B400B5"/>
    <w:rsid w:val="00BA2561"/>
    <w:rsid w:val="00BA36A9"/>
    <w:rsid w:val="00BB3B4C"/>
    <w:rsid w:val="00BC7813"/>
    <w:rsid w:val="00BE7704"/>
    <w:rsid w:val="00BF258B"/>
    <w:rsid w:val="00C14770"/>
    <w:rsid w:val="00C4121F"/>
    <w:rsid w:val="00C77AEA"/>
    <w:rsid w:val="00C970AF"/>
    <w:rsid w:val="00CC4A5C"/>
    <w:rsid w:val="00CD0CDC"/>
    <w:rsid w:val="00D26EA9"/>
    <w:rsid w:val="00D822E4"/>
    <w:rsid w:val="00D92942"/>
    <w:rsid w:val="00DB5562"/>
    <w:rsid w:val="00DC405D"/>
    <w:rsid w:val="00DF36FD"/>
    <w:rsid w:val="00E1128A"/>
    <w:rsid w:val="00E12060"/>
    <w:rsid w:val="00E142E5"/>
    <w:rsid w:val="00E26CB5"/>
    <w:rsid w:val="00E27860"/>
    <w:rsid w:val="00E36CF9"/>
    <w:rsid w:val="00E80D23"/>
    <w:rsid w:val="00E96F18"/>
    <w:rsid w:val="00ED2F06"/>
    <w:rsid w:val="00F01260"/>
    <w:rsid w:val="00F072E2"/>
    <w:rsid w:val="00F4131D"/>
    <w:rsid w:val="00F53CEC"/>
    <w:rsid w:val="00F76688"/>
    <w:rsid w:val="00F84DB8"/>
    <w:rsid w:val="00F9031A"/>
    <w:rsid w:val="00FA24AB"/>
    <w:rsid w:val="00FB3C69"/>
    <w:rsid w:val="00FC44DD"/>
    <w:rsid w:val="00FD60FC"/>
    <w:rsid w:val="00FD7DE3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5F49"/>
  <w15:docId w15:val="{A8B49A67-26BB-2F4E-9453-96BDEAD7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2BBB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8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CD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endattani/Library/Group%20Containers/UBF8T346G9.Office/User%20Content.localized/Templates.localized/Note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3EBA-AA9D-6F4B-92E8-DFECA9A0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style.dotx</Template>
  <TotalTime>41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3</cp:revision>
  <cp:lastPrinted>2019-09-15T21:29:00Z</cp:lastPrinted>
  <dcterms:created xsi:type="dcterms:W3CDTF">2019-12-16T16:46:00Z</dcterms:created>
  <dcterms:modified xsi:type="dcterms:W3CDTF">2019-12-18T18:03:00Z</dcterms:modified>
</cp:coreProperties>
</file>