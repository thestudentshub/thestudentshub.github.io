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083F" w14:textId="77777777" w:rsidR="00466537" w:rsidRPr="00815528" w:rsidRDefault="0008006F">
      <w:pPr>
        <w:rPr>
          <w:b/>
          <w:i/>
          <w:u w:val="single"/>
        </w:rPr>
      </w:pPr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35CD5498" w14:textId="7D8EAF7E" w:rsidR="007F580D" w:rsidRPr="00614493" w:rsidRDefault="002426DF" w:rsidP="00AA6F1F">
      <w:pPr>
        <w:rPr>
          <w:sz w:val="14"/>
        </w:rPr>
      </w:pPr>
      <w:r>
        <w:rPr>
          <w:b/>
          <w:i/>
          <w:sz w:val="20"/>
          <w:u w:val="single"/>
        </w:rPr>
        <w:t>Topic</w:t>
      </w:r>
      <w:r w:rsidR="0008006F">
        <w:rPr>
          <w:b/>
          <w:i/>
          <w:sz w:val="20"/>
          <w:u w:val="single"/>
        </w:rPr>
        <w:t xml:space="preserve"> 5 – Energy Changes</w:t>
      </w:r>
      <w:r>
        <w:rPr>
          <w:b/>
          <w:i/>
          <w:sz w:val="20"/>
          <w:u w:val="single"/>
        </w:rPr>
        <w:t>:</w:t>
      </w:r>
    </w:p>
    <w:p w14:paraId="213320CA" w14:textId="1C068EE9" w:rsidR="000F538C" w:rsidRPr="00815528" w:rsidRDefault="00DC3098">
      <w:pPr>
        <w:rPr>
          <w:b/>
          <w:sz w:val="18"/>
          <w:u w:val="single"/>
        </w:rPr>
      </w:pPr>
      <w:r w:rsidRPr="00DC3098">
        <w:rPr>
          <w:noProof/>
          <w:sz w:val="14"/>
        </w:rPr>
        <w:drawing>
          <wp:anchor distT="0" distB="0" distL="114300" distR="114300" simplePos="0" relativeHeight="251658240" behindDoc="1" locked="0" layoutInCell="1" allowOverlap="1" wp14:anchorId="710E747D" wp14:editId="58FDE1B7">
            <wp:simplePos x="0" y="0"/>
            <wp:positionH relativeFrom="column">
              <wp:posOffset>3975100</wp:posOffset>
            </wp:positionH>
            <wp:positionV relativeFrom="paragraph">
              <wp:posOffset>268002</wp:posOffset>
            </wp:positionV>
            <wp:extent cx="2083435" cy="1322070"/>
            <wp:effectExtent l="0" t="0" r="0" b="0"/>
            <wp:wrapTight wrapText="bothSides">
              <wp:wrapPolygon edited="0">
                <wp:start x="0" y="0"/>
                <wp:lineTo x="0" y="21372"/>
                <wp:lineTo x="21462" y="21372"/>
                <wp:lineTo x="21462" y="0"/>
                <wp:lineTo x="0" y="0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9"/>
                    <a:stretch/>
                  </pic:blipFill>
                  <pic:spPr bwMode="auto">
                    <a:xfrm>
                      <a:off x="0" y="0"/>
                      <a:ext cx="2083435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06F">
        <w:rPr>
          <w:b/>
          <w:sz w:val="18"/>
          <w:u w:val="single"/>
        </w:rPr>
        <w:t>Endothermic and Exothermic reactions</w:t>
      </w:r>
    </w:p>
    <w:p w14:paraId="417DA97E" w14:textId="77777777" w:rsidR="009E257C" w:rsidRDefault="00EF7BAA" w:rsidP="00583403">
      <w:pPr>
        <w:pStyle w:val="NoSpacing"/>
        <w:rPr>
          <w:sz w:val="14"/>
        </w:rPr>
      </w:pPr>
      <w:r>
        <w:rPr>
          <w:sz w:val="14"/>
        </w:rPr>
        <w:t>Energy is transferred in chemical reactions however energy is always conserved.</w:t>
      </w:r>
    </w:p>
    <w:p w14:paraId="0CDC24E3" w14:textId="77777777" w:rsidR="006C0B62" w:rsidRDefault="006C0B62" w:rsidP="006C0B62">
      <w:pPr>
        <w:pStyle w:val="NoSpacing"/>
        <w:rPr>
          <w:sz w:val="14"/>
        </w:rPr>
      </w:pPr>
    </w:p>
    <w:p w14:paraId="747FD155" w14:textId="77777777" w:rsidR="006C0B62" w:rsidRDefault="00EF7BAA" w:rsidP="006C0B6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Exothermic reactions</w:t>
      </w:r>
    </w:p>
    <w:p w14:paraId="668EA4E9" w14:textId="77777777" w:rsidR="00BE7704" w:rsidRDefault="00EF7BAA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Transfers energy to the surroundings</w:t>
      </w:r>
    </w:p>
    <w:p w14:paraId="09596261" w14:textId="102316EC" w:rsidR="00EF7BAA" w:rsidRDefault="00EF7BAA" w:rsidP="00EF7BA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Temperature of the surroundings increase</w:t>
      </w:r>
    </w:p>
    <w:p w14:paraId="451FCDA6" w14:textId="7137AD64" w:rsidR="00EF7BAA" w:rsidRDefault="00EF7BAA" w:rsidP="00EF7BA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Energy of the products is lower than the energy of the reactants</w:t>
      </w:r>
    </w:p>
    <w:p w14:paraId="70212BCC" w14:textId="7287B62F" w:rsidR="00EF7BAA" w:rsidRDefault="00EF7BAA" w:rsidP="00EF7BAA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Examples of these include:</w:t>
      </w:r>
    </w:p>
    <w:p w14:paraId="439A30CA" w14:textId="77777777" w:rsidR="00EF7BAA" w:rsidRDefault="00EF7BAA" w:rsidP="00EF7BA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Combustion, neutralisation reactions, oxidation reactions</w:t>
      </w:r>
    </w:p>
    <w:p w14:paraId="0D4E7CA5" w14:textId="77777777" w:rsidR="00EF7BAA" w:rsidRDefault="00EF7BAA" w:rsidP="00EF7BAA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Everyday uses include:</w:t>
      </w:r>
    </w:p>
    <w:p w14:paraId="17106F74" w14:textId="377D0A64" w:rsidR="00EF7BAA" w:rsidRDefault="00EF7BAA" w:rsidP="00EF7BA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Hand warmers, self-heating cans </w:t>
      </w:r>
    </w:p>
    <w:p w14:paraId="6C9080BE" w14:textId="77777777" w:rsidR="00DC3098" w:rsidRDefault="00DC3098" w:rsidP="00DC3098">
      <w:pPr>
        <w:pStyle w:val="NoSpacing"/>
        <w:ind w:left="720"/>
        <w:rPr>
          <w:sz w:val="14"/>
        </w:rPr>
      </w:pPr>
    </w:p>
    <w:p w14:paraId="7EA7DD6D" w14:textId="77777777" w:rsidR="00EF7BAA" w:rsidRDefault="00DC3098" w:rsidP="00EF7BAA">
      <w:pPr>
        <w:pStyle w:val="NoSpacing"/>
        <w:numPr>
          <w:ilvl w:val="0"/>
          <w:numId w:val="6"/>
        </w:numPr>
        <w:rPr>
          <w:sz w:val="14"/>
        </w:rPr>
      </w:pPr>
      <w:r w:rsidRPr="00DC3098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282DD2FD" wp14:editId="3CCD42C3">
            <wp:simplePos x="0" y="0"/>
            <wp:positionH relativeFrom="column">
              <wp:posOffset>4292675</wp:posOffset>
            </wp:positionH>
            <wp:positionV relativeFrom="paragraph">
              <wp:posOffset>85725</wp:posOffset>
            </wp:positionV>
            <wp:extent cx="1931670" cy="1205230"/>
            <wp:effectExtent l="0" t="0" r="0" b="1270"/>
            <wp:wrapTight wrapText="bothSides">
              <wp:wrapPolygon edited="0">
                <wp:start x="0" y="0"/>
                <wp:lineTo x="0" y="21395"/>
                <wp:lineTo x="21444" y="21395"/>
                <wp:lineTo x="21444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BAA">
        <w:rPr>
          <w:sz w:val="14"/>
        </w:rPr>
        <w:t>Endothermic reactions</w:t>
      </w:r>
    </w:p>
    <w:p w14:paraId="08E687BA" w14:textId="2BD89945" w:rsidR="00EF7BAA" w:rsidRDefault="00EF7BAA" w:rsidP="00EF7BAA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Takes in energy from the surroundings</w:t>
      </w:r>
    </w:p>
    <w:p w14:paraId="0EF1980E" w14:textId="77777777" w:rsidR="00EF7BAA" w:rsidRDefault="00EF7BAA" w:rsidP="00EF7BA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Temperature of the surroundings decrease</w:t>
      </w:r>
    </w:p>
    <w:p w14:paraId="65630E60" w14:textId="77777777" w:rsidR="00EF7BAA" w:rsidRDefault="00EF7BAA" w:rsidP="00EF7BA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Energy of the products </w:t>
      </w:r>
      <w:r w:rsidR="00DC3098">
        <w:rPr>
          <w:sz w:val="14"/>
        </w:rPr>
        <w:t xml:space="preserve">is higher than the energy of the reactants </w:t>
      </w:r>
    </w:p>
    <w:p w14:paraId="242B690B" w14:textId="62D01137" w:rsidR="00DC3098" w:rsidRDefault="00DC3098" w:rsidP="00DC3098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Examples of these are less common but these include: </w:t>
      </w:r>
    </w:p>
    <w:p w14:paraId="3069A19D" w14:textId="77777777" w:rsidR="00DC3098" w:rsidRDefault="00DC3098" w:rsidP="00DC3098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The reaction between citric acid and sodium hydrogencarbonate </w:t>
      </w:r>
    </w:p>
    <w:p w14:paraId="5F69DCF9" w14:textId="77777777" w:rsidR="00DC3098" w:rsidRDefault="00DC3098" w:rsidP="00DC3098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Thermal decomposition</w:t>
      </w:r>
      <w:r w:rsidRPr="00DC3098">
        <w:rPr>
          <w:noProof/>
        </w:rPr>
        <w:t xml:space="preserve"> </w:t>
      </w:r>
    </w:p>
    <w:p w14:paraId="7B4F2D98" w14:textId="77777777" w:rsidR="00DC3098" w:rsidRDefault="00DC3098" w:rsidP="00DC3098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Everyday uses include:</w:t>
      </w:r>
    </w:p>
    <w:p w14:paraId="27952B10" w14:textId="77777777" w:rsidR="00DC3098" w:rsidRDefault="00DC3098" w:rsidP="00DC3098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Sports injury packs</w:t>
      </w:r>
    </w:p>
    <w:p w14:paraId="20A1CE9E" w14:textId="53470335" w:rsidR="00C4390A" w:rsidRDefault="00C4390A" w:rsidP="00C4390A">
      <w:pPr>
        <w:pStyle w:val="NoSpacing"/>
        <w:ind w:left="2160"/>
        <w:rPr>
          <w:sz w:val="14"/>
        </w:rPr>
      </w:pPr>
    </w:p>
    <w:p w14:paraId="7A805A03" w14:textId="64364459" w:rsidR="00DC3098" w:rsidRDefault="00DC3098" w:rsidP="00DC3098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Activation energy</w:t>
      </w:r>
    </w:p>
    <w:p w14:paraId="290A2465" w14:textId="77777777" w:rsidR="00C4390A" w:rsidRDefault="00DC3098" w:rsidP="00C4390A">
      <w:pPr>
        <w:pStyle w:val="NoSpacing"/>
        <w:numPr>
          <w:ilvl w:val="1"/>
          <w:numId w:val="6"/>
        </w:numPr>
        <w:rPr>
          <w:sz w:val="14"/>
        </w:rPr>
      </w:pPr>
      <w:r>
        <w:rPr>
          <w:color w:val="000000" w:themeColor="text1"/>
          <w:sz w:val="14"/>
        </w:rPr>
        <w:t>The minimum amount of energy the reactants need</w:t>
      </w:r>
      <w:r w:rsidR="00C4390A">
        <w:rPr>
          <w:color w:val="000000" w:themeColor="text1"/>
          <w:sz w:val="14"/>
        </w:rPr>
        <w:t xml:space="preserve"> to collide with each other and react</w:t>
      </w:r>
    </w:p>
    <w:p w14:paraId="0523018C" w14:textId="13BACAA8" w:rsidR="00C4390A" w:rsidRDefault="00C4390A" w:rsidP="00C4390A">
      <w:pPr>
        <w:pStyle w:val="NoSpacing"/>
        <w:rPr>
          <w:b/>
          <w:sz w:val="18"/>
          <w:u w:val="single"/>
        </w:rPr>
      </w:pPr>
    </w:p>
    <w:p w14:paraId="2AFF1CF2" w14:textId="77157C0F" w:rsidR="00C4390A" w:rsidRDefault="00C4390A" w:rsidP="00C4390A">
      <w:pPr>
        <w:pStyle w:val="NoSpacing"/>
        <w:rPr>
          <w:b/>
          <w:sz w:val="18"/>
          <w:u w:val="single"/>
        </w:rPr>
      </w:pPr>
      <w:r w:rsidRPr="00C4390A">
        <w:rPr>
          <w:b/>
          <w:sz w:val="18"/>
          <w:u w:val="single"/>
        </w:rPr>
        <w:t>Bond Energies</w:t>
      </w:r>
    </w:p>
    <w:p w14:paraId="18063586" w14:textId="48C735D2" w:rsidR="00C4390A" w:rsidRDefault="00C4390A" w:rsidP="00C4390A">
      <w:pPr>
        <w:pStyle w:val="NoSpacing"/>
        <w:rPr>
          <w:b/>
          <w:sz w:val="18"/>
          <w:u w:val="single"/>
        </w:rPr>
      </w:pPr>
    </w:p>
    <w:p w14:paraId="414025B4" w14:textId="77777777" w:rsidR="00C4390A" w:rsidRDefault="00181CD4" w:rsidP="00C4390A">
      <w:pPr>
        <w:pStyle w:val="NoSpacing"/>
        <w:numPr>
          <w:ilvl w:val="0"/>
          <w:numId w:val="6"/>
        </w:numPr>
        <w:rPr>
          <w:sz w:val="14"/>
        </w:rPr>
      </w:pPr>
      <w:r w:rsidRPr="00181CD4">
        <w:rPr>
          <w:noProof/>
        </w:rPr>
        <w:drawing>
          <wp:anchor distT="0" distB="0" distL="114300" distR="114300" simplePos="0" relativeHeight="251661312" behindDoc="1" locked="0" layoutInCell="1" allowOverlap="1" wp14:anchorId="12C9F959" wp14:editId="696F8E2B">
            <wp:simplePos x="0" y="0"/>
            <wp:positionH relativeFrom="column">
              <wp:posOffset>5076190</wp:posOffset>
            </wp:positionH>
            <wp:positionV relativeFrom="paragraph">
              <wp:posOffset>25400</wp:posOffset>
            </wp:positionV>
            <wp:extent cx="1613535" cy="541020"/>
            <wp:effectExtent l="0" t="0" r="0" b="5080"/>
            <wp:wrapTight wrapText="bothSides">
              <wp:wrapPolygon edited="0">
                <wp:start x="0" y="0"/>
                <wp:lineTo x="0" y="21296"/>
                <wp:lineTo x="21421" y="21296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CD4">
        <w:rPr>
          <w:noProof/>
          <w:sz w:val="14"/>
        </w:rPr>
        <w:drawing>
          <wp:anchor distT="0" distB="0" distL="114300" distR="114300" simplePos="0" relativeHeight="251660288" behindDoc="1" locked="0" layoutInCell="1" allowOverlap="1" wp14:anchorId="77ADEDDC" wp14:editId="668AF82C">
            <wp:simplePos x="0" y="0"/>
            <wp:positionH relativeFrom="column">
              <wp:posOffset>3403245</wp:posOffset>
            </wp:positionH>
            <wp:positionV relativeFrom="paragraph">
              <wp:posOffset>31329</wp:posOffset>
            </wp:positionV>
            <wp:extent cx="1542415" cy="541020"/>
            <wp:effectExtent l="0" t="0" r="0" b="5080"/>
            <wp:wrapTight wrapText="bothSides">
              <wp:wrapPolygon edited="0">
                <wp:start x="0" y="0"/>
                <wp:lineTo x="0" y="21296"/>
                <wp:lineTo x="21342" y="21296"/>
                <wp:lineTo x="21342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90A">
        <w:rPr>
          <w:sz w:val="14"/>
        </w:rPr>
        <w:t xml:space="preserve">During a chemical reaction, old bonds are </w:t>
      </w:r>
      <w:r>
        <w:rPr>
          <w:sz w:val="14"/>
        </w:rPr>
        <w:t>broken,</w:t>
      </w:r>
      <w:r w:rsidR="00C4390A">
        <w:rPr>
          <w:sz w:val="14"/>
        </w:rPr>
        <w:t xml:space="preserve"> </w:t>
      </w:r>
      <w:r>
        <w:rPr>
          <w:sz w:val="14"/>
        </w:rPr>
        <w:t>and new bonds are formed</w:t>
      </w:r>
    </w:p>
    <w:p w14:paraId="54F343EE" w14:textId="51A1998A" w:rsidR="00181CD4" w:rsidRDefault="00181CD4" w:rsidP="00C4390A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Energy must be supplied to break existing bonds</w:t>
      </w:r>
    </w:p>
    <w:p w14:paraId="1381DDA0" w14:textId="4E267D57" w:rsidR="00181CD4" w:rsidRDefault="00181CD4" w:rsidP="00181CD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Bond breaking is endothermic </w:t>
      </w:r>
    </w:p>
    <w:p w14:paraId="782006A2" w14:textId="5F60DE62" w:rsidR="00181CD4" w:rsidRDefault="00181CD4" w:rsidP="00181CD4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Energy is released when new bonds are formed</w:t>
      </w:r>
    </w:p>
    <w:p w14:paraId="7FAB67F0" w14:textId="4A8C2E10" w:rsidR="00181CD4" w:rsidRPr="001F1F69" w:rsidRDefault="00181CD4" w:rsidP="00181CD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Bond formation is exothermic</w:t>
      </w:r>
      <w:r w:rsidRPr="00181CD4">
        <w:rPr>
          <w:noProof/>
        </w:rPr>
        <w:t xml:space="preserve"> </w:t>
      </w:r>
    </w:p>
    <w:p w14:paraId="6DBF6263" w14:textId="76C5CDB3" w:rsidR="001F1F69" w:rsidRDefault="001F1F69" w:rsidP="001F1F69">
      <w:pPr>
        <w:pStyle w:val="NoSpacing"/>
        <w:rPr>
          <w:noProof/>
        </w:rPr>
      </w:pPr>
    </w:p>
    <w:p w14:paraId="622E6813" w14:textId="77777777" w:rsidR="001F1F69" w:rsidRDefault="001F1F69" w:rsidP="001F1F69">
      <w:pPr>
        <w:pStyle w:val="NoSpacing"/>
        <w:rPr>
          <w:b/>
          <w:sz w:val="18"/>
          <w:u w:val="single"/>
        </w:rPr>
      </w:pPr>
      <w:r w:rsidRPr="001F1F69">
        <w:rPr>
          <w:b/>
          <w:sz w:val="18"/>
          <w:u w:val="single"/>
        </w:rPr>
        <w:t>Cells and batteries</w:t>
      </w:r>
    </w:p>
    <w:p w14:paraId="295B8156" w14:textId="685F6657" w:rsidR="001F1F69" w:rsidRDefault="001F1F69" w:rsidP="001F1F69">
      <w:pPr>
        <w:pStyle w:val="NoSpacing"/>
        <w:rPr>
          <w:b/>
          <w:sz w:val="18"/>
          <w:u w:val="single"/>
        </w:rPr>
      </w:pPr>
    </w:p>
    <w:p w14:paraId="367D9151" w14:textId="3D7C35C1" w:rsidR="001F1F69" w:rsidRPr="00427449" w:rsidRDefault="008A7B0A" w:rsidP="001F1F69">
      <w:pPr>
        <w:pStyle w:val="NoSpacing"/>
        <w:numPr>
          <w:ilvl w:val="0"/>
          <w:numId w:val="28"/>
        </w:numPr>
        <w:rPr>
          <w:sz w:val="14"/>
        </w:rPr>
      </w:pPr>
      <w:r w:rsidRPr="008A7B0A">
        <w:rPr>
          <w:noProof/>
          <w:sz w:val="14"/>
        </w:rPr>
        <w:drawing>
          <wp:anchor distT="0" distB="0" distL="114300" distR="114300" simplePos="0" relativeHeight="251662336" behindDoc="1" locked="0" layoutInCell="1" allowOverlap="1" wp14:anchorId="7C5F9582" wp14:editId="28609366">
            <wp:simplePos x="0" y="0"/>
            <wp:positionH relativeFrom="column">
              <wp:posOffset>5229860</wp:posOffset>
            </wp:positionH>
            <wp:positionV relativeFrom="paragraph">
              <wp:posOffset>34925</wp:posOffset>
            </wp:positionV>
            <wp:extent cx="1616710" cy="1121410"/>
            <wp:effectExtent l="0" t="0" r="0" b="0"/>
            <wp:wrapTight wrapText="bothSides">
              <wp:wrapPolygon edited="0">
                <wp:start x="0" y="0"/>
                <wp:lineTo x="0" y="21282"/>
                <wp:lineTo x="21379" y="21282"/>
                <wp:lineTo x="21379" y="0"/>
                <wp:lineTo x="0" y="0"/>
              </wp:wrapPolygon>
            </wp:wrapTight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F69">
        <w:rPr>
          <w:sz w:val="14"/>
        </w:rPr>
        <w:t>Electrochemical cell</w:t>
      </w:r>
      <w:r w:rsidR="00D36805">
        <w:rPr>
          <w:sz w:val="14"/>
        </w:rPr>
        <w:t xml:space="preserve"> – non rechargeable </w:t>
      </w:r>
    </w:p>
    <w:p w14:paraId="0A3C986F" w14:textId="37E4B501" w:rsidR="001F1F69" w:rsidRPr="00427449" w:rsidRDefault="001F1F69" w:rsidP="001F1F69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A basic system made up of two different electrodes in contact with an electrolyte</w:t>
      </w:r>
    </w:p>
    <w:p w14:paraId="51B0A327" w14:textId="21BD8C54" w:rsidR="001F1F69" w:rsidRPr="00427449" w:rsidRDefault="001F1F69" w:rsidP="001F1F6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The two electrodes must be able to conduct electricity and so they are usually metals</w:t>
      </w:r>
    </w:p>
    <w:p w14:paraId="006FFE4A" w14:textId="77777777" w:rsidR="001F1F69" w:rsidRPr="00427449" w:rsidRDefault="001F1F69" w:rsidP="001F1F6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The electrolyte is a liquid that contains ions which react with the electrodes</w:t>
      </w:r>
    </w:p>
    <w:p w14:paraId="637B1EAB" w14:textId="6808EC9B" w:rsidR="008A7B0A" w:rsidRPr="00427449" w:rsidRDefault="008A7B0A" w:rsidP="001F1F6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The chemical reactions between the electrodes and the electrolyte set up a charge difference between the electrodes</w:t>
      </w:r>
    </w:p>
    <w:p w14:paraId="05547266" w14:textId="433A0E7F" w:rsidR="008A7B0A" w:rsidRPr="00427449" w:rsidRDefault="008A7B0A" w:rsidP="001F1F6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If the electrodes are then connected by a wire, the charge is able to flow, and electricity is produced. A voltmeter can also be connected to the circuit to measure the voltage of the cell</w:t>
      </w:r>
    </w:p>
    <w:p w14:paraId="13B55DB1" w14:textId="267244E3" w:rsidR="00D36805" w:rsidRPr="00427449" w:rsidRDefault="00D36805" w:rsidP="00D36805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Voltage depends on many factors:</w:t>
      </w:r>
    </w:p>
    <w:p w14:paraId="2FD81057" w14:textId="3CF4D1A3" w:rsidR="00D36805" w:rsidRPr="00427449" w:rsidRDefault="00D36805" w:rsidP="00D36805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Different metals will react differently with the same electrolyte</w:t>
      </w:r>
    </w:p>
    <w:p w14:paraId="0EF7A68F" w14:textId="7973BEDA" w:rsidR="00D36805" w:rsidRPr="00427449" w:rsidRDefault="00D36805" w:rsidP="00D36805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>This is what causes the charge difference, or the voltage of the cell</w:t>
      </w:r>
    </w:p>
    <w:p w14:paraId="4DBD8454" w14:textId="02EF595A" w:rsidR="00D36805" w:rsidRPr="00427449" w:rsidRDefault="00427449" w:rsidP="00D36805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>The type of electrodes will affect the voltage of the cell</w:t>
      </w:r>
    </w:p>
    <w:p w14:paraId="7A8A762F" w14:textId="77777777" w:rsidR="00427449" w:rsidRPr="00427449" w:rsidRDefault="00427449" w:rsidP="0042744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The bigger the difference in reactivity of the electrodes, the bigger the voltage of the cell</w:t>
      </w:r>
    </w:p>
    <w:p w14:paraId="2CE4E9F4" w14:textId="77777777" w:rsidR="00427449" w:rsidRDefault="00427449" w:rsidP="00427449">
      <w:pPr>
        <w:pStyle w:val="NoSpacing"/>
        <w:numPr>
          <w:ilvl w:val="2"/>
          <w:numId w:val="28"/>
        </w:numPr>
        <w:rPr>
          <w:sz w:val="14"/>
        </w:rPr>
      </w:pPr>
      <w:r w:rsidRPr="00427449">
        <w:rPr>
          <w:sz w:val="14"/>
        </w:rPr>
        <w:t>You can predict what</w:t>
      </w:r>
      <w:r>
        <w:rPr>
          <w:sz w:val="14"/>
        </w:rPr>
        <w:t xml:space="preserve"> the voltage of the cell might be information about the voltages of other cells</w:t>
      </w:r>
    </w:p>
    <w:p w14:paraId="64EFF94D" w14:textId="7ED69ACF" w:rsidR="00427449" w:rsidRDefault="00427449" w:rsidP="0042744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The electrolyte used in a cell will also affect the size of the voltage since different ions in solution will react differently with the metal electrodes used</w:t>
      </w:r>
    </w:p>
    <w:p w14:paraId="653BD9A2" w14:textId="34195253" w:rsidR="00427449" w:rsidRDefault="00427449" w:rsidP="00427449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A battery is formed by connecting two or more cells together in series</w:t>
      </w:r>
    </w:p>
    <w:p w14:paraId="441913D0" w14:textId="11A6F4E1" w:rsidR="00427449" w:rsidRDefault="00427449" w:rsidP="00427449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>The voltages of the cells in the battery are combined so there is a bigger voltage overall</w:t>
      </w:r>
    </w:p>
    <w:p w14:paraId="1119E4FD" w14:textId="4D82E8A5" w:rsidR="00B825B7" w:rsidRDefault="00B825B7" w:rsidP="00B825B7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Non-Rechargeable batteries</w:t>
      </w:r>
    </w:p>
    <w:p w14:paraId="297269E5" w14:textId="61ED1E8F" w:rsidR="00B825B7" w:rsidRDefault="00B825B7" w:rsidP="00B825B7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In these batteries, all the reactants get used up and the chemical reactions which occur at the electrodes are irreversible</w:t>
      </w:r>
    </w:p>
    <w:p w14:paraId="25554192" w14:textId="3D0D865D" w:rsidR="00B825B7" w:rsidRDefault="00B825B7" w:rsidP="00B825B7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Once any one of the reactants is used up, the reaction can’t happen and so no electricity is produced</w:t>
      </w:r>
    </w:p>
    <w:p w14:paraId="52C14D8A" w14:textId="7E7D7D6E" w:rsidR="00B825B7" w:rsidRDefault="00891EEF" w:rsidP="00B825B7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The products can’t be turned back into the reactants, so the cell can’t be recharged</w:t>
      </w:r>
    </w:p>
    <w:p w14:paraId="5CC87641" w14:textId="2DAFE883" w:rsidR="00891EEF" w:rsidRDefault="00891EEF" w:rsidP="00B825B7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In a rechargeable cell, the reaction can be reversed by connecting it to an external electric current</w:t>
      </w:r>
    </w:p>
    <w:p w14:paraId="138BF968" w14:textId="77777777" w:rsidR="00FD640D" w:rsidRDefault="00FD640D" w:rsidP="00891EEF">
      <w:pPr>
        <w:pStyle w:val="NoSpacing"/>
        <w:rPr>
          <w:b/>
          <w:sz w:val="18"/>
          <w:u w:val="single"/>
        </w:rPr>
      </w:pPr>
    </w:p>
    <w:p w14:paraId="1DEBDBC8" w14:textId="0B7EDA7A" w:rsidR="00FD640D" w:rsidRDefault="00FD640D" w:rsidP="00891EEF">
      <w:pPr>
        <w:pStyle w:val="NoSpacing"/>
        <w:rPr>
          <w:b/>
          <w:sz w:val="18"/>
          <w:u w:val="single"/>
        </w:rPr>
      </w:pPr>
    </w:p>
    <w:p w14:paraId="5388128E" w14:textId="77777777" w:rsidR="00FD640D" w:rsidRDefault="00FD640D" w:rsidP="00891EEF">
      <w:pPr>
        <w:pStyle w:val="NoSpacing"/>
        <w:rPr>
          <w:b/>
          <w:sz w:val="18"/>
          <w:u w:val="single"/>
        </w:rPr>
      </w:pPr>
    </w:p>
    <w:p w14:paraId="04159D68" w14:textId="77777777" w:rsidR="00FD640D" w:rsidRDefault="00FD640D" w:rsidP="00891EEF">
      <w:pPr>
        <w:pStyle w:val="NoSpacing"/>
        <w:rPr>
          <w:b/>
          <w:sz w:val="18"/>
          <w:u w:val="single"/>
        </w:rPr>
      </w:pPr>
    </w:p>
    <w:p w14:paraId="7453BCCD" w14:textId="77777777" w:rsidR="00FD640D" w:rsidRDefault="00FD640D" w:rsidP="00891EEF">
      <w:pPr>
        <w:pStyle w:val="NoSpacing"/>
        <w:rPr>
          <w:b/>
          <w:sz w:val="18"/>
          <w:u w:val="single"/>
        </w:rPr>
      </w:pPr>
    </w:p>
    <w:p w14:paraId="60BB4B6C" w14:textId="77777777" w:rsidR="00FD640D" w:rsidRDefault="00FD640D" w:rsidP="00891EEF">
      <w:pPr>
        <w:pStyle w:val="NoSpacing"/>
        <w:rPr>
          <w:b/>
          <w:sz w:val="18"/>
          <w:u w:val="single"/>
        </w:rPr>
      </w:pPr>
    </w:p>
    <w:p w14:paraId="5601953C" w14:textId="77777777" w:rsidR="0011312A" w:rsidRDefault="0011312A" w:rsidP="00891EEF">
      <w:pPr>
        <w:pStyle w:val="NoSpacing"/>
        <w:rPr>
          <w:b/>
          <w:sz w:val="18"/>
          <w:u w:val="single"/>
        </w:rPr>
      </w:pPr>
    </w:p>
    <w:p w14:paraId="116D94A0" w14:textId="706B0DE9" w:rsidR="00891EEF" w:rsidRDefault="00FD640D" w:rsidP="00891EEF">
      <w:pPr>
        <w:pStyle w:val="NoSpacing"/>
        <w:rPr>
          <w:b/>
          <w:sz w:val="18"/>
          <w:u w:val="single"/>
        </w:rPr>
      </w:pPr>
      <w:bookmarkStart w:id="0" w:name="_GoBack"/>
      <w:bookmarkEnd w:id="0"/>
      <w:r w:rsidRPr="00F1290F">
        <w:rPr>
          <w:sz w:val="14"/>
        </w:rPr>
        <w:lastRenderedPageBreak/>
        <w:drawing>
          <wp:anchor distT="0" distB="0" distL="114300" distR="114300" simplePos="0" relativeHeight="251663360" behindDoc="1" locked="0" layoutInCell="1" allowOverlap="1" wp14:anchorId="1D19829B" wp14:editId="1FEFBDCA">
            <wp:simplePos x="0" y="0"/>
            <wp:positionH relativeFrom="column">
              <wp:posOffset>4785360</wp:posOffset>
            </wp:positionH>
            <wp:positionV relativeFrom="paragraph">
              <wp:posOffset>0</wp:posOffset>
            </wp:positionV>
            <wp:extent cx="2054860" cy="1434465"/>
            <wp:effectExtent l="0" t="0" r="2540" b="635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"/>
                    <a:stretch/>
                  </pic:blipFill>
                  <pic:spPr bwMode="auto">
                    <a:xfrm>
                      <a:off x="0" y="0"/>
                      <a:ext cx="2054860" cy="14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EEF" w:rsidRPr="00891EEF">
        <w:rPr>
          <w:b/>
          <w:sz w:val="18"/>
          <w:u w:val="single"/>
        </w:rPr>
        <w:t>Fuel Cells</w:t>
      </w:r>
    </w:p>
    <w:p w14:paraId="33EB7F04" w14:textId="6872563F" w:rsidR="00891EEF" w:rsidRDefault="00891EEF" w:rsidP="00891EEF">
      <w:pPr>
        <w:pStyle w:val="NoSpacing"/>
        <w:ind w:left="720"/>
        <w:rPr>
          <w:sz w:val="14"/>
        </w:rPr>
      </w:pPr>
    </w:p>
    <w:p w14:paraId="6C747B77" w14:textId="68CD49C2" w:rsidR="00415A5B" w:rsidRDefault="00415A5B" w:rsidP="00415A5B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A fuel cell is an electrical cell which is supplied with a fuel and oxygen</w:t>
      </w:r>
      <w:r w:rsidR="00BB37AE">
        <w:rPr>
          <w:sz w:val="14"/>
        </w:rPr>
        <w:t>/air</w:t>
      </w:r>
    </w:p>
    <w:p w14:paraId="4BB17B37" w14:textId="219B24D1" w:rsidR="00415A5B" w:rsidRDefault="00415A5B" w:rsidP="00415A5B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It uses energy from the reaction between them to produce electrical energy efficiently</w:t>
      </w:r>
    </w:p>
    <w:p w14:paraId="72D0D7E6" w14:textId="7C471C04" w:rsidR="00415A5B" w:rsidRDefault="00415A5B" w:rsidP="00415A5B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 xml:space="preserve">When the fuel enters the </w:t>
      </w:r>
      <w:r w:rsidR="00BB37AE">
        <w:rPr>
          <w:sz w:val="14"/>
        </w:rPr>
        <w:t>cell,</w:t>
      </w:r>
      <w:r>
        <w:rPr>
          <w:sz w:val="14"/>
        </w:rPr>
        <w:t xml:space="preserve"> it becomes oxidised and sets up a potential difference within the cell</w:t>
      </w:r>
    </w:p>
    <w:p w14:paraId="50F79A79" w14:textId="1D88CAE5" w:rsidR="00415A5B" w:rsidRDefault="00415A5B" w:rsidP="00415A5B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The</w:t>
      </w:r>
      <w:r w:rsidR="00BB37AE">
        <w:rPr>
          <w:sz w:val="14"/>
        </w:rPr>
        <w:t xml:space="preserve"> overall reaction in a hydrogen fuel cell involves the oxidation of hydrogen to produce water</w:t>
      </w:r>
    </w:p>
    <w:p w14:paraId="45EE00FA" w14:textId="1285FAA2" w:rsidR="00415A5B" w:rsidRDefault="00415A5B" w:rsidP="00415A5B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One important example is the hydrogen-oxygen fuel cell</w:t>
      </w:r>
    </w:p>
    <w:p w14:paraId="60531C2C" w14:textId="3369EB7E" w:rsidR="00F1290F" w:rsidRDefault="00415A5B" w:rsidP="00F1290F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The fuel cell combines hydrogen and oxygen to produce nice clean water and release energy</w:t>
      </w:r>
    </w:p>
    <w:p w14:paraId="5387AFD0" w14:textId="5803F407" w:rsidR="00F1290F" w:rsidRDefault="00F1290F" w:rsidP="00F1290F">
      <w:pPr>
        <w:pStyle w:val="NoSpacing"/>
        <w:ind w:left="720"/>
        <w:rPr>
          <w:sz w:val="14"/>
        </w:rPr>
      </w:pPr>
    </w:p>
    <w:p w14:paraId="60E13B5D" w14:textId="5D866057" w:rsidR="00F1290F" w:rsidRDefault="00F1290F" w:rsidP="00F1290F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Hydrogen Fuel cell – How it works:</w:t>
      </w:r>
    </w:p>
    <w:p w14:paraId="3D55F020" w14:textId="29190891" w:rsidR="00F1290F" w:rsidRDefault="00F1290F" w:rsidP="00F1290F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The electrolyte is often a solution of potassium hydroxide</w:t>
      </w:r>
    </w:p>
    <w:p w14:paraId="29FBB214" w14:textId="7F7DBD63" w:rsidR="00F1290F" w:rsidRDefault="00F1290F" w:rsidP="00F1290F">
      <w:pPr>
        <w:pStyle w:val="NoSpacing"/>
        <w:numPr>
          <w:ilvl w:val="1"/>
          <w:numId w:val="30"/>
        </w:numPr>
        <w:rPr>
          <w:sz w:val="14"/>
        </w:rPr>
      </w:pPr>
      <w:r>
        <w:rPr>
          <w:sz w:val="14"/>
        </w:rPr>
        <w:t>The electrodes are often porous carbon with a catalyst</w:t>
      </w:r>
    </w:p>
    <w:p w14:paraId="47437D6A" w14:textId="783F438D" w:rsidR="00F1290F" w:rsidRDefault="00F1290F" w:rsidP="00F1290F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Hydrogen goes into the anode compartment and oxygen goes into the cathode compartment</w:t>
      </w:r>
    </w:p>
    <w:p w14:paraId="7262301F" w14:textId="70CCD812" w:rsidR="00F1290F" w:rsidRPr="00F1290F" w:rsidRDefault="003B4F0B" w:rsidP="00F1290F">
      <w:pPr>
        <w:pStyle w:val="NoSpacing"/>
        <w:numPr>
          <w:ilvl w:val="1"/>
          <w:numId w:val="30"/>
        </w:numPr>
        <w:rPr>
          <w:sz w:val="14"/>
        </w:rPr>
      </w:pPr>
      <w:r w:rsidRPr="00F1290F">
        <w:rPr>
          <w:sz w:val="14"/>
        </w:rPr>
        <w:drawing>
          <wp:anchor distT="0" distB="0" distL="114300" distR="114300" simplePos="0" relativeHeight="251664384" behindDoc="1" locked="0" layoutInCell="1" allowOverlap="1" wp14:anchorId="2AE095DE" wp14:editId="366BC5CE">
            <wp:simplePos x="0" y="0"/>
            <wp:positionH relativeFrom="column">
              <wp:posOffset>5286325</wp:posOffset>
            </wp:positionH>
            <wp:positionV relativeFrom="paragraph">
              <wp:posOffset>112772</wp:posOffset>
            </wp:positionV>
            <wp:extent cx="1186180" cy="260350"/>
            <wp:effectExtent l="0" t="0" r="0" b="6350"/>
            <wp:wrapTight wrapText="bothSides">
              <wp:wrapPolygon edited="0">
                <wp:start x="0" y="0"/>
                <wp:lineTo x="0" y="21073"/>
                <wp:lineTo x="21276" y="21073"/>
                <wp:lineTo x="21276" y="0"/>
                <wp:lineTo x="0" y="0"/>
              </wp:wrapPolygon>
            </wp:wrapTight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90F" w:rsidRPr="00F1290F">
        <w:rPr>
          <w:sz w:val="14"/>
        </w:rPr>
        <w:t>CATHODE IS POSITIVE</w:t>
      </w:r>
      <w:r w:rsidR="00F1290F" w:rsidRPr="00F1290F">
        <w:rPr>
          <w:sz w:val="14"/>
        </w:rPr>
        <w:br/>
        <w:t>ANODE IS NEGATIVE</w:t>
      </w:r>
    </w:p>
    <w:p w14:paraId="044A16A3" w14:textId="60EF1FA1" w:rsidR="00F1290F" w:rsidRDefault="003B4F0B" w:rsidP="00F1290F">
      <w:pPr>
        <w:pStyle w:val="NoSpacing"/>
        <w:numPr>
          <w:ilvl w:val="0"/>
          <w:numId w:val="30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5C965" wp14:editId="20382337">
                <wp:simplePos x="0" y="0"/>
                <wp:positionH relativeFrom="column">
                  <wp:posOffset>3462950</wp:posOffset>
                </wp:positionH>
                <wp:positionV relativeFrom="paragraph">
                  <wp:posOffset>23904</wp:posOffset>
                </wp:positionV>
                <wp:extent cx="1765426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52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2.65pt;margin-top:1.9pt;width:13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" strokecolor="red">
                <v:stroke endarrow="block"/>
              </v:shape>
            </w:pict>
          </mc:Fallback>
        </mc:AlternateContent>
      </w:r>
      <w:r w:rsidR="00F1290F">
        <w:rPr>
          <w:sz w:val="14"/>
        </w:rPr>
        <w:t>At the anode, hydrogen loses electrons to produce H</w:t>
      </w:r>
      <w:r w:rsidR="00F1290F">
        <w:rPr>
          <w:sz w:val="14"/>
          <w:vertAlign w:val="superscript"/>
        </w:rPr>
        <w:t xml:space="preserve">+ </w:t>
      </w:r>
      <w:r w:rsidR="00F1290F">
        <w:rPr>
          <w:sz w:val="14"/>
        </w:rPr>
        <w:t>ions. This is oxidation</w:t>
      </w:r>
    </w:p>
    <w:p w14:paraId="0CFBCBCE" w14:textId="0272D6D5" w:rsidR="00F1290F" w:rsidRDefault="003B4F0B" w:rsidP="00F1290F">
      <w:pPr>
        <w:pStyle w:val="NoSpacing"/>
        <w:numPr>
          <w:ilvl w:val="1"/>
          <w:numId w:val="30"/>
        </w:numPr>
        <w:rPr>
          <w:sz w:val="14"/>
        </w:rPr>
      </w:pPr>
      <w:r w:rsidRPr="003B4F0B">
        <w:rPr>
          <w:sz w:val="14"/>
        </w:rPr>
        <w:drawing>
          <wp:anchor distT="0" distB="0" distL="114300" distR="114300" simplePos="0" relativeHeight="251666432" behindDoc="1" locked="0" layoutInCell="1" allowOverlap="1" wp14:anchorId="5BC4C8BD" wp14:editId="78E22503">
            <wp:simplePos x="0" y="0"/>
            <wp:positionH relativeFrom="column">
              <wp:posOffset>5522852</wp:posOffset>
            </wp:positionH>
            <wp:positionV relativeFrom="paragraph">
              <wp:posOffset>46059</wp:posOffset>
            </wp:positionV>
            <wp:extent cx="1515110" cy="231140"/>
            <wp:effectExtent l="0" t="0" r="0" b="0"/>
            <wp:wrapTight wrapText="bothSides">
              <wp:wrapPolygon edited="0">
                <wp:start x="0" y="0"/>
                <wp:lineTo x="0" y="20176"/>
                <wp:lineTo x="21365" y="20176"/>
                <wp:lineTo x="21365" y="0"/>
                <wp:lineTo x="0" y="0"/>
              </wp:wrapPolygon>
            </wp:wrapTight>
            <wp:docPr id="9" name="Picture 9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90F">
        <w:rPr>
          <w:sz w:val="14"/>
        </w:rPr>
        <w:t>The H</w:t>
      </w:r>
      <w:r w:rsidR="00F1290F">
        <w:rPr>
          <w:sz w:val="14"/>
          <w:vertAlign w:val="superscript"/>
        </w:rPr>
        <w:t xml:space="preserve">+ </w:t>
      </w:r>
      <w:r w:rsidR="00F1290F">
        <w:rPr>
          <w:sz w:val="14"/>
        </w:rPr>
        <w:t>ions in the electrolyte move toward the cathode</w:t>
      </w:r>
    </w:p>
    <w:p w14:paraId="3050D5BC" w14:textId="664A2F0A" w:rsidR="00F1290F" w:rsidRDefault="003B4F0B" w:rsidP="00F1290F">
      <w:pPr>
        <w:pStyle w:val="NoSpacing"/>
        <w:numPr>
          <w:ilvl w:val="0"/>
          <w:numId w:val="30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C448" wp14:editId="38E17415">
                <wp:simplePos x="0" y="0"/>
                <wp:positionH relativeFrom="column">
                  <wp:posOffset>4775703</wp:posOffset>
                </wp:positionH>
                <wp:positionV relativeFrom="paragraph">
                  <wp:posOffset>60231</wp:posOffset>
                </wp:positionV>
                <wp:extent cx="61563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E56B6" id="Straight Arrow Connector 11" o:spid="_x0000_s1026" type="#_x0000_t32" style="position:absolute;margin-left:376.05pt;margin-top:4.75pt;width:4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" strokecolor="red">
                <v:stroke endarrow="block"/>
              </v:shape>
            </w:pict>
          </mc:Fallback>
        </mc:AlternateContent>
      </w:r>
      <w:r w:rsidR="00F1290F">
        <w:rPr>
          <w:sz w:val="14"/>
        </w:rPr>
        <w:t>At the cathode, oxygen gains electrons from the cathode and reacts with H</w:t>
      </w:r>
      <w:r w:rsidR="00F1290F">
        <w:rPr>
          <w:sz w:val="14"/>
          <w:vertAlign w:val="superscript"/>
        </w:rPr>
        <w:t xml:space="preserve">+ </w:t>
      </w:r>
      <w:r w:rsidR="00F1290F">
        <w:rPr>
          <w:sz w:val="14"/>
        </w:rPr>
        <w:t>ions to make water, this is reduction</w:t>
      </w:r>
    </w:p>
    <w:p w14:paraId="66BFE7DD" w14:textId="07D60296" w:rsidR="00F1290F" w:rsidRDefault="003B4F0B" w:rsidP="00F1290F">
      <w:pPr>
        <w:pStyle w:val="NoSpacing"/>
        <w:numPr>
          <w:ilvl w:val="0"/>
          <w:numId w:val="30"/>
        </w:numPr>
        <w:rPr>
          <w:sz w:val="14"/>
        </w:rPr>
      </w:pPr>
      <w:r w:rsidRPr="003B4F0B">
        <w:rPr>
          <w:sz w:val="14"/>
        </w:rPr>
        <w:drawing>
          <wp:anchor distT="0" distB="0" distL="114300" distR="114300" simplePos="0" relativeHeight="251668480" behindDoc="1" locked="0" layoutInCell="1" allowOverlap="1" wp14:anchorId="1D62E871" wp14:editId="331EF44E">
            <wp:simplePos x="0" y="0"/>
            <wp:positionH relativeFrom="column">
              <wp:posOffset>4949915</wp:posOffset>
            </wp:positionH>
            <wp:positionV relativeFrom="paragraph">
              <wp:posOffset>63678</wp:posOffset>
            </wp:positionV>
            <wp:extent cx="1027430" cy="232410"/>
            <wp:effectExtent l="0" t="0" r="1270" b="0"/>
            <wp:wrapTight wrapText="bothSides">
              <wp:wrapPolygon edited="0">
                <wp:start x="21600" y="21600"/>
                <wp:lineTo x="21600" y="1534"/>
                <wp:lineTo x="240" y="1534"/>
                <wp:lineTo x="240" y="21600"/>
                <wp:lineTo x="21600" y="21600"/>
              </wp:wrapPolygon>
            </wp:wrapTight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274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90F">
        <w:rPr>
          <w:sz w:val="14"/>
        </w:rPr>
        <w:t>The electrons flow through an external circuit from the anode to the cathode, this is electrical current</w:t>
      </w:r>
    </w:p>
    <w:p w14:paraId="4C5AB453" w14:textId="76B19B82" w:rsidR="00F1290F" w:rsidRDefault="003B4F0B" w:rsidP="00F1290F">
      <w:pPr>
        <w:pStyle w:val="NoSpacing"/>
        <w:numPr>
          <w:ilvl w:val="0"/>
          <w:numId w:val="30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759A4" wp14:editId="3C6A0297">
                <wp:simplePos x="0" y="0"/>
                <wp:positionH relativeFrom="column">
                  <wp:posOffset>3103083</wp:posOffset>
                </wp:positionH>
                <wp:positionV relativeFrom="paragraph">
                  <wp:posOffset>50758</wp:posOffset>
                </wp:positionV>
                <wp:extent cx="1765426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29A4" id="Straight Arrow Connector 13" o:spid="_x0000_s1026" type="#_x0000_t32" style="position:absolute;margin-left:244.35pt;margin-top:4pt;width:13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" strokecolor="red">
                <v:stroke endarrow="block"/>
              </v:shape>
            </w:pict>
          </mc:Fallback>
        </mc:AlternateContent>
      </w:r>
      <w:r w:rsidR="00F1290F">
        <w:rPr>
          <w:sz w:val="14"/>
        </w:rPr>
        <w:t>The overall reaction is hydrogen plus oxygen, which gives water</w:t>
      </w:r>
    </w:p>
    <w:p w14:paraId="584BDE0A" w14:textId="2B3AC7BC" w:rsidR="00FD640D" w:rsidRDefault="00FD640D" w:rsidP="00FD640D">
      <w:pPr>
        <w:pStyle w:val="NoSpacing"/>
        <w:rPr>
          <w:sz w:val="14"/>
        </w:rPr>
      </w:pPr>
    </w:p>
    <w:p w14:paraId="2FC861C8" w14:textId="5E4978AE" w:rsidR="00FD640D" w:rsidRPr="00FD640D" w:rsidRDefault="00FD640D" w:rsidP="00FD640D">
      <w:pPr>
        <w:pStyle w:val="NoSpacing"/>
        <w:numPr>
          <w:ilvl w:val="0"/>
          <w:numId w:val="33"/>
        </w:numPr>
        <w:rPr>
          <w:sz w:val="14"/>
        </w:rPr>
      </w:pPr>
      <w:r w:rsidRPr="00FD640D">
        <w:rPr>
          <w:sz w:val="14"/>
        </w:rPr>
        <w:drawing>
          <wp:anchor distT="0" distB="0" distL="114300" distR="114300" simplePos="0" relativeHeight="251671552" behindDoc="1" locked="0" layoutInCell="1" allowOverlap="1" wp14:anchorId="2F01218D" wp14:editId="4F34A9F0">
            <wp:simplePos x="0" y="0"/>
            <wp:positionH relativeFrom="column">
              <wp:posOffset>370317</wp:posOffset>
            </wp:positionH>
            <wp:positionV relativeFrom="paragraph">
              <wp:posOffset>189827</wp:posOffset>
            </wp:positionV>
            <wp:extent cx="5601335" cy="2114550"/>
            <wp:effectExtent l="0" t="0" r="0" b="6350"/>
            <wp:wrapTight wrapText="bothSides">
              <wp:wrapPolygon edited="0">
                <wp:start x="0" y="0"/>
                <wp:lineTo x="0" y="21535"/>
                <wp:lineTo x="21549" y="21535"/>
                <wp:lineTo x="21549" y="0"/>
                <wp:lineTo x="0" y="0"/>
              </wp:wrapPolygon>
            </wp:wrapTight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"/>
                    <a:stretch/>
                  </pic:blipFill>
                  <pic:spPr bwMode="auto">
                    <a:xfrm>
                      <a:off x="0" y="0"/>
                      <a:ext cx="560133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"/>
        </w:rPr>
        <w:t>Advantages and disadvantages:</w:t>
      </w:r>
    </w:p>
    <w:sectPr w:rsidR="00FD640D" w:rsidRPr="00FD640D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4713" w14:textId="77777777" w:rsidR="00CD320A" w:rsidRDefault="00CD320A" w:rsidP="0035336B">
      <w:pPr>
        <w:spacing w:after="0" w:line="240" w:lineRule="auto"/>
      </w:pPr>
      <w:r>
        <w:separator/>
      </w:r>
    </w:p>
  </w:endnote>
  <w:endnote w:type="continuationSeparator" w:id="0">
    <w:p w14:paraId="6CFBB183" w14:textId="77777777" w:rsidR="00CD320A" w:rsidRDefault="00CD320A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195A" w14:textId="77777777" w:rsidR="00CD320A" w:rsidRDefault="00CD320A" w:rsidP="0035336B">
      <w:pPr>
        <w:spacing w:after="0" w:line="240" w:lineRule="auto"/>
      </w:pPr>
      <w:r>
        <w:separator/>
      </w:r>
    </w:p>
  </w:footnote>
  <w:footnote w:type="continuationSeparator" w:id="0">
    <w:p w14:paraId="518EFC76" w14:textId="77777777" w:rsidR="00CD320A" w:rsidRDefault="00CD320A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4252A"/>
    <w:multiLevelType w:val="hybridMultilevel"/>
    <w:tmpl w:val="E070D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137C5"/>
    <w:multiLevelType w:val="multilevel"/>
    <w:tmpl w:val="5C3E1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D444B"/>
    <w:multiLevelType w:val="hybridMultilevel"/>
    <w:tmpl w:val="A1B2B6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4349D"/>
    <w:multiLevelType w:val="hybridMultilevel"/>
    <w:tmpl w:val="947E1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77E8B"/>
    <w:multiLevelType w:val="hybridMultilevel"/>
    <w:tmpl w:val="EB24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4019A"/>
    <w:multiLevelType w:val="hybridMultilevel"/>
    <w:tmpl w:val="347A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6"/>
  </w:num>
  <w:num w:numId="4">
    <w:abstractNumId w:val="10"/>
  </w:num>
  <w:num w:numId="5">
    <w:abstractNumId w:val="14"/>
  </w:num>
  <w:num w:numId="6">
    <w:abstractNumId w:val="5"/>
  </w:num>
  <w:num w:numId="7">
    <w:abstractNumId w:val="2"/>
  </w:num>
  <w:num w:numId="8">
    <w:abstractNumId w:val="8"/>
  </w:num>
  <w:num w:numId="9">
    <w:abstractNumId w:val="27"/>
  </w:num>
  <w:num w:numId="10">
    <w:abstractNumId w:val="0"/>
  </w:num>
  <w:num w:numId="11">
    <w:abstractNumId w:val="11"/>
  </w:num>
  <w:num w:numId="12">
    <w:abstractNumId w:val="3"/>
  </w:num>
  <w:num w:numId="13">
    <w:abstractNumId w:val="17"/>
  </w:num>
  <w:num w:numId="14">
    <w:abstractNumId w:val="21"/>
  </w:num>
  <w:num w:numId="15">
    <w:abstractNumId w:val="25"/>
  </w:num>
  <w:num w:numId="16">
    <w:abstractNumId w:val="29"/>
  </w:num>
  <w:num w:numId="17">
    <w:abstractNumId w:val="18"/>
  </w:num>
  <w:num w:numId="18">
    <w:abstractNumId w:val="1"/>
  </w:num>
  <w:num w:numId="19">
    <w:abstractNumId w:val="30"/>
  </w:num>
  <w:num w:numId="20">
    <w:abstractNumId w:val="6"/>
  </w:num>
  <w:num w:numId="21">
    <w:abstractNumId w:val="20"/>
  </w:num>
  <w:num w:numId="22">
    <w:abstractNumId w:val="28"/>
  </w:num>
  <w:num w:numId="23">
    <w:abstractNumId w:val="22"/>
  </w:num>
  <w:num w:numId="24">
    <w:abstractNumId w:val="9"/>
  </w:num>
  <w:num w:numId="25">
    <w:abstractNumId w:val="31"/>
  </w:num>
  <w:num w:numId="26">
    <w:abstractNumId w:val="16"/>
  </w:num>
  <w:num w:numId="27">
    <w:abstractNumId w:val="13"/>
  </w:num>
  <w:num w:numId="28">
    <w:abstractNumId w:val="23"/>
  </w:num>
  <w:num w:numId="29">
    <w:abstractNumId w:val="15"/>
  </w:num>
  <w:num w:numId="30">
    <w:abstractNumId w:val="19"/>
  </w:num>
  <w:num w:numId="31">
    <w:abstractNumId w:val="4"/>
  </w:num>
  <w:num w:numId="32">
    <w:abstractNumId w:val="32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6F"/>
    <w:rsid w:val="00002C66"/>
    <w:rsid w:val="00012C32"/>
    <w:rsid w:val="000132B8"/>
    <w:rsid w:val="000142B6"/>
    <w:rsid w:val="0008006F"/>
    <w:rsid w:val="00086518"/>
    <w:rsid w:val="000A18B7"/>
    <w:rsid w:val="000C0759"/>
    <w:rsid w:val="000D31A9"/>
    <w:rsid w:val="000D4A13"/>
    <w:rsid w:val="000F538C"/>
    <w:rsid w:val="001015FC"/>
    <w:rsid w:val="00111C68"/>
    <w:rsid w:val="0011312A"/>
    <w:rsid w:val="00145E0D"/>
    <w:rsid w:val="00171D6A"/>
    <w:rsid w:val="00181CD4"/>
    <w:rsid w:val="001966C2"/>
    <w:rsid w:val="001B1323"/>
    <w:rsid w:val="001B5597"/>
    <w:rsid w:val="001D7323"/>
    <w:rsid w:val="001F1F69"/>
    <w:rsid w:val="001F4DF2"/>
    <w:rsid w:val="001F7398"/>
    <w:rsid w:val="00233332"/>
    <w:rsid w:val="00235F33"/>
    <w:rsid w:val="002426DF"/>
    <w:rsid w:val="0025576A"/>
    <w:rsid w:val="00291592"/>
    <w:rsid w:val="00295327"/>
    <w:rsid w:val="002D4759"/>
    <w:rsid w:val="002E7B4D"/>
    <w:rsid w:val="00352527"/>
    <w:rsid w:val="0035336B"/>
    <w:rsid w:val="00353641"/>
    <w:rsid w:val="00373CCD"/>
    <w:rsid w:val="003A4375"/>
    <w:rsid w:val="003B4F0B"/>
    <w:rsid w:val="003F42D0"/>
    <w:rsid w:val="00407F3E"/>
    <w:rsid w:val="0041117E"/>
    <w:rsid w:val="00415A5B"/>
    <w:rsid w:val="00420A7B"/>
    <w:rsid w:val="00427449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35FF8"/>
    <w:rsid w:val="00764B3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E3B"/>
    <w:rsid w:val="00877370"/>
    <w:rsid w:val="00886A87"/>
    <w:rsid w:val="00891EEF"/>
    <w:rsid w:val="0089661E"/>
    <w:rsid w:val="008A7B0A"/>
    <w:rsid w:val="008B1551"/>
    <w:rsid w:val="008E4DBF"/>
    <w:rsid w:val="00944E6F"/>
    <w:rsid w:val="00964950"/>
    <w:rsid w:val="009B2C3B"/>
    <w:rsid w:val="009B3738"/>
    <w:rsid w:val="009E257C"/>
    <w:rsid w:val="00A047AF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32F93"/>
    <w:rsid w:val="00B825B7"/>
    <w:rsid w:val="00BA2561"/>
    <w:rsid w:val="00BA36A9"/>
    <w:rsid w:val="00BB37AE"/>
    <w:rsid w:val="00BB3B4C"/>
    <w:rsid w:val="00BC7813"/>
    <w:rsid w:val="00BE7704"/>
    <w:rsid w:val="00BF258B"/>
    <w:rsid w:val="00C14770"/>
    <w:rsid w:val="00C4121F"/>
    <w:rsid w:val="00C4390A"/>
    <w:rsid w:val="00C77AEA"/>
    <w:rsid w:val="00C970AF"/>
    <w:rsid w:val="00CC4A5C"/>
    <w:rsid w:val="00CD0CDC"/>
    <w:rsid w:val="00CD320A"/>
    <w:rsid w:val="00D26EA9"/>
    <w:rsid w:val="00D36805"/>
    <w:rsid w:val="00D822E4"/>
    <w:rsid w:val="00D92942"/>
    <w:rsid w:val="00DB5562"/>
    <w:rsid w:val="00DC3098"/>
    <w:rsid w:val="00DC405D"/>
    <w:rsid w:val="00DF36FD"/>
    <w:rsid w:val="00E1128A"/>
    <w:rsid w:val="00E12060"/>
    <w:rsid w:val="00E142E5"/>
    <w:rsid w:val="00E26CB5"/>
    <w:rsid w:val="00E27860"/>
    <w:rsid w:val="00E36CF9"/>
    <w:rsid w:val="00E80D23"/>
    <w:rsid w:val="00E96F18"/>
    <w:rsid w:val="00EF7BAA"/>
    <w:rsid w:val="00F01260"/>
    <w:rsid w:val="00F1290F"/>
    <w:rsid w:val="00F4131D"/>
    <w:rsid w:val="00F53CEC"/>
    <w:rsid w:val="00F76688"/>
    <w:rsid w:val="00F84DB8"/>
    <w:rsid w:val="00F9031A"/>
    <w:rsid w:val="00FA24AB"/>
    <w:rsid w:val="00FB3C69"/>
    <w:rsid w:val="00FC44DD"/>
    <w:rsid w:val="00FD60FC"/>
    <w:rsid w:val="00FD640D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FED6"/>
  <w15:docId w15:val="{F2AE915E-055F-0145-84F4-9FD1CA83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6440-4EC0-E040-BE2C-5EE3F51F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80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6</cp:revision>
  <cp:lastPrinted>2019-09-15T21:29:00Z</cp:lastPrinted>
  <dcterms:created xsi:type="dcterms:W3CDTF">2019-12-14T11:29:00Z</dcterms:created>
  <dcterms:modified xsi:type="dcterms:W3CDTF">2019-12-21T11:47:00Z</dcterms:modified>
</cp:coreProperties>
</file>