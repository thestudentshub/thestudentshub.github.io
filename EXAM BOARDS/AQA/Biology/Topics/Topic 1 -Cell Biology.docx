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537" w:rsidRPr="00815528" w:rsidRDefault="00E16F35">
      <w:pPr>
        <w:rPr>
          <w:b/>
          <w:i/>
          <w:u w:val="single"/>
        </w:rPr>
      </w:pPr>
      <w:r>
        <w:rPr>
          <w:b/>
          <w:i/>
          <w:u w:val="single"/>
        </w:rPr>
        <w:t>Biology</w:t>
      </w:r>
      <w:r w:rsidR="00815528" w:rsidRPr="00815528">
        <w:rPr>
          <w:b/>
          <w:i/>
          <w:u w:val="single"/>
        </w:rPr>
        <w:t xml:space="preserve"> notes</w:t>
      </w:r>
      <w:r w:rsidR="000F538C" w:rsidRPr="00815528">
        <w:rPr>
          <w:b/>
          <w:i/>
          <w:u w:val="single"/>
        </w:rPr>
        <w:t>:</w:t>
      </w:r>
    </w:p>
    <w:p w:rsidR="007F580D" w:rsidRPr="00614493" w:rsidRDefault="002426DF" w:rsidP="00AA6F1F">
      <w:pPr>
        <w:rPr>
          <w:sz w:val="14"/>
        </w:rPr>
      </w:pPr>
      <w:r>
        <w:rPr>
          <w:b/>
          <w:i/>
          <w:sz w:val="20"/>
          <w:u w:val="single"/>
        </w:rPr>
        <w:t>Topic</w:t>
      </w:r>
      <w:r w:rsidR="00E16F35">
        <w:rPr>
          <w:b/>
          <w:i/>
          <w:sz w:val="20"/>
          <w:u w:val="single"/>
        </w:rPr>
        <w:t xml:space="preserve"> 1 – Cell Biology</w:t>
      </w:r>
      <w:r>
        <w:rPr>
          <w:b/>
          <w:i/>
          <w:sz w:val="20"/>
          <w:u w:val="single"/>
        </w:rPr>
        <w:t>:</w:t>
      </w:r>
    </w:p>
    <w:p w:rsidR="000F538C" w:rsidRPr="00815528" w:rsidRDefault="00E16F35">
      <w:pPr>
        <w:rPr>
          <w:b/>
          <w:sz w:val="18"/>
          <w:u w:val="single"/>
        </w:rPr>
      </w:pPr>
      <w:r>
        <w:rPr>
          <w:b/>
          <w:sz w:val="18"/>
          <w:u w:val="single"/>
        </w:rPr>
        <w:t>Cells</w:t>
      </w:r>
      <w:r w:rsidR="00380C3F">
        <w:rPr>
          <w:b/>
          <w:sz w:val="18"/>
          <w:u w:val="single"/>
        </w:rPr>
        <w:t>:</w:t>
      </w:r>
    </w:p>
    <w:p w:rsidR="006C0B62" w:rsidRDefault="00E16F35" w:rsidP="006C0B62">
      <w:pPr>
        <w:pStyle w:val="NoSpacing"/>
        <w:rPr>
          <w:sz w:val="14"/>
        </w:rPr>
      </w:pPr>
      <w:r>
        <w:rPr>
          <w:sz w:val="14"/>
        </w:rPr>
        <w:t>All living things are made of cells</w:t>
      </w:r>
    </w:p>
    <w:p w:rsidR="00E16F35" w:rsidRDefault="00E16F35" w:rsidP="00E16F35">
      <w:pPr>
        <w:pStyle w:val="NoSpacing"/>
        <w:rPr>
          <w:sz w:val="14"/>
        </w:rPr>
      </w:pPr>
    </w:p>
    <w:p w:rsidR="006C0B62" w:rsidRDefault="00E16F35" w:rsidP="006C0B62">
      <w:pPr>
        <w:pStyle w:val="NoSpacing"/>
        <w:numPr>
          <w:ilvl w:val="0"/>
          <w:numId w:val="6"/>
        </w:numPr>
        <w:rPr>
          <w:sz w:val="14"/>
        </w:rPr>
      </w:pPr>
      <w:r>
        <w:rPr>
          <w:sz w:val="14"/>
        </w:rPr>
        <w:t>Cells can either be prokaryotic or eukaryotic</w:t>
      </w:r>
    </w:p>
    <w:p w:rsidR="00E16F35" w:rsidRDefault="00E16F35" w:rsidP="00E16F35">
      <w:pPr>
        <w:pStyle w:val="NoSpacing"/>
        <w:numPr>
          <w:ilvl w:val="1"/>
          <w:numId w:val="6"/>
        </w:numPr>
        <w:rPr>
          <w:sz w:val="14"/>
        </w:rPr>
      </w:pPr>
      <w:r>
        <w:rPr>
          <w:sz w:val="14"/>
        </w:rPr>
        <w:t>Eukaryotic Cells</w:t>
      </w:r>
      <w:r>
        <w:rPr>
          <w:sz w:val="14"/>
        </w:rPr>
        <w:tab/>
      </w:r>
    </w:p>
    <w:p w:rsidR="00E16F35" w:rsidRDefault="00E16F35" w:rsidP="00E16F35">
      <w:pPr>
        <w:pStyle w:val="NoSpacing"/>
        <w:numPr>
          <w:ilvl w:val="2"/>
          <w:numId w:val="6"/>
        </w:numPr>
        <w:rPr>
          <w:sz w:val="14"/>
        </w:rPr>
      </w:pPr>
      <w:r>
        <w:rPr>
          <w:sz w:val="14"/>
        </w:rPr>
        <w:t xml:space="preserve">Complex </w:t>
      </w:r>
    </w:p>
    <w:p w:rsidR="00E16F35" w:rsidRDefault="00E16F35" w:rsidP="00E16F35">
      <w:pPr>
        <w:pStyle w:val="NoSpacing"/>
        <w:numPr>
          <w:ilvl w:val="3"/>
          <w:numId w:val="6"/>
        </w:numPr>
        <w:rPr>
          <w:sz w:val="14"/>
        </w:rPr>
      </w:pPr>
      <w:r>
        <w:rPr>
          <w:sz w:val="14"/>
        </w:rPr>
        <w:t>E.g. Animal and plant cells</w:t>
      </w:r>
    </w:p>
    <w:p w:rsidR="00E16F35" w:rsidRDefault="00E16F35" w:rsidP="00E16F35">
      <w:pPr>
        <w:pStyle w:val="NoSpacing"/>
        <w:numPr>
          <w:ilvl w:val="2"/>
          <w:numId w:val="6"/>
        </w:numPr>
        <w:rPr>
          <w:sz w:val="14"/>
        </w:rPr>
      </w:pPr>
      <w:r>
        <w:rPr>
          <w:sz w:val="14"/>
        </w:rPr>
        <w:t>Eukaryotes are organisms that are made up of eukaryotic cells</w:t>
      </w:r>
    </w:p>
    <w:p w:rsidR="00E16F35" w:rsidRDefault="00E16F35" w:rsidP="00E16F35">
      <w:pPr>
        <w:pStyle w:val="NoSpacing"/>
        <w:numPr>
          <w:ilvl w:val="1"/>
          <w:numId w:val="6"/>
        </w:numPr>
        <w:rPr>
          <w:sz w:val="14"/>
        </w:rPr>
      </w:pPr>
      <w:r>
        <w:rPr>
          <w:sz w:val="14"/>
        </w:rPr>
        <w:t xml:space="preserve">Prokaryotic cells </w:t>
      </w:r>
    </w:p>
    <w:p w:rsidR="00E16F35" w:rsidRDefault="00E16F35" w:rsidP="00E16F35">
      <w:pPr>
        <w:pStyle w:val="NoSpacing"/>
        <w:numPr>
          <w:ilvl w:val="2"/>
          <w:numId w:val="6"/>
        </w:numPr>
        <w:rPr>
          <w:sz w:val="14"/>
        </w:rPr>
      </w:pPr>
      <w:r>
        <w:rPr>
          <w:sz w:val="14"/>
        </w:rPr>
        <w:t xml:space="preserve">Small and simple </w:t>
      </w:r>
    </w:p>
    <w:p w:rsidR="00E16F35" w:rsidRDefault="0073499B" w:rsidP="00E16F35">
      <w:pPr>
        <w:pStyle w:val="NoSpacing"/>
        <w:numPr>
          <w:ilvl w:val="3"/>
          <w:numId w:val="6"/>
        </w:numPr>
        <w:rPr>
          <w:sz w:val="14"/>
        </w:rPr>
      </w:pPr>
      <w:r>
        <w:rPr>
          <w:noProof/>
          <w:sz w:val="1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4729486</wp:posOffset>
                </wp:positionH>
                <wp:positionV relativeFrom="paragraph">
                  <wp:posOffset>30978</wp:posOffset>
                </wp:positionV>
                <wp:extent cx="2069655" cy="1551074"/>
                <wp:effectExtent l="0" t="0" r="13335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9655" cy="1551074"/>
                          <a:chOff x="0" y="0"/>
                          <a:chExt cx="2232589" cy="178181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Image result for animal cell gcs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8052"/>
                          <a:stretch/>
                        </pic:blipFill>
                        <pic:spPr bwMode="auto">
                          <a:xfrm>
                            <a:off x="0" y="0"/>
                            <a:ext cx="2226945" cy="1781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1559489" y="961284"/>
                            <a:ext cx="673100" cy="1008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516760" y="1286024"/>
                            <a:ext cx="673100" cy="1008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516760" y="1388573"/>
                            <a:ext cx="673100" cy="1008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30BF05" id="Group 15" o:spid="_x0000_s1026" style="position:absolute;margin-left:372.4pt;margin-top:2.45pt;width:162.95pt;height:122.15pt;z-index:251664384;mso-width-relative:margin;mso-height-relative:margin" coordsize="22325,1781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Image result for animal cell gcse" style="position:absolute;width:22269;height:1781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">
                  <v:imagedata r:id="rId9" o:title="Image result for animal cell gcse" cropright="24938f"/>
                </v:shape>
                <v:rect id="Rectangle 8" o:spid="_x0000_s1028" style="position:absolute;left:15594;top:9612;width:6731;height:100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" fillcolor="#4f81bd [3204]" strokecolor="#243f60 [1604]" strokeweight="2pt"/>
                <v:rect id="Rectangle 9" o:spid="_x0000_s1029" style="position:absolute;left:15167;top:12860;width:6731;height:100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" fillcolor="#4f81bd [3204]" strokecolor="#243f60 [1604]" strokeweight="2pt"/>
                <v:rect id="Rectangle 10" o:spid="_x0000_s1030" style="position:absolute;left:15167;top:13885;width:6731;height:100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" fillcolor="#4f81bd [3204]" strokecolor="#243f60 [1604]" strokeweight="2pt"/>
              </v:group>
            </w:pict>
          </mc:Fallback>
        </mc:AlternateContent>
      </w:r>
      <w:r w:rsidR="00E16F35">
        <w:rPr>
          <w:sz w:val="14"/>
        </w:rPr>
        <w:t>E.g. Bacteria</w:t>
      </w:r>
    </w:p>
    <w:p w:rsidR="00E16F35" w:rsidRDefault="00E16F35" w:rsidP="00E16F35">
      <w:pPr>
        <w:pStyle w:val="NoSpacing"/>
        <w:numPr>
          <w:ilvl w:val="2"/>
          <w:numId w:val="6"/>
        </w:numPr>
        <w:rPr>
          <w:sz w:val="14"/>
        </w:rPr>
      </w:pPr>
      <w:r>
        <w:rPr>
          <w:sz w:val="14"/>
        </w:rPr>
        <w:t>A prokaryote is a prokaryotic cell (a single celled organism)</w:t>
      </w:r>
    </w:p>
    <w:p w:rsidR="00BE7704" w:rsidRDefault="00E16F35" w:rsidP="00E16F35">
      <w:pPr>
        <w:pStyle w:val="NoSpacing"/>
        <w:numPr>
          <w:ilvl w:val="0"/>
          <w:numId w:val="6"/>
        </w:numPr>
        <w:rPr>
          <w:sz w:val="14"/>
        </w:rPr>
      </w:pPr>
      <w:r>
        <w:rPr>
          <w:sz w:val="14"/>
        </w:rPr>
        <w:t>Animal Cells:</w:t>
      </w:r>
    </w:p>
    <w:p w:rsidR="00E16F35" w:rsidRDefault="00E16F35" w:rsidP="00E16F35">
      <w:pPr>
        <w:pStyle w:val="NoSpacing"/>
        <w:numPr>
          <w:ilvl w:val="1"/>
          <w:numId w:val="6"/>
        </w:numPr>
        <w:rPr>
          <w:sz w:val="14"/>
        </w:rPr>
      </w:pPr>
      <w:r>
        <w:rPr>
          <w:sz w:val="14"/>
        </w:rPr>
        <w:t>Most animal cells have the following subcellular structures:</w:t>
      </w:r>
    </w:p>
    <w:p w:rsidR="00E16F35" w:rsidRDefault="00E16F35" w:rsidP="00E16F35">
      <w:pPr>
        <w:pStyle w:val="NoSpacing"/>
        <w:numPr>
          <w:ilvl w:val="2"/>
          <w:numId w:val="6"/>
        </w:numPr>
        <w:rPr>
          <w:sz w:val="14"/>
        </w:rPr>
      </w:pPr>
      <w:r>
        <w:rPr>
          <w:sz w:val="14"/>
        </w:rPr>
        <w:t xml:space="preserve">Nucleus </w:t>
      </w:r>
    </w:p>
    <w:p w:rsidR="00E16F35" w:rsidRDefault="00E16F35" w:rsidP="00E16F35">
      <w:pPr>
        <w:pStyle w:val="NoSpacing"/>
        <w:numPr>
          <w:ilvl w:val="3"/>
          <w:numId w:val="6"/>
        </w:numPr>
        <w:rPr>
          <w:sz w:val="14"/>
        </w:rPr>
      </w:pPr>
      <w:r>
        <w:rPr>
          <w:sz w:val="14"/>
        </w:rPr>
        <w:t>Contains genetic material that controls the activities of the cell</w:t>
      </w:r>
    </w:p>
    <w:p w:rsidR="00E16F35" w:rsidRDefault="00E16F35" w:rsidP="00E16F35">
      <w:pPr>
        <w:pStyle w:val="NoSpacing"/>
        <w:numPr>
          <w:ilvl w:val="2"/>
          <w:numId w:val="6"/>
        </w:numPr>
        <w:rPr>
          <w:sz w:val="14"/>
        </w:rPr>
      </w:pPr>
      <w:r>
        <w:rPr>
          <w:sz w:val="14"/>
        </w:rPr>
        <w:t xml:space="preserve">Cytoplasm </w:t>
      </w:r>
    </w:p>
    <w:p w:rsidR="00E16F35" w:rsidRDefault="00E16F35" w:rsidP="00E16F35">
      <w:pPr>
        <w:pStyle w:val="NoSpacing"/>
        <w:numPr>
          <w:ilvl w:val="3"/>
          <w:numId w:val="6"/>
        </w:numPr>
        <w:rPr>
          <w:sz w:val="14"/>
        </w:rPr>
      </w:pPr>
      <w:r>
        <w:rPr>
          <w:sz w:val="14"/>
        </w:rPr>
        <w:t>Gel-like substance where most of the chemical reactions happen</w:t>
      </w:r>
    </w:p>
    <w:p w:rsidR="00E16F35" w:rsidRDefault="00E16F35" w:rsidP="00E16F35">
      <w:pPr>
        <w:pStyle w:val="NoSpacing"/>
        <w:numPr>
          <w:ilvl w:val="3"/>
          <w:numId w:val="6"/>
        </w:numPr>
        <w:rPr>
          <w:sz w:val="14"/>
        </w:rPr>
      </w:pPr>
      <w:r>
        <w:rPr>
          <w:sz w:val="14"/>
        </w:rPr>
        <w:t>It contains enzymes that control these chemical reactions</w:t>
      </w:r>
    </w:p>
    <w:p w:rsidR="00E16F35" w:rsidRDefault="00E16F35" w:rsidP="00E16F35">
      <w:pPr>
        <w:pStyle w:val="NoSpacing"/>
        <w:numPr>
          <w:ilvl w:val="2"/>
          <w:numId w:val="6"/>
        </w:numPr>
        <w:rPr>
          <w:sz w:val="14"/>
        </w:rPr>
      </w:pPr>
      <w:r>
        <w:rPr>
          <w:sz w:val="14"/>
        </w:rPr>
        <w:t>Cell Membrane</w:t>
      </w:r>
    </w:p>
    <w:p w:rsidR="00E16F35" w:rsidRDefault="007311FD" w:rsidP="00E16F35">
      <w:pPr>
        <w:pStyle w:val="NoSpacing"/>
        <w:numPr>
          <w:ilvl w:val="3"/>
          <w:numId w:val="6"/>
        </w:numPr>
        <w:rPr>
          <w:sz w:val="14"/>
        </w:rPr>
      </w:pPr>
      <w:r>
        <w:rPr>
          <w:sz w:val="14"/>
        </w:rPr>
        <w:t>Holds the cell together and controls what goes in and out of the cell</w:t>
      </w:r>
    </w:p>
    <w:p w:rsidR="007311FD" w:rsidRDefault="007311FD" w:rsidP="007311FD">
      <w:pPr>
        <w:pStyle w:val="NoSpacing"/>
        <w:numPr>
          <w:ilvl w:val="2"/>
          <w:numId w:val="6"/>
        </w:numPr>
        <w:rPr>
          <w:sz w:val="14"/>
        </w:rPr>
      </w:pPr>
      <w:r>
        <w:rPr>
          <w:sz w:val="14"/>
        </w:rPr>
        <w:t xml:space="preserve">Mitochondria </w:t>
      </w:r>
    </w:p>
    <w:p w:rsidR="007311FD" w:rsidRDefault="007311FD" w:rsidP="007311FD">
      <w:pPr>
        <w:pStyle w:val="NoSpacing"/>
        <w:numPr>
          <w:ilvl w:val="3"/>
          <w:numId w:val="6"/>
        </w:numPr>
        <w:rPr>
          <w:sz w:val="14"/>
        </w:rPr>
      </w:pPr>
      <w:r>
        <w:rPr>
          <w:sz w:val="14"/>
        </w:rPr>
        <w:t>Where most of the reactions for aerobic respiration occur</w:t>
      </w:r>
    </w:p>
    <w:p w:rsidR="007311FD" w:rsidRDefault="007311FD" w:rsidP="007311FD">
      <w:pPr>
        <w:pStyle w:val="NoSpacing"/>
        <w:numPr>
          <w:ilvl w:val="3"/>
          <w:numId w:val="6"/>
        </w:numPr>
        <w:rPr>
          <w:sz w:val="14"/>
        </w:rPr>
      </w:pPr>
      <w:r>
        <w:rPr>
          <w:sz w:val="14"/>
        </w:rPr>
        <w:t>Respiration transfers energy that the cell needs to work</w:t>
      </w:r>
    </w:p>
    <w:p w:rsidR="007311FD" w:rsidRDefault="0073499B" w:rsidP="007311FD">
      <w:pPr>
        <w:pStyle w:val="NoSpacing"/>
        <w:numPr>
          <w:ilvl w:val="2"/>
          <w:numId w:val="6"/>
        </w:numPr>
        <w:rPr>
          <w:sz w:val="14"/>
        </w:rPr>
      </w:pPr>
      <w:r w:rsidRPr="0073499B">
        <w:rPr>
          <w:noProof/>
          <w:lang w:eastAsia="en-GB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4728210</wp:posOffset>
            </wp:positionH>
            <wp:positionV relativeFrom="paragraph">
              <wp:posOffset>29845</wp:posOffset>
            </wp:positionV>
            <wp:extent cx="2069465" cy="1753870"/>
            <wp:effectExtent l="0" t="0" r="0" b="0"/>
            <wp:wrapTight wrapText="bothSides">
              <wp:wrapPolygon edited="0">
                <wp:start x="13123" y="469"/>
                <wp:lineTo x="9677" y="3128"/>
                <wp:lineTo x="9544" y="3754"/>
                <wp:lineTo x="9411" y="5631"/>
                <wp:lineTo x="0" y="7508"/>
                <wp:lineTo x="0" y="7977"/>
                <wp:lineTo x="3579" y="8290"/>
                <wp:lineTo x="0" y="9072"/>
                <wp:lineTo x="0" y="12669"/>
                <wp:lineTo x="9411" y="13295"/>
                <wp:lineTo x="0" y="13920"/>
                <wp:lineTo x="0" y="16892"/>
                <wp:lineTo x="5567" y="18300"/>
                <wp:lineTo x="9411" y="18300"/>
                <wp:lineTo x="9411" y="19238"/>
                <wp:lineTo x="10207" y="20802"/>
                <wp:lineTo x="10737" y="21115"/>
                <wp:lineTo x="19883" y="21115"/>
                <wp:lineTo x="20414" y="20802"/>
                <wp:lineTo x="21342" y="19082"/>
                <wp:lineTo x="21076" y="3128"/>
                <wp:lineTo x="17365" y="469"/>
                <wp:lineTo x="13123" y="469"/>
              </wp:wrapPolygon>
            </wp:wrapTight>
            <wp:docPr id="20" name="Picture 20" descr="Image result for animal cell gc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animal cell gcs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83"/>
                    <a:stretch/>
                  </pic:blipFill>
                  <pic:spPr bwMode="auto">
                    <a:xfrm>
                      <a:off x="0" y="0"/>
                      <a:ext cx="2069465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11FD">
        <w:rPr>
          <w:sz w:val="14"/>
        </w:rPr>
        <w:t>Ribosomes</w:t>
      </w:r>
    </w:p>
    <w:p w:rsidR="007311FD" w:rsidRDefault="007311FD" w:rsidP="007311FD">
      <w:pPr>
        <w:pStyle w:val="NoSpacing"/>
        <w:numPr>
          <w:ilvl w:val="3"/>
          <w:numId w:val="6"/>
        </w:numPr>
        <w:rPr>
          <w:sz w:val="14"/>
        </w:rPr>
      </w:pPr>
      <w:r>
        <w:rPr>
          <w:sz w:val="14"/>
        </w:rPr>
        <w:t>Where protein is made</w:t>
      </w:r>
    </w:p>
    <w:p w:rsidR="007311FD" w:rsidRDefault="007311FD" w:rsidP="007311FD">
      <w:pPr>
        <w:pStyle w:val="NoSpacing"/>
        <w:numPr>
          <w:ilvl w:val="0"/>
          <w:numId w:val="6"/>
        </w:numPr>
        <w:rPr>
          <w:sz w:val="14"/>
        </w:rPr>
      </w:pPr>
      <w:r>
        <w:rPr>
          <w:sz w:val="14"/>
        </w:rPr>
        <w:t>Plant Cells:</w:t>
      </w:r>
      <w:r>
        <w:rPr>
          <w:sz w:val="14"/>
        </w:rPr>
        <w:tab/>
      </w:r>
    </w:p>
    <w:p w:rsidR="007311FD" w:rsidRPr="0073499B" w:rsidRDefault="007311FD" w:rsidP="00380C3F">
      <w:pPr>
        <w:pStyle w:val="NoSpacing"/>
        <w:numPr>
          <w:ilvl w:val="1"/>
          <w:numId w:val="6"/>
        </w:numPr>
        <w:rPr>
          <w:sz w:val="14"/>
        </w:rPr>
      </w:pPr>
      <w:r w:rsidRPr="0073499B">
        <w:rPr>
          <w:sz w:val="14"/>
        </w:rPr>
        <w:t xml:space="preserve">Usually have all the subcellular </w:t>
      </w:r>
      <w:r w:rsidR="0073499B" w:rsidRPr="0073499B">
        <w:rPr>
          <w:sz w:val="14"/>
        </w:rPr>
        <w:t>structures</w:t>
      </w:r>
      <w:r w:rsidRPr="0073499B">
        <w:rPr>
          <w:sz w:val="14"/>
        </w:rPr>
        <w:t xml:space="preserve"> that animal cells have plus:</w:t>
      </w:r>
    </w:p>
    <w:p w:rsidR="007311FD" w:rsidRPr="0073499B" w:rsidRDefault="007311FD" w:rsidP="0073499B">
      <w:pPr>
        <w:pStyle w:val="NoSpacing"/>
        <w:numPr>
          <w:ilvl w:val="2"/>
          <w:numId w:val="6"/>
        </w:numPr>
        <w:rPr>
          <w:sz w:val="14"/>
        </w:rPr>
      </w:pPr>
      <w:r w:rsidRPr="0073499B">
        <w:rPr>
          <w:sz w:val="14"/>
        </w:rPr>
        <w:t>Rigid Cell Wall</w:t>
      </w:r>
    </w:p>
    <w:p w:rsidR="007311FD" w:rsidRPr="0073499B" w:rsidRDefault="007311FD" w:rsidP="00380C3F">
      <w:pPr>
        <w:pStyle w:val="NoSpacing"/>
        <w:numPr>
          <w:ilvl w:val="3"/>
          <w:numId w:val="6"/>
        </w:numPr>
        <w:rPr>
          <w:sz w:val="14"/>
        </w:rPr>
      </w:pPr>
      <w:r w:rsidRPr="0073499B">
        <w:rPr>
          <w:sz w:val="14"/>
        </w:rPr>
        <w:t>Made of cellulose</w:t>
      </w:r>
    </w:p>
    <w:p w:rsidR="007311FD" w:rsidRPr="0073499B" w:rsidRDefault="007311FD" w:rsidP="00380C3F">
      <w:pPr>
        <w:pStyle w:val="NoSpacing"/>
        <w:numPr>
          <w:ilvl w:val="3"/>
          <w:numId w:val="6"/>
        </w:numPr>
        <w:rPr>
          <w:sz w:val="14"/>
        </w:rPr>
      </w:pPr>
      <w:r w:rsidRPr="0073499B">
        <w:rPr>
          <w:sz w:val="14"/>
        </w:rPr>
        <w:t>It supports and strengthens the cell</w:t>
      </w:r>
    </w:p>
    <w:p w:rsidR="0073499B" w:rsidRPr="0073499B" w:rsidRDefault="007311FD" w:rsidP="0073499B">
      <w:pPr>
        <w:pStyle w:val="NoSpacing"/>
        <w:numPr>
          <w:ilvl w:val="2"/>
          <w:numId w:val="6"/>
        </w:numPr>
        <w:rPr>
          <w:sz w:val="14"/>
        </w:rPr>
      </w:pPr>
      <w:r w:rsidRPr="0073499B">
        <w:rPr>
          <w:sz w:val="14"/>
        </w:rPr>
        <w:t>Permanent vacuole</w:t>
      </w:r>
    </w:p>
    <w:p w:rsidR="007311FD" w:rsidRPr="00380C3F" w:rsidRDefault="007311FD" w:rsidP="00380C3F">
      <w:pPr>
        <w:pStyle w:val="NoSpacing"/>
        <w:numPr>
          <w:ilvl w:val="3"/>
          <w:numId w:val="6"/>
        </w:numPr>
        <w:rPr>
          <w:sz w:val="14"/>
        </w:rPr>
      </w:pPr>
      <w:r w:rsidRPr="0073499B">
        <w:rPr>
          <w:sz w:val="14"/>
        </w:rPr>
        <w:t xml:space="preserve">Contains cell sap, a weak solution of sugar and salts </w:t>
      </w:r>
      <w:r w:rsidRPr="0073499B">
        <w:rPr>
          <w:sz w:val="14"/>
        </w:rPr>
        <w:fldChar w:fldCharType="begin"/>
      </w:r>
      <w:r w:rsidRPr="0073499B">
        <w:rPr>
          <w:sz w:val="14"/>
        </w:rPr>
        <w:instrText xml:space="preserve"> INCLUDEPICTURE "https://upload.wikimedia.org/wikipedia/commons/thumb/6/65/Differences_between_simple_animal_and_plant_cells_%28en%29.svg/400px-Differences_between_simple_animal_and_plant_cells_%28en%29.svg.png" \* MERGEFORMATINET </w:instrText>
      </w:r>
      <w:r w:rsidRPr="0073499B">
        <w:rPr>
          <w:sz w:val="14"/>
        </w:rPr>
        <w:fldChar w:fldCharType="separate"/>
      </w:r>
      <w:r w:rsidRPr="0073499B">
        <w:rPr>
          <w:sz w:val="14"/>
        </w:rPr>
        <w:fldChar w:fldCharType="end"/>
      </w:r>
    </w:p>
    <w:p w:rsidR="007311FD" w:rsidRPr="0073499B" w:rsidRDefault="007311FD" w:rsidP="0073499B">
      <w:pPr>
        <w:pStyle w:val="NoSpacing"/>
        <w:numPr>
          <w:ilvl w:val="2"/>
          <w:numId w:val="6"/>
        </w:numPr>
        <w:rPr>
          <w:sz w:val="14"/>
        </w:rPr>
      </w:pPr>
      <w:r w:rsidRPr="0073499B">
        <w:rPr>
          <w:sz w:val="14"/>
        </w:rPr>
        <w:t xml:space="preserve">Chloroplasts </w:t>
      </w:r>
    </w:p>
    <w:p w:rsidR="007311FD" w:rsidRPr="0073499B" w:rsidRDefault="007311FD" w:rsidP="00380C3F">
      <w:pPr>
        <w:pStyle w:val="NoSpacing"/>
        <w:numPr>
          <w:ilvl w:val="3"/>
          <w:numId w:val="6"/>
        </w:numPr>
        <w:rPr>
          <w:sz w:val="14"/>
        </w:rPr>
      </w:pPr>
      <w:r w:rsidRPr="0073499B">
        <w:rPr>
          <w:sz w:val="14"/>
        </w:rPr>
        <w:t>Where photosynthesis occurs, which makes food for the plant</w:t>
      </w:r>
    </w:p>
    <w:p w:rsidR="007311FD" w:rsidRPr="0073499B" w:rsidRDefault="007311FD" w:rsidP="00380C3F">
      <w:pPr>
        <w:pStyle w:val="NoSpacing"/>
        <w:numPr>
          <w:ilvl w:val="3"/>
          <w:numId w:val="6"/>
        </w:numPr>
        <w:rPr>
          <w:sz w:val="14"/>
        </w:rPr>
      </w:pPr>
      <w:r w:rsidRPr="0073499B">
        <w:rPr>
          <w:sz w:val="14"/>
        </w:rPr>
        <w:t>They contain a green substance called chlorophyll which absorbs light</w:t>
      </w:r>
    </w:p>
    <w:p w:rsidR="007311FD" w:rsidRDefault="007311FD" w:rsidP="00380C3F">
      <w:pPr>
        <w:pStyle w:val="NoSpacing"/>
        <w:numPr>
          <w:ilvl w:val="0"/>
          <w:numId w:val="6"/>
        </w:numPr>
        <w:rPr>
          <w:sz w:val="14"/>
        </w:rPr>
      </w:pPr>
      <w:r w:rsidRPr="0073499B">
        <w:rPr>
          <w:sz w:val="14"/>
        </w:rPr>
        <w:t>Bacteria Cells:</w:t>
      </w:r>
    </w:p>
    <w:p w:rsidR="00380C3F" w:rsidRPr="0073499B" w:rsidRDefault="00380C3F" w:rsidP="00380C3F">
      <w:pPr>
        <w:pStyle w:val="NoSpacing"/>
        <w:numPr>
          <w:ilvl w:val="1"/>
          <w:numId w:val="6"/>
        </w:numPr>
        <w:rPr>
          <w:sz w:val="14"/>
        </w:rPr>
      </w:pPr>
      <w:r>
        <w:rPr>
          <w:sz w:val="14"/>
        </w:rPr>
        <w:t>Bacteria are prokaryotes</w:t>
      </w:r>
    </w:p>
    <w:p w:rsidR="00380C3F" w:rsidRDefault="00380C3F" w:rsidP="00380C3F">
      <w:pPr>
        <w:rPr>
          <w:b/>
          <w:sz w:val="18"/>
          <w:u w:val="single"/>
        </w:rPr>
      </w:pPr>
      <w:r w:rsidRPr="00380C3F">
        <w:rPr>
          <w:rFonts w:ascii="Times New Roman" w:eastAsia="Times New Roman" w:hAnsi="Times New Roman" w:cs="Times New Roman"/>
          <w:sz w:val="24"/>
          <w:szCs w:val="24"/>
          <w:lang w:eastAsia="en-GB"/>
        </w:rPr>
        <w:drawing>
          <wp:anchor distT="0" distB="0" distL="114300" distR="114300" simplePos="0" relativeHeight="251666432" behindDoc="1" locked="0" layoutInCell="1" allowOverlap="1" wp14:anchorId="2C01D2C6">
            <wp:simplePos x="0" y="0"/>
            <wp:positionH relativeFrom="column">
              <wp:posOffset>-25400</wp:posOffset>
            </wp:positionH>
            <wp:positionV relativeFrom="paragraph">
              <wp:posOffset>226695</wp:posOffset>
            </wp:positionV>
            <wp:extent cx="6646545" cy="1478915"/>
            <wp:effectExtent l="0" t="0" r="0" b="0"/>
            <wp:wrapTight wrapText="bothSides">
              <wp:wrapPolygon edited="0">
                <wp:start x="0" y="0"/>
                <wp:lineTo x="0" y="21331"/>
                <wp:lineTo x="21544" y="21331"/>
                <wp:lineTo x="21544" y="0"/>
                <wp:lineTo x="0" y="0"/>
              </wp:wrapPolygon>
            </wp:wrapTight>
            <wp:docPr id="21" name="Picture 21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457"/>
                    <a:stretch/>
                  </pic:blipFill>
                  <pic:spPr bwMode="auto">
                    <a:xfrm>
                      <a:off x="0" y="0"/>
                      <a:ext cx="6646545" cy="1478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0C3F" w:rsidRDefault="00380C3F" w:rsidP="00380C3F">
      <w:pPr>
        <w:rPr>
          <w:b/>
          <w:sz w:val="18"/>
          <w:u w:val="single"/>
        </w:rPr>
      </w:pPr>
      <w:r>
        <w:rPr>
          <w:b/>
          <w:sz w:val="18"/>
          <w:u w:val="single"/>
        </w:rPr>
        <w:t>Microscopy:</w:t>
      </w:r>
    </w:p>
    <w:p w:rsidR="00380C3F" w:rsidRDefault="00ED55C0" w:rsidP="00380C3F">
      <w:pPr>
        <w:pStyle w:val="NoSpacing"/>
        <w:numPr>
          <w:ilvl w:val="0"/>
          <w:numId w:val="6"/>
        </w:numPr>
        <w:rPr>
          <w:sz w:val="14"/>
        </w:rPr>
      </w:pPr>
      <w:r>
        <w:rPr>
          <w:sz w:val="14"/>
        </w:rPr>
        <w:t>Microscopes let us see things that we can’t see with the naked eye</w:t>
      </w:r>
    </w:p>
    <w:p w:rsidR="00ED55C0" w:rsidRDefault="00ED55C0" w:rsidP="00380C3F">
      <w:pPr>
        <w:pStyle w:val="NoSpacing"/>
        <w:numPr>
          <w:ilvl w:val="0"/>
          <w:numId w:val="6"/>
        </w:numPr>
        <w:rPr>
          <w:sz w:val="14"/>
        </w:rPr>
      </w:pPr>
      <w:r>
        <w:rPr>
          <w:sz w:val="14"/>
        </w:rPr>
        <w:t>The microscopy techniques we can use have developed over the years as technology and knowledge have improved</w:t>
      </w:r>
    </w:p>
    <w:p w:rsidR="00ED55C0" w:rsidRDefault="00ED55C0" w:rsidP="00380C3F">
      <w:pPr>
        <w:pStyle w:val="NoSpacing"/>
        <w:numPr>
          <w:ilvl w:val="0"/>
          <w:numId w:val="6"/>
        </w:numPr>
        <w:rPr>
          <w:sz w:val="14"/>
        </w:rPr>
      </w:pPr>
      <w:r>
        <w:rPr>
          <w:sz w:val="14"/>
        </w:rPr>
        <w:t>Light microscopes:</w:t>
      </w:r>
    </w:p>
    <w:p w:rsidR="00ED55C0" w:rsidRDefault="00ED55C0" w:rsidP="00ED55C0">
      <w:pPr>
        <w:pStyle w:val="NoSpacing"/>
        <w:numPr>
          <w:ilvl w:val="1"/>
          <w:numId w:val="6"/>
        </w:numPr>
        <w:rPr>
          <w:sz w:val="14"/>
        </w:rPr>
      </w:pPr>
      <w:r>
        <w:rPr>
          <w:sz w:val="14"/>
        </w:rPr>
        <w:t xml:space="preserve">Light microscopes use light and lenses to form an image of a specimen and magnify it </w:t>
      </w:r>
    </w:p>
    <w:p w:rsidR="00ED55C0" w:rsidRDefault="00854025" w:rsidP="00ED55C0">
      <w:pPr>
        <w:pStyle w:val="NoSpacing"/>
        <w:numPr>
          <w:ilvl w:val="0"/>
          <w:numId w:val="6"/>
        </w:numPr>
        <w:rPr>
          <w:sz w:val="14"/>
        </w:rPr>
      </w:pPr>
      <w:r>
        <w:rPr>
          <w:sz w:val="14"/>
        </w:rPr>
        <w:t>Electron</w:t>
      </w:r>
      <w:r w:rsidR="00ED55C0">
        <w:rPr>
          <w:sz w:val="14"/>
        </w:rPr>
        <w:t xml:space="preserve"> microscopes </w:t>
      </w:r>
    </w:p>
    <w:p w:rsidR="00ED55C0" w:rsidRDefault="00ED55C0" w:rsidP="00ED55C0">
      <w:pPr>
        <w:pStyle w:val="NoSpacing"/>
        <w:numPr>
          <w:ilvl w:val="1"/>
          <w:numId w:val="6"/>
        </w:numPr>
        <w:rPr>
          <w:sz w:val="14"/>
        </w:rPr>
      </w:pPr>
      <w:r>
        <w:rPr>
          <w:sz w:val="14"/>
        </w:rPr>
        <w:t>Use electrons instead of light to form an image</w:t>
      </w:r>
    </w:p>
    <w:p w:rsidR="00ED55C0" w:rsidRDefault="00ED55C0" w:rsidP="00ED55C0">
      <w:pPr>
        <w:pStyle w:val="NoSpacing"/>
        <w:numPr>
          <w:ilvl w:val="2"/>
          <w:numId w:val="6"/>
        </w:numPr>
        <w:rPr>
          <w:sz w:val="14"/>
        </w:rPr>
      </w:pPr>
      <w:r>
        <w:rPr>
          <w:sz w:val="14"/>
        </w:rPr>
        <w:t>They have a much higher magnification than light microscopes</w:t>
      </w:r>
    </w:p>
    <w:p w:rsidR="00ED55C0" w:rsidRDefault="00ED55C0" w:rsidP="00ED55C0">
      <w:pPr>
        <w:pStyle w:val="NoSpacing"/>
        <w:numPr>
          <w:ilvl w:val="2"/>
          <w:numId w:val="6"/>
        </w:numPr>
        <w:rPr>
          <w:sz w:val="14"/>
        </w:rPr>
      </w:pPr>
      <w:r>
        <w:rPr>
          <w:sz w:val="14"/>
        </w:rPr>
        <w:t>They also have a higher resolution</w:t>
      </w:r>
    </w:p>
    <w:p w:rsidR="00ED55C0" w:rsidRDefault="00ED55C0" w:rsidP="00ED55C0">
      <w:pPr>
        <w:pStyle w:val="NoSpacing"/>
        <w:numPr>
          <w:ilvl w:val="1"/>
          <w:numId w:val="6"/>
        </w:numPr>
        <w:rPr>
          <w:sz w:val="14"/>
        </w:rPr>
      </w:pPr>
      <w:r>
        <w:rPr>
          <w:sz w:val="14"/>
        </w:rPr>
        <w:t>This means that they let us see much smaller things in more detail</w:t>
      </w:r>
    </w:p>
    <w:p w:rsidR="00ED55C0" w:rsidRPr="00ED55C0" w:rsidRDefault="00854025" w:rsidP="00854025">
      <w:pPr>
        <w:pStyle w:val="NoSpacing"/>
        <w:numPr>
          <w:ilvl w:val="0"/>
          <w:numId w:val="6"/>
        </w:numPr>
        <w:rPr>
          <w:sz w:val="14"/>
        </w:rPr>
      </w:pPr>
      <w:r>
        <w:rPr>
          <w:sz w:val="14"/>
        </w:rPr>
        <w:t>Magnification = image size / real size</w:t>
      </w:r>
      <w:bookmarkStart w:id="0" w:name="_GoBack"/>
      <w:bookmarkEnd w:id="0"/>
    </w:p>
    <w:p w:rsidR="00380C3F" w:rsidRPr="00380C3F" w:rsidRDefault="00380C3F" w:rsidP="00380C3F">
      <w:pPr>
        <w:rPr>
          <w:b/>
          <w:sz w:val="18"/>
          <w:u w:val="single"/>
        </w:rPr>
      </w:pPr>
    </w:p>
    <w:p w:rsidR="007311FD" w:rsidRPr="00380C3F" w:rsidRDefault="0073499B" w:rsidP="00380C3F">
      <w:pPr>
        <w:pStyle w:val="NoSpacing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499B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Pr="0073499B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INCLUDEPICTURE "https://upload.wikimedia.org/wikipedia/commons/thumb/6/65/Differences_between_simple_animal_and_plant_cells_%28en%29.svg/400px-Differences_between_simple_animal_and_plant_cells_%28en%29.svg.png" \* MERGEFORMATINET </w:instrText>
      </w:r>
      <w:r w:rsidRPr="0073499B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  <w:r w:rsidRPr="0073499B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sectPr w:rsidR="007311FD" w:rsidRPr="00380C3F" w:rsidSect="00420A7B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0A3C" w:rsidRDefault="00C20A3C" w:rsidP="0035336B">
      <w:pPr>
        <w:spacing w:after="0" w:line="240" w:lineRule="auto"/>
      </w:pPr>
      <w:r>
        <w:separator/>
      </w:r>
    </w:p>
  </w:endnote>
  <w:endnote w:type="continuationSeparator" w:id="0">
    <w:p w:rsidR="00C20A3C" w:rsidRDefault="00C20A3C" w:rsidP="00353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0A3C" w:rsidRDefault="00C20A3C" w:rsidP="0035336B">
      <w:pPr>
        <w:spacing w:after="0" w:line="240" w:lineRule="auto"/>
      </w:pPr>
      <w:r>
        <w:separator/>
      </w:r>
    </w:p>
  </w:footnote>
  <w:footnote w:type="continuationSeparator" w:id="0">
    <w:p w:rsidR="00C20A3C" w:rsidRDefault="00C20A3C" w:rsidP="00353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C7EA1"/>
    <w:multiLevelType w:val="hybridMultilevel"/>
    <w:tmpl w:val="7D70A54A"/>
    <w:lvl w:ilvl="0" w:tplc="7A36E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D77C7"/>
    <w:multiLevelType w:val="hybridMultilevel"/>
    <w:tmpl w:val="D666A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A0E07"/>
    <w:multiLevelType w:val="hybridMultilevel"/>
    <w:tmpl w:val="CF14C5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4052D"/>
    <w:multiLevelType w:val="hybridMultilevel"/>
    <w:tmpl w:val="65F61B7A"/>
    <w:lvl w:ilvl="0" w:tplc="7A36E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B6A8F"/>
    <w:multiLevelType w:val="hybridMultilevel"/>
    <w:tmpl w:val="4998A6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6E4F75"/>
    <w:multiLevelType w:val="hybridMultilevel"/>
    <w:tmpl w:val="07B4009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8D12C6"/>
    <w:multiLevelType w:val="hybridMultilevel"/>
    <w:tmpl w:val="CD18B7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184FD6"/>
    <w:multiLevelType w:val="hybridMultilevel"/>
    <w:tmpl w:val="A580B58C"/>
    <w:lvl w:ilvl="0" w:tplc="A36E2E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A9F474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7A36E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65B2BE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33F88"/>
    <w:multiLevelType w:val="hybridMultilevel"/>
    <w:tmpl w:val="623AA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CE441F"/>
    <w:multiLevelType w:val="hybridMultilevel"/>
    <w:tmpl w:val="558E9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0B3152"/>
    <w:multiLevelType w:val="hybridMultilevel"/>
    <w:tmpl w:val="B9D48C26"/>
    <w:lvl w:ilvl="0" w:tplc="7A36EB3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1" w15:restartNumberingAfterBreak="0">
    <w:nsid w:val="40874CDC"/>
    <w:multiLevelType w:val="hybridMultilevel"/>
    <w:tmpl w:val="DA708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154EFA"/>
    <w:multiLevelType w:val="hybridMultilevel"/>
    <w:tmpl w:val="4B648F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3370C1"/>
    <w:multiLevelType w:val="hybridMultilevel"/>
    <w:tmpl w:val="7BF85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372A51"/>
    <w:multiLevelType w:val="hybridMultilevel"/>
    <w:tmpl w:val="38FEC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0F0832"/>
    <w:multiLevelType w:val="hybridMultilevel"/>
    <w:tmpl w:val="60DE9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19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4960301A"/>
    <w:multiLevelType w:val="hybridMultilevel"/>
    <w:tmpl w:val="377CEE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D801E6"/>
    <w:multiLevelType w:val="hybridMultilevel"/>
    <w:tmpl w:val="54F6FB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AF28DA"/>
    <w:multiLevelType w:val="hybridMultilevel"/>
    <w:tmpl w:val="FD0651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B73D51"/>
    <w:multiLevelType w:val="hybridMultilevel"/>
    <w:tmpl w:val="03482A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E46AFA"/>
    <w:multiLevelType w:val="hybridMultilevel"/>
    <w:tmpl w:val="991690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F26A4A"/>
    <w:multiLevelType w:val="hybridMultilevel"/>
    <w:tmpl w:val="454493EC"/>
    <w:lvl w:ilvl="0" w:tplc="B1164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1164AC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4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B56BE8"/>
    <w:multiLevelType w:val="hybridMultilevel"/>
    <w:tmpl w:val="D236DB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212961"/>
    <w:multiLevelType w:val="hybridMultilevel"/>
    <w:tmpl w:val="5D40D9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A010E0"/>
    <w:multiLevelType w:val="hybridMultilevel"/>
    <w:tmpl w:val="2732FD3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EFD2DB5"/>
    <w:multiLevelType w:val="hybridMultilevel"/>
    <w:tmpl w:val="73B8E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335E28"/>
    <w:multiLevelType w:val="hybridMultilevel"/>
    <w:tmpl w:val="D4A09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21"/>
  </w:num>
  <w:num w:numId="4">
    <w:abstractNumId w:val="9"/>
  </w:num>
  <w:num w:numId="5">
    <w:abstractNumId w:val="13"/>
  </w:num>
  <w:num w:numId="6">
    <w:abstractNumId w:val="4"/>
  </w:num>
  <w:num w:numId="7">
    <w:abstractNumId w:val="2"/>
  </w:num>
  <w:num w:numId="8">
    <w:abstractNumId w:val="7"/>
  </w:num>
  <w:num w:numId="9">
    <w:abstractNumId w:val="22"/>
  </w:num>
  <w:num w:numId="10">
    <w:abstractNumId w:val="0"/>
  </w:num>
  <w:num w:numId="11">
    <w:abstractNumId w:val="10"/>
  </w:num>
  <w:num w:numId="12">
    <w:abstractNumId w:val="3"/>
  </w:num>
  <w:num w:numId="13">
    <w:abstractNumId w:val="15"/>
  </w:num>
  <w:num w:numId="14">
    <w:abstractNumId w:val="18"/>
  </w:num>
  <w:num w:numId="15">
    <w:abstractNumId w:val="20"/>
  </w:num>
  <w:num w:numId="16">
    <w:abstractNumId w:val="24"/>
  </w:num>
  <w:num w:numId="17">
    <w:abstractNumId w:val="16"/>
  </w:num>
  <w:num w:numId="18">
    <w:abstractNumId w:val="1"/>
  </w:num>
  <w:num w:numId="19">
    <w:abstractNumId w:val="25"/>
  </w:num>
  <w:num w:numId="20">
    <w:abstractNumId w:val="5"/>
  </w:num>
  <w:num w:numId="21">
    <w:abstractNumId w:val="17"/>
  </w:num>
  <w:num w:numId="22">
    <w:abstractNumId w:val="23"/>
  </w:num>
  <w:num w:numId="23">
    <w:abstractNumId w:val="19"/>
  </w:num>
  <w:num w:numId="24">
    <w:abstractNumId w:val="8"/>
  </w:num>
  <w:num w:numId="25">
    <w:abstractNumId w:val="26"/>
  </w:num>
  <w:num w:numId="26">
    <w:abstractNumId w:val="14"/>
  </w:num>
  <w:num w:numId="27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F35"/>
    <w:rsid w:val="00002C66"/>
    <w:rsid w:val="00012C32"/>
    <w:rsid w:val="000132B8"/>
    <w:rsid w:val="000142B6"/>
    <w:rsid w:val="00086518"/>
    <w:rsid w:val="000A18B7"/>
    <w:rsid w:val="000C0759"/>
    <w:rsid w:val="000D31A9"/>
    <w:rsid w:val="000D4A13"/>
    <w:rsid w:val="000F538C"/>
    <w:rsid w:val="001015FC"/>
    <w:rsid w:val="00111C68"/>
    <w:rsid w:val="00145E0D"/>
    <w:rsid w:val="00171D6A"/>
    <w:rsid w:val="001966C2"/>
    <w:rsid w:val="001B1323"/>
    <w:rsid w:val="001B5597"/>
    <w:rsid w:val="001D7323"/>
    <w:rsid w:val="001F4DF2"/>
    <w:rsid w:val="00235F33"/>
    <w:rsid w:val="002426DF"/>
    <w:rsid w:val="0025576A"/>
    <w:rsid w:val="00291592"/>
    <w:rsid w:val="00295327"/>
    <w:rsid w:val="002D4759"/>
    <w:rsid w:val="002E7B4D"/>
    <w:rsid w:val="00352527"/>
    <w:rsid w:val="0035336B"/>
    <w:rsid w:val="00353641"/>
    <w:rsid w:val="00373CCD"/>
    <w:rsid w:val="00380C3F"/>
    <w:rsid w:val="003A4375"/>
    <w:rsid w:val="003F42D0"/>
    <w:rsid w:val="00407F3E"/>
    <w:rsid w:val="0041117E"/>
    <w:rsid w:val="00420A7B"/>
    <w:rsid w:val="0044247F"/>
    <w:rsid w:val="00466537"/>
    <w:rsid w:val="00495567"/>
    <w:rsid w:val="004B328E"/>
    <w:rsid w:val="004E1155"/>
    <w:rsid w:val="00502BBB"/>
    <w:rsid w:val="00542962"/>
    <w:rsid w:val="00545F72"/>
    <w:rsid w:val="00550C2F"/>
    <w:rsid w:val="00555C7C"/>
    <w:rsid w:val="00556072"/>
    <w:rsid w:val="0057085F"/>
    <w:rsid w:val="00583403"/>
    <w:rsid w:val="005A69C6"/>
    <w:rsid w:val="005B1B97"/>
    <w:rsid w:val="005C7E12"/>
    <w:rsid w:val="005D3B30"/>
    <w:rsid w:val="00614493"/>
    <w:rsid w:val="00626174"/>
    <w:rsid w:val="00635E54"/>
    <w:rsid w:val="00655940"/>
    <w:rsid w:val="0066273E"/>
    <w:rsid w:val="00664FD5"/>
    <w:rsid w:val="00670A76"/>
    <w:rsid w:val="006B0A33"/>
    <w:rsid w:val="006C0B62"/>
    <w:rsid w:val="006C4A8C"/>
    <w:rsid w:val="006E6034"/>
    <w:rsid w:val="006F2E93"/>
    <w:rsid w:val="00715758"/>
    <w:rsid w:val="007311FD"/>
    <w:rsid w:val="0073499B"/>
    <w:rsid w:val="00735FF8"/>
    <w:rsid w:val="00764B31"/>
    <w:rsid w:val="007F580D"/>
    <w:rsid w:val="00810B5C"/>
    <w:rsid w:val="00811973"/>
    <w:rsid w:val="00814838"/>
    <w:rsid w:val="00815528"/>
    <w:rsid w:val="008215FD"/>
    <w:rsid w:val="0082415E"/>
    <w:rsid w:val="008370FE"/>
    <w:rsid w:val="00844196"/>
    <w:rsid w:val="00854025"/>
    <w:rsid w:val="008645C1"/>
    <w:rsid w:val="00875E3B"/>
    <w:rsid w:val="00877370"/>
    <w:rsid w:val="00886A87"/>
    <w:rsid w:val="0089661E"/>
    <w:rsid w:val="008B1551"/>
    <w:rsid w:val="008E4DBF"/>
    <w:rsid w:val="00944E6F"/>
    <w:rsid w:val="00964950"/>
    <w:rsid w:val="009B2C3B"/>
    <w:rsid w:val="009B3738"/>
    <w:rsid w:val="009E257C"/>
    <w:rsid w:val="00A047AF"/>
    <w:rsid w:val="00A603BB"/>
    <w:rsid w:val="00A62F4C"/>
    <w:rsid w:val="00A64FAA"/>
    <w:rsid w:val="00A73CD0"/>
    <w:rsid w:val="00A80CDB"/>
    <w:rsid w:val="00AA6F1F"/>
    <w:rsid w:val="00AC779E"/>
    <w:rsid w:val="00AD2A3E"/>
    <w:rsid w:val="00AE193F"/>
    <w:rsid w:val="00B015D7"/>
    <w:rsid w:val="00B32F93"/>
    <w:rsid w:val="00BA2561"/>
    <w:rsid w:val="00BA36A9"/>
    <w:rsid w:val="00BB3B4C"/>
    <w:rsid w:val="00BC7813"/>
    <w:rsid w:val="00BE7704"/>
    <w:rsid w:val="00BF258B"/>
    <w:rsid w:val="00C14770"/>
    <w:rsid w:val="00C20A3C"/>
    <w:rsid w:val="00C4121F"/>
    <w:rsid w:val="00C77AEA"/>
    <w:rsid w:val="00C970AF"/>
    <w:rsid w:val="00CC4A5C"/>
    <w:rsid w:val="00CD0CDC"/>
    <w:rsid w:val="00D26EA9"/>
    <w:rsid w:val="00D822E4"/>
    <w:rsid w:val="00D92942"/>
    <w:rsid w:val="00DB5562"/>
    <w:rsid w:val="00DC405D"/>
    <w:rsid w:val="00DF36FD"/>
    <w:rsid w:val="00E1128A"/>
    <w:rsid w:val="00E12060"/>
    <w:rsid w:val="00E142E5"/>
    <w:rsid w:val="00E16F35"/>
    <w:rsid w:val="00E26CB5"/>
    <w:rsid w:val="00E27860"/>
    <w:rsid w:val="00E36CF9"/>
    <w:rsid w:val="00E80D23"/>
    <w:rsid w:val="00E96F18"/>
    <w:rsid w:val="00ED55C0"/>
    <w:rsid w:val="00F01260"/>
    <w:rsid w:val="00F4131D"/>
    <w:rsid w:val="00F53CEC"/>
    <w:rsid w:val="00F76688"/>
    <w:rsid w:val="00F84DB8"/>
    <w:rsid w:val="00F9031A"/>
    <w:rsid w:val="00FA24AB"/>
    <w:rsid w:val="00FB3C69"/>
    <w:rsid w:val="00FC44DD"/>
    <w:rsid w:val="00FD60FC"/>
    <w:rsid w:val="00FD7DE3"/>
    <w:rsid w:val="00FE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65FBB"/>
  <w15:docId w15:val="{C3E71291-CC31-3F4F-8F2A-48D60A275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183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3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CE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E1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E115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D732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33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36B"/>
  </w:style>
  <w:style w:type="paragraph" w:styleId="Footer">
    <w:name w:val="footer"/>
    <w:basedOn w:val="Normal"/>
    <w:link w:val="FooterChar"/>
    <w:uiPriority w:val="99"/>
    <w:unhideWhenUsed/>
    <w:rsid w:val="003533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36B"/>
  </w:style>
  <w:style w:type="paragraph" w:styleId="ListParagraph">
    <w:name w:val="List Paragraph"/>
    <w:basedOn w:val="Normal"/>
    <w:uiPriority w:val="34"/>
    <w:qFormat/>
    <w:rsid w:val="00815528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502BBB"/>
    <w:rPr>
      <w:i/>
      <w:iCs/>
      <w:color w:val="404040" w:themeColor="text1" w:themeTint="BF"/>
    </w:rPr>
  </w:style>
  <w:style w:type="character" w:styleId="CommentReference">
    <w:name w:val="annotation reference"/>
    <w:basedOn w:val="DefaultParagraphFont"/>
    <w:uiPriority w:val="99"/>
    <w:semiHidden/>
    <w:unhideWhenUsed/>
    <w:rsid w:val="00A80C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0C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0C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0C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0CDB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896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1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vendattani/Library/Group%20Containers/UBF8T346G9.Office/User%20Content.localized/Templates.localized/Note%20sty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0B72DA-33F7-AD45-AEB7-F2F158E61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Note style.dotx</Template>
  <TotalTime>23</TotalTime>
  <Pages>1</Pages>
  <Words>408</Words>
  <Characters>1934</Characters>
  <Application>Microsoft Office Word</Application>
  <DocSecurity>0</DocSecurity>
  <Lines>80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 Dattani</dc:creator>
  <cp:lastModifiedBy>Dattani Dibble</cp:lastModifiedBy>
  <cp:revision>2</cp:revision>
  <cp:lastPrinted>2019-09-15T21:29:00Z</cp:lastPrinted>
  <dcterms:created xsi:type="dcterms:W3CDTF">2020-01-04T14:23:00Z</dcterms:created>
  <dcterms:modified xsi:type="dcterms:W3CDTF">2020-01-04T15:05:00Z</dcterms:modified>
</cp:coreProperties>
</file>