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46D0B" w14:textId="77777777" w:rsidR="00466537" w:rsidRPr="00815528" w:rsidRDefault="00983BCC">
      <w:pPr>
        <w:rPr>
          <w:b/>
          <w:i/>
          <w:u w:val="single"/>
        </w:rPr>
      </w:pPr>
      <w:r>
        <w:rPr>
          <w:b/>
          <w:i/>
          <w:u w:val="single"/>
        </w:rPr>
        <w:t>Physics</w:t>
      </w:r>
      <w:r w:rsidR="00815528" w:rsidRPr="00815528">
        <w:rPr>
          <w:b/>
          <w:i/>
          <w:u w:val="single"/>
        </w:rPr>
        <w:t xml:space="preserve"> notes</w:t>
      </w:r>
      <w:r w:rsidR="000F538C" w:rsidRPr="00815528">
        <w:rPr>
          <w:b/>
          <w:i/>
          <w:u w:val="single"/>
        </w:rPr>
        <w:t>:</w:t>
      </w:r>
    </w:p>
    <w:p w14:paraId="1B083E87" w14:textId="141842C0" w:rsidR="007F580D" w:rsidRPr="00614493" w:rsidRDefault="00983BCC" w:rsidP="00AA6F1F">
      <w:pPr>
        <w:rPr>
          <w:sz w:val="14"/>
        </w:rPr>
      </w:pPr>
      <w:r>
        <w:rPr>
          <w:b/>
          <w:i/>
          <w:sz w:val="20"/>
          <w:u w:val="single"/>
        </w:rPr>
        <w:t>Topic 2 – Electricity:</w:t>
      </w:r>
      <w:bookmarkStart w:id="0" w:name="_GoBack"/>
      <w:bookmarkEnd w:id="0"/>
    </w:p>
    <w:p w14:paraId="26537A84" w14:textId="77777777" w:rsidR="000F538C" w:rsidRPr="00815528" w:rsidRDefault="00983BCC">
      <w:pPr>
        <w:rPr>
          <w:b/>
          <w:sz w:val="18"/>
          <w:u w:val="single"/>
        </w:rPr>
      </w:pPr>
      <w:r>
        <w:rPr>
          <w:b/>
          <w:sz w:val="18"/>
          <w:u w:val="single"/>
        </w:rPr>
        <w:t>Investigating Resistance:</w:t>
      </w:r>
    </w:p>
    <w:p w14:paraId="6B8FD9A4" w14:textId="77777777" w:rsidR="00983BCC" w:rsidRPr="00E93AB3" w:rsidRDefault="00983BCC" w:rsidP="00983BCC">
      <w:pPr>
        <w:rPr>
          <w:b/>
          <w:sz w:val="18"/>
        </w:rPr>
      </w:pPr>
      <w:r w:rsidRPr="002C18F2">
        <w:rPr>
          <w:noProof/>
          <w:sz w:val="14"/>
        </w:rPr>
        <w:drawing>
          <wp:anchor distT="0" distB="0" distL="114300" distR="114300" simplePos="0" relativeHeight="251661312" behindDoc="1" locked="0" layoutInCell="1" allowOverlap="1" wp14:anchorId="3DD1FBA6" wp14:editId="3BAFD2BE">
            <wp:simplePos x="0" y="0"/>
            <wp:positionH relativeFrom="column">
              <wp:posOffset>4309745</wp:posOffset>
            </wp:positionH>
            <wp:positionV relativeFrom="paragraph">
              <wp:posOffset>41910</wp:posOffset>
            </wp:positionV>
            <wp:extent cx="1351280" cy="749935"/>
            <wp:effectExtent l="0" t="0" r="0" b="0"/>
            <wp:wrapTight wrapText="bothSides">
              <wp:wrapPolygon edited="0">
                <wp:start x="0" y="0"/>
                <wp:lineTo x="0" y="21216"/>
                <wp:lineTo x="21316" y="21216"/>
                <wp:lineTo x="213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8F2">
        <w:rPr>
          <w:noProof/>
          <w:sz w:val="14"/>
        </w:rPr>
        <w:drawing>
          <wp:anchor distT="0" distB="0" distL="114300" distR="114300" simplePos="0" relativeHeight="251659264" behindDoc="1" locked="0" layoutInCell="1" allowOverlap="1" wp14:anchorId="633488C8" wp14:editId="71703E9D">
            <wp:simplePos x="0" y="0"/>
            <wp:positionH relativeFrom="column">
              <wp:posOffset>3077082</wp:posOffset>
            </wp:positionH>
            <wp:positionV relativeFrom="paragraph">
              <wp:posOffset>12065</wp:posOffset>
            </wp:positionV>
            <wp:extent cx="1052830" cy="892810"/>
            <wp:effectExtent l="0" t="0" r="1270" b="0"/>
            <wp:wrapTight wrapText="bothSides">
              <wp:wrapPolygon edited="0">
                <wp:start x="0" y="0"/>
                <wp:lineTo x="0" y="21201"/>
                <wp:lineTo x="21366" y="21201"/>
                <wp:lineTo x="213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8F2">
        <w:rPr>
          <w:b/>
          <w:noProof/>
          <w:sz w:val="18"/>
          <w:u w:val="single"/>
        </w:rPr>
        <w:drawing>
          <wp:anchor distT="0" distB="0" distL="114300" distR="114300" simplePos="0" relativeHeight="251663360" behindDoc="1" locked="0" layoutInCell="1" allowOverlap="1" wp14:anchorId="7A1F04B1" wp14:editId="1303FDA7">
            <wp:simplePos x="0" y="0"/>
            <wp:positionH relativeFrom="column">
              <wp:posOffset>5661751</wp:posOffset>
            </wp:positionH>
            <wp:positionV relativeFrom="paragraph">
              <wp:posOffset>292100</wp:posOffset>
            </wp:positionV>
            <wp:extent cx="1273175" cy="1237615"/>
            <wp:effectExtent l="0" t="0" r="0" b="0"/>
            <wp:wrapTight wrapText="bothSides">
              <wp:wrapPolygon edited="0">
                <wp:start x="0" y="0"/>
                <wp:lineTo x="0" y="21279"/>
                <wp:lineTo x="21331" y="21279"/>
                <wp:lineTo x="21331" y="0"/>
                <wp:lineTo x="0" y="0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26B32E" wp14:editId="36B4B870">
                <wp:simplePos x="0" y="0"/>
                <wp:positionH relativeFrom="column">
                  <wp:posOffset>2043404</wp:posOffset>
                </wp:positionH>
                <wp:positionV relativeFrom="paragraph">
                  <wp:posOffset>155705</wp:posOffset>
                </wp:positionV>
                <wp:extent cx="2258008" cy="750764"/>
                <wp:effectExtent l="0" t="63500" r="0" b="241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8008" cy="750764"/>
                        </a:xfrm>
                        <a:prstGeom prst="bentConnector3">
                          <a:avLst>
                            <a:gd name="adj1" fmla="val 926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56A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4" o:spid="_x0000_s1026" type="#_x0000_t34" style="position:absolute;margin-left:160.9pt;margin-top:12.25pt;width:177.8pt;height:59.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" adj="20006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47A87" wp14:editId="02AD5EB8">
                <wp:simplePos x="0" y="0"/>
                <wp:positionH relativeFrom="column">
                  <wp:posOffset>1936679</wp:posOffset>
                </wp:positionH>
                <wp:positionV relativeFrom="paragraph">
                  <wp:posOffset>257817</wp:posOffset>
                </wp:positionV>
                <wp:extent cx="1068512" cy="143838"/>
                <wp:effectExtent l="0" t="50800" r="0" b="215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8512" cy="143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2EC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2.5pt;margin-top:20.3pt;width:84.15pt;height:11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" strokecolor="#4579b8 [3044]">
                <v:stroke endarrow="block"/>
              </v:shape>
            </w:pict>
          </mc:Fallback>
        </mc:AlternateContent>
      </w:r>
      <w:r>
        <w:rPr>
          <w:b/>
          <w:sz w:val="18"/>
        </w:rPr>
        <w:t xml:space="preserve">Series Circuit - </w:t>
      </w:r>
      <w:r w:rsidRPr="00140496">
        <w:rPr>
          <w:b/>
          <w:sz w:val="18"/>
        </w:rPr>
        <w:t>Method:</w:t>
      </w:r>
    </w:p>
    <w:p w14:paraId="089D518E" w14:textId="77777777" w:rsidR="00983BCC" w:rsidRPr="008F0661" w:rsidRDefault="00983BCC" w:rsidP="00983BCC">
      <w:pPr>
        <w:pStyle w:val="ListParagraph"/>
        <w:numPr>
          <w:ilvl w:val="0"/>
          <w:numId w:val="28"/>
        </w:numPr>
        <w:rPr>
          <w:sz w:val="14"/>
        </w:rPr>
      </w:pPr>
      <w:r w:rsidRPr="008F0661">
        <w:rPr>
          <w:sz w:val="14"/>
        </w:rPr>
        <w:t>First, you’ll ne</w:t>
      </w:r>
      <w:r>
        <w:rPr>
          <w:sz w:val="14"/>
        </w:rPr>
        <w:t>e</w:t>
      </w:r>
      <w:r w:rsidRPr="008F0661">
        <w:rPr>
          <w:sz w:val="14"/>
        </w:rPr>
        <w:t>d at least four identical resistors</w:t>
      </w:r>
    </w:p>
    <w:p w14:paraId="164E7A7F" w14:textId="77777777" w:rsidR="00983BCC" w:rsidRDefault="00983BCC" w:rsidP="00983BCC">
      <w:pPr>
        <w:pStyle w:val="ListParagraph"/>
        <w:numPr>
          <w:ilvl w:val="0"/>
          <w:numId w:val="28"/>
        </w:numPr>
        <w:rPr>
          <w:sz w:val="14"/>
        </w:rPr>
      </w:pPr>
      <w:r>
        <w:rPr>
          <w:sz w:val="14"/>
        </w:rPr>
        <w:t>Then build the circuit shown on the right using ones of the resistors</w:t>
      </w:r>
    </w:p>
    <w:p w14:paraId="5BBE1FAB" w14:textId="77777777" w:rsidR="00983BCC" w:rsidRDefault="00983BCC" w:rsidP="00983BCC">
      <w:pPr>
        <w:pStyle w:val="ListParagraph"/>
        <w:numPr>
          <w:ilvl w:val="1"/>
          <w:numId w:val="28"/>
        </w:numPr>
        <w:rPr>
          <w:sz w:val="14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76BDF" wp14:editId="2D92183E">
                <wp:simplePos x="0" y="0"/>
                <wp:positionH relativeFrom="column">
                  <wp:posOffset>2323070</wp:posOffset>
                </wp:positionH>
                <wp:positionV relativeFrom="paragraph">
                  <wp:posOffset>81761</wp:posOffset>
                </wp:positionV>
                <wp:extent cx="1013254" cy="1299072"/>
                <wp:effectExtent l="0" t="25400" r="66675" b="222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254" cy="1299072"/>
                        </a:xfrm>
                        <a:prstGeom prst="bentConnector3">
                          <a:avLst>
                            <a:gd name="adj1" fmla="val 999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08E3" id="Straight Arrow Connector 7" o:spid="_x0000_s1026" type="#_x0000_t34" style="position:absolute;margin-left:182.9pt;margin-top:6.45pt;width:79.8pt;height:102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" adj="21581" strokecolor="#4579b8 [3044]">
                <v:stroke endarrow="block"/>
              </v:shape>
            </w:pict>
          </mc:Fallback>
        </mc:AlternateContent>
      </w:r>
      <w:r w:rsidRPr="008F0661">
        <w:rPr>
          <w:sz w:val="14"/>
        </w:rPr>
        <w:t xml:space="preserve">Make a note of the potential difference </w:t>
      </w:r>
      <w:r>
        <w:rPr>
          <w:sz w:val="14"/>
        </w:rPr>
        <w:t>of the battery</w:t>
      </w:r>
    </w:p>
    <w:p w14:paraId="27D1D28B" w14:textId="77777777" w:rsidR="00983BCC" w:rsidRDefault="00983BCC" w:rsidP="00983BCC">
      <w:pPr>
        <w:pStyle w:val="ListParagraph"/>
        <w:numPr>
          <w:ilvl w:val="0"/>
          <w:numId w:val="28"/>
        </w:numPr>
        <w:rPr>
          <w:sz w:val="14"/>
        </w:rPr>
      </w:pPr>
      <w:r>
        <w:rPr>
          <w:sz w:val="14"/>
        </w:rPr>
        <w:t>Measure the current through the circuit using the ammeter</w:t>
      </w:r>
    </w:p>
    <w:p w14:paraId="3786D5CB" w14:textId="77777777" w:rsidR="00983BCC" w:rsidRDefault="00983BCC" w:rsidP="00983BCC">
      <w:pPr>
        <w:pStyle w:val="ListParagraph"/>
        <w:numPr>
          <w:ilvl w:val="1"/>
          <w:numId w:val="28"/>
        </w:numPr>
        <w:rPr>
          <w:sz w:val="14"/>
        </w:rPr>
      </w:pPr>
      <w:r>
        <w:rPr>
          <w:sz w:val="14"/>
        </w:rPr>
        <w:t xml:space="preserve">Use this to calculate the resistance of the circuit using r = v / I </w:t>
      </w:r>
    </w:p>
    <w:p w14:paraId="4AC4A888" w14:textId="77777777" w:rsidR="00983BCC" w:rsidRDefault="00983BCC" w:rsidP="00983BCC">
      <w:pPr>
        <w:pStyle w:val="ListParagraph"/>
        <w:numPr>
          <w:ilvl w:val="0"/>
          <w:numId w:val="28"/>
        </w:numPr>
        <w:rPr>
          <w:sz w:val="14"/>
        </w:rPr>
      </w:pPr>
      <w:r>
        <w:rPr>
          <w:sz w:val="14"/>
        </w:rPr>
        <w:t>Add another resistor, in series with the first</w:t>
      </w:r>
    </w:p>
    <w:p w14:paraId="758256CC" w14:textId="77777777" w:rsidR="00983BCC" w:rsidRDefault="00983BCC" w:rsidP="00983BCC">
      <w:pPr>
        <w:pStyle w:val="ListParagraph"/>
        <w:numPr>
          <w:ilvl w:val="0"/>
          <w:numId w:val="28"/>
        </w:numPr>
        <w:rPr>
          <w:sz w:val="14"/>
        </w:rPr>
      </w:pPr>
      <w:r>
        <w:rPr>
          <w:sz w:val="14"/>
        </w:rPr>
        <w:t xml:space="preserve">Again, measure the current through the circuit </w:t>
      </w:r>
    </w:p>
    <w:p w14:paraId="2448D7CE" w14:textId="77777777" w:rsidR="00983BCC" w:rsidRDefault="00983BCC" w:rsidP="00983BCC">
      <w:pPr>
        <w:pStyle w:val="ListParagraph"/>
        <w:numPr>
          <w:ilvl w:val="1"/>
          <w:numId w:val="28"/>
        </w:numPr>
        <w:rPr>
          <w:sz w:val="14"/>
        </w:rPr>
      </w:pPr>
      <w:r>
        <w:rPr>
          <w:sz w:val="14"/>
        </w:rPr>
        <w:t>Use this and the potential difference to calculate resistance</w:t>
      </w:r>
    </w:p>
    <w:p w14:paraId="198BD1E1" w14:textId="77777777" w:rsidR="00983BCC" w:rsidRDefault="00983BCC" w:rsidP="00983BCC">
      <w:pPr>
        <w:pStyle w:val="ListParagraph"/>
        <w:numPr>
          <w:ilvl w:val="0"/>
          <w:numId w:val="28"/>
        </w:numPr>
        <w:rPr>
          <w:sz w:val="14"/>
        </w:rPr>
      </w:pPr>
      <w:r>
        <w:rPr>
          <w:sz w:val="14"/>
        </w:rPr>
        <w:t>Repeat steps 4 and 5 until you’ve added all 4 resistors</w:t>
      </w:r>
    </w:p>
    <w:p w14:paraId="23FF68A0" w14:textId="77777777" w:rsidR="00983BCC" w:rsidRDefault="00983BCC" w:rsidP="00983BCC">
      <w:pPr>
        <w:pStyle w:val="ListParagraph"/>
        <w:numPr>
          <w:ilvl w:val="0"/>
          <w:numId w:val="28"/>
        </w:numPr>
        <w:rPr>
          <w:sz w:val="14"/>
        </w:rPr>
      </w:pPr>
      <w:r>
        <w:rPr>
          <w:sz w:val="14"/>
        </w:rPr>
        <w:t>Plot a graph of the number of resistors gains the total resistance</w:t>
      </w:r>
    </w:p>
    <w:p w14:paraId="185D8B55" w14:textId="77777777" w:rsidR="00983BCC" w:rsidRPr="00A42D9F" w:rsidRDefault="00983BCC" w:rsidP="00983BCC">
      <w:pPr>
        <w:rPr>
          <w:b/>
          <w:sz w:val="18"/>
        </w:rPr>
      </w:pPr>
      <w:r w:rsidRPr="00A42D9F">
        <w:rPr>
          <w:noProof/>
          <w:sz w:val="14"/>
        </w:rPr>
        <w:drawing>
          <wp:anchor distT="0" distB="0" distL="114300" distR="114300" simplePos="0" relativeHeight="251666432" behindDoc="1" locked="0" layoutInCell="1" allowOverlap="1" wp14:anchorId="58B8BEEA" wp14:editId="42810048">
            <wp:simplePos x="0" y="0"/>
            <wp:positionH relativeFrom="column">
              <wp:posOffset>3860800</wp:posOffset>
            </wp:positionH>
            <wp:positionV relativeFrom="paragraph">
              <wp:posOffset>-109220</wp:posOffset>
            </wp:positionV>
            <wp:extent cx="1084580" cy="1473200"/>
            <wp:effectExtent l="0" t="0" r="0" b="0"/>
            <wp:wrapTight wrapText="bothSides">
              <wp:wrapPolygon edited="0">
                <wp:start x="0" y="0"/>
                <wp:lineTo x="0" y="21414"/>
                <wp:lineTo x="21246" y="21414"/>
                <wp:lineTo x="2124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2D9F">
        <w:rPr>
          <w:noProof/>
          <w:sz w:val="14"/>
        </w:rPr>
        <w:drawing>
          <wp:anchor distT="0" distB="0" distL="114300" distR="114300" simplePos="0" relativeHeight="251665408" behindDoc="1" locked="0" layoutInCell="1" allowOverlap="1" wp14:anchorId="69F4ABDC" wp14:editId="6A7211BA">
            <wp:simplePos x="0" y="0"/>
            <wp:positionH relativeFrom="column">
              <wp:posOffset>5126990</wp:posOffset>
            </wp:positionH>
            <wp:positionV relativeFrom="paragraph">
              <wp:posOffset>5080</wp:posOffset>
            </wp:positionV>
            <wp:extent cx="1397726" cy="1357848"/>
            <wp:effectExtent l="0" t="0" r="0" b="1270"/>
            <wp:wrapTight wrapText="bothSides">
              <wp:wrapPolygon edited="0">
                <wp:start x="0" y="0"/>
                <wp:lineTo x="0" y="21418"/>
                <wp:lineTo x="21394" y="21418"/>
                <wp:lineTo x="2139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726" cy="1357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691">
        <w:rPr>
          <w:b/>
          <w:sz w:val="18"/>
        </w:rPr>
        <w:t>Parallel Circuit – Method</w:t>
      </w:r>
      <w:r>
        <w:rPr>
          <w:b/>
          <w:sz w:val="18"/>
        </w:rPr>
        <w:t>:</w:t>
      </w:r>
    </w:p>
    <w:p w14:paraId="57B7011D" w14:textId="77777777" w:rsidR="00983BCC" w:rsidRDefault="00983BCC" w:rsidP="00983BCC">
      <w:pPr>
        <w:pStyle w:val="ListParagraph"/>
        <w:numPr>
          <w:ilvl w:val="0"/>
          <w:numId w:val="29"/>
        </w:numPr>
        <w:rPr>
          <w:sz w:val="14"/>
        </w:rPr>
      </w:pPr>
      <w:r>
        <w:rPr>
          <w:sz w:val="14"/>
        </w:rPr>
        <w:t>Using the same equipment as before, build the initial circuit again</w:t>
      </w:r>
    </w:p>
    <w:p w14:paraId="22B28915" w14:textId="77777777" w:rsidR="00983BCC" w:rsidRDefault="00983BCC" w:rsidP="00983BCC">
      <w:pPr>
        <w:pStyle w:val="ListParagraph"/>
        <w:numPr>
          <w:ilvl w:val="0"/>
          <w:numId w:val="29"/>
        </w:numPr>
        <w:rPr>
          <w:sz w:val="14"/>
        </w:rPr>
      </w:pPr>
      <w:r>
        <w:rPr>
          <w:sz w:val="14"/>
        </w:rPr>
        <w:t>Measure the total current through the circuit and calculate resistance using r = v / I</w:t>
      </w:r>
    </w:p>
    <w:p w14:paraId="3641B269" w14:textId="77777777" w:rsidR="00983BCC" w:rsidRDefault="00983BCC" w:rsidP="00983BCC">
      <w:pPr>
        <w:pStyle w:val="ListParagraph"/>
        <w:numPr>
          <w:ilvl w:val="0"/>
          <w:numId w:val="29"/>
        </w:numPr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1F019C" wp14:editId="018D8CE0">
                <wp:simplePos x="0" y="0"/>
                <wp:positionH relativeFrom="column">
                  <wp:posOffset>2324100</wp:posOffset>
                </wp:positionH>
                <wp:positionV relativeFrom="paragraph">
                  <wp:posOffset>81280</wp:posOffset>
                </wp:positionV>
                <wp:extent cx="1409700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CF114" id="Straight Arrow Connector 12" o:spid="_x0000_s1026" type="#_x0000_t32" style="position:absolute;margin-left:183pt;margin-top:6.4pt;width:11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" strokecolor="#4579b8 [3044]">
                <v:stroke endarrow="block"/>
              </v:shape>
            </w:pict>
          </mc:Fallback>
        </mc:AlternateContent>
      </w:r>
      <w:r>
        <w:rPr>
          <w:sz w:val="14"/>
        </w:rPr>
        <w:t>Next, add another resistor in parallel with the first</w:t>
      </w:r>
    </w:p>
    <w:p w14:paraId="11664070" w14:textId="77777777" w:rsidR="00983BCC" w:rsidRDefault="00983BCC" w:rsidP="00983BCC">
      <w:pPr>
        <w:pStyle w:val="ListParagraph"/>
        <w:numPr>
          <w:ilvl w:val="0"/>
          <w:numId w:val="29"/>
        </w:numPr>
        <w:rPr>
          <w:sz w:val="14"/>
        </w:rPr>
      </w:pPr>
      <w:r>
        <w:rPr>
          <w:sz w:val="14"/>
        </w:rPr>
        <w:t>Measure the total current through the circuit and calculate resistance</w:t>
      </w:r>
    </w:p>
    <w:p w14:paraId="1AC2B772" w14:textId="77777777" w:rsidR="00983BCC" w:rsidRDefault="00983BCC" w:rsidP="00983BCC">
      <w:pPr>
        <w:pStyle w:val="ListParagraph"/>
        <w:numPr>
          <w:ilvl w:val="0"/>
          <w:numId w:val="29"/>
        </w:numPr>
        <w:rPr>
          <w:sz w:val="14"/>
        </w:rPr>
      </w:pPr>
      <w:r>
        <w:rPr>
          <w:sz w:val="14"/>
        </w:rPr>
        <w:t xml:space="preserve">Repeat steps 3 and 4 until you’ve added all of your resistors </w:t>
      </w:r>
    </w:p>
    <w:p w14:paraId="4463D8B4" w14:textId="4D85D28D" w:rsidR="00A324AB" w:rsidRDefault="00983BCC" w:rsidP="00983BCC">
      <w:pPr>
        <w:pStyle w:val="ListParagraph"/>
        <w:numPr>
          <w:ilvl w:val="0"/>
          <w:numId w:val="29"/>
        </w:numPr>
        <w:rPr>
          <w:sz w:val="14"/>
        </w:rPr>
      </w:pPr>
      <w:r>
        <w:rPr>
          <w:sz w:val="14"/>
        </w:rPr>
        <w:t>Plot a graph of the number of resistors in the circuit against the total resistance</w:t>
      </w:r>
    </w:p>
    <w:p w14:paraId="21EB3EFF" w14:textId="4241847F" w:rsidR="00A324AB" w:rsidRDefault="00A324AB" w:rsidP="00A324AB">
      <w:pPr>
        <w:rPr>
          <w:b/>
          <w:sz w:val="18"/>
        </w:rPr>
      </w:pPr>
      <w:r w:rsidRPr="00A324AB">
        <w:rPr>
          <w:b/>
          <w:sz w:val="18"/>
        </w:rPr>
        <w:t>Analysing the results:</w:t>
      </w:r>
    </w:p>
    <w:p w14:paraId="6684DD64" w14:textId="16D9B641" w:rsidR="00A324AB" w:rsidRDefault="00A324AB" w:rsidP="00A324AB">
      <w:pPr>
        <w:pStyle w:val="ListParagraph"/>
        <w:numPr>
          <w:ilvl w:val="0"/>
          <w:numId w:val="30"/>
        </w:numPr>
        <w:rPr>
          <w:b/>
          <w:sz w:val="14"/>
          <w:szCs w:val="14"/>
        </w:rPr>
      </w:pPr>
      <w:r>
        <w:rPr>
          <w:b/>
          <w:sz w:val="14"/>
          <w:szCs w:val="14"/>
        </w:rPr>
        <w:t>You should find that adding resistors in a series circuit increases the total resistance of the circuit</w:t>
      </w:r>
    </w:p>
    <w:p w14:paraId="27BB63F9" w14:textId="40D90B5F" w:rsidR="00A324AB" w:rsidRDefault="00A324AB" w:rsidP="00A324AB">
      <w:pPr>
        <w:pStyle w:val="ListParagraph"/>
        <w:numPr>
          <w:ilvl w:val="1"/>
          <w:numId w:val="30"/>
        </w:numPr>
        <w:rPr>
          <w:b/>
          <w:sz w:val="14"/>
          <w:szCs w:val="14"/>
        </w:rPr>
      </w:pPr>
      <w:r>
        <w:rPr>
          <w:b/>
          <w:sz w:val="14"/>
          <w:szCs w:val="14"/>
        </w:rPr>
        <w:t>And also decreases the total current</w:t>
      </w:r>
    </w:p>
    <w:p w14:paraId="6196144D" w14:textId="2ABF0E63" w:rsidR="00A324AB" w:rsidRDefault="00A324AB" w:rsidP="00A324AB">
      <w:pPr>
        <w:pStyle w:val="ListParagraph"/>
        <w:numPr>
          <w:ilvl w:val="0"/>
          <w:numId w:val="30"/>
        </w:numPr>
        <w:rPr>
          <w:b/>
          <w:sz w:val="14"/>
          <w:szCs w:val="14"/>
        </w:rPr>
      </w:pPr>
      <w:r>
        <w:rPr>
          <w:b/>
          <w:sz w:val="14"/>
          <w:szCs w:val="14"/>
        </w:rPr>
        <w:t>When you add resistors in a parallel circuit, the total resistance through the circuit decreases</w:t>
      </w:r>
    </w:p>
    <w:p w14:paraId="1591FB3C" w14:textId="7E26B273" w:rsidR="00A324AB" w:rsidRDefault="00A324AB" w:rsidP="00A324AB">
      <w:pPr>
        <w:pStyle w:val="ListParagraph"/>
        <w:numPr>
          <w:ilvl w:val="1"/>
          <w:numId w:val="30"/>
        </w:numPr>
        <w:rPr>
          <w:b/>
          <w:sz w:val="14"/>
          <w:szCs w:val="14"/>
        </w:rPr>
      </w:pPr>
      <w:r>
        <w:rPr>
          <w:b/>
          <w:sz w:val="14"/>
          <w:szCs w:val="14"/>
        </w:rPr>
        <w:t>So the current decreases</w:t>
      </w:r>
    </w:p>
    <w:p w14:paraId="513063BD" w14:textId="77777777" w:rsidR="00A324AB" w:rsidRPr="00A324AB" w:rsidRDefault="00A324AB" w:rsidP="00A324AB">
      <w:pPr>
        <w:rPr>
          <w:b/>
          <w:sz w:val="14"/>
          <w:szCs w:val="14"/>
        </w:rPr>
      </w:pPr>
    </w:p>
    <w:sectPr w:rsidR="00A324AB" w:rsidRPr="00A324AB" w:rsidSect="00420A7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83C1F" w14:textId="77777777" w:rsidR="00164CA6" w:rsidRDefault="00164CA6" w:rsidP="0035336B">
      <w:pPr>
        <w:spacing w:after="0" w:line="240" w:lineRule="auto"/>
      </w:pPr>
      <w:r>
        <w:separator/>
      </w:r>
    </w:p>
  </w:endnote>
  <w:endnote w:type="continuationSeparator" w:id="0">
    <w:p w14:paraId="02A355BD" w14:textId="77777777" w:rsidR="00164CA6" w:rsidRDefault="00164CA6" w:rsidP="0035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E0C23" w14:textId="77777777" w:rsidR="00164CA6" w:rsidRDefault="00164CA6" w:rsidP="0035336B">
      <w:pPr>
        <w:spacing w:after="0" w:line="240" w:lineRule="auto"/>
      </w:pPr>
      <w:r>
        <w:separator/>
      </w:r>
    </w:p>
  </w:footnote>
  <w:footnote w:type="continuationSeparator" w:id="0">
    <w:p w14:paraId="30B54CD6" w14:textId="77777777" w:rsidR="00164CA6" w:rsidRDefault="00164CA6" w:rsidP="0035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EA1"/>
    <w:multiLevelType w:val="hybridMultilevel"/>
    <w:tmpl w:val="7D70A54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77C7"/>
    <w:multiLevelType w:val="hybridMultilevel"/>
    <w:tmpl w:val="D666A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E12DA"/>
    <w:multiLevelType w:val="hybridMultilevel"/>
    <w:tmpl w:val="F3000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A0E07"/>
    <w:multiLevelType w:val="hybridMultilevel"/>
    <w:tmpl w:val="CF14C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4052D"/>
    <w:multiLevelType w:val="hybridMultilevel"/>
    <w:tmpl w:val="65F61B7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6A8F"/>
    <w:multiLevelType w:val="hybridMultilevel"/>
    <w:tmpl w:val="4998A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46AA0"/>
    <w:multiLevelType w:val="hybridMultilevel"/>
    <w:tmpl w:val="24E83D56"/>
    <w:lvl w:ilvl="0" w:tplc="645A56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E4F75"/>
    <w:multiLevelType w:val="hybridMultilevel"/>
    <w:tmpl w:val="07B400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8D12C6"/>
    <w:multiLevelType w:val="hybridMultilevel"/>
    <w:tmpl w:val="CD18B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84FD6"/>
    <w:multiLevelType w:val="hybridMultilevel"/>
    <w:tmpl w:val="A580B58C"/>
    <w:lvl w:ilvl="0" w:tplc="A36E2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A9F474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65B2B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33F88"/>
    <w:multiLevelType w:val="hybridMultilevel"/>
    <w:tmpl w:val="623AA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E441F"/>
    <w:multiLevelType w:val="hybridMultilevel"/>
    <w:tmpl w:val="558E9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B3152"/>
    <w:multiLevelType w:val="hybridMultilevel"/>
    <w:tmpl w:val="B9D48C26"/>
    <w:lvl w:ilvl="0" w:tplc="7A36EB3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0874CDC"/>
    <w:multiLevelType w:val="hybridMultilevel"/>
    <w:tmpl w:val="DA708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54EFA"/>
    <w:multiLevelType w:val="hybridMultilevel"/>
    <w:tmpl w:val="4B648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370C1"/>
    <w:multiLevelType w:val="hybridMultilevel"/>
    <w:tmpl w:val="7BF85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72A51"/>
    <w:multiLevelType w:val="hybridMultilevel"/>
    <w:tmpl w:val="38FEC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F0832"/>
    <w:multiLevelType w:val="hybridMultilevel"/>
    <w:tmpl w:val="60DE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960301A"/>
    <w:multiLevelType w:val="hybridMultilevel"/>
    <w:tmpl w:val="377CEE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801E6"/>
    <w:multiLevelType w:val="hybridMultilevel"/>
    <w:tmpl w:val="54F6F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F28DA"/>
    <w:multiLevelType w:val="hybridMultilevel"/>
    <w:tmpl w:val="FD06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54587"/>
    <w:multiLevelType w:val="hybridMultilevel"/>
    <w:tmpl w:val="24E83D56"/>
    <w:lvl w:ilvl="0" w:tplc="645A56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73D51"/>
    <w:multiLevelType w:val="hybridMultilevel"/>
    <w:tmpl w:val="03482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46AFA"/>
    <w:multiLevelType w:val="hybridMultilevel"/>
    <w:tmpl w:val="9916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26A4A"/>
    <w:multiLevelType w:val="hybridMultilevel"/>
    <w:tmpl w:val="454493EC"/>
    <w:lvl w:ilvl="0" w:tplc="B1164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164A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56BE8"/>
    <w:multiLevelType w:val="hybridMultilevel"/>
    <w:tmpl w:val="D236D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12961"/>
    <w:multiLevelType w:val="hybridMultilevel"/>
    <w:tmpl w:val="5D40D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010E0"/>
    <w:multiLevelType w:val="hybridMultilevel"/>
    <w:tmpl w:val="2732FD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FD2DB5"/>
    <w:multiLevelType w:val="hybridMultilevel"/>
    <w:tmpl w:val="73B8E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35E28"/>
    <w:multiLevelType w:val="hybridMultilevel"/>
    <w:tmpl w:val="D4A09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4"/>
  </w:num>
  <w:num w:numId="4">
    <w:abstractNumId w:val="11"/>
  </w:num>
  <w:num w:numId="5">
    <w:abstractNumId w:val="15"/>
  </w:num>
  <w:num w:numId="6">
    <w:abstractNumId w:val="5"/>
  </w:num>
  <w:num w:numId="7">
    <w:abstractNumId w:val="3"/>
  </w:num>
  <w:num w:numId="8">
    <w:abstractNumId w:val="9"/>
  </w:num>
  <w:num w:numId="9">
    <w:abstractNumId w:val="25"/>
  </w:num>
  <w:num w:numId="10">
    <w:abstractNumId w:val="0"/>
  </w:num>
  <w:num w:numId="11">
    <w:abstractNumId w:val="12"/>
  </w:num>
  <w:num w:numId="12">
    <w:abstractNumId w:val="4"/>
  </w:num>
  <w:num w:numId="13">
    <w:abstractNumId w:val="17"/>
  </w:num>
  <w:num w:numId="14">
    <w:abstractNumId w:val="20"/>
  </w:num>
  <w:num w:numId="15">
    <w:abstractNumId w:val="23"/>
  </w:num>
  <w:num w:numId="16">
    <w:abstractNumId w:val="27"/>
  </w:num>
  <w:num w:numId="17">
    <w:abstractNumId w:val="18"/>
  </w:num>
  <w:num w:numId="18">
    <w:abstractNumId w:val="1"/>
  </w:num>
  <w:num w:numId="19">
    <w:abstractNumId w:val="28"/>
  </w:num>
  <w:num w:numId="20">
    <w:abstractNumId w:val="7"/>
  </w:num>
  <w:num w:numId="21">
    <w:abstractNumId w:val="19"/>
  </w:num>
  <w:num w:numId="22">
    <w:abstractNumId w:val="26"/>
  </w:num>
  <w:num w:numId="23">
    <w:abstractNumId w:val="22"/>
  </w:num>
  <w:num w:numId="24">
    <w:abstractNumId w:val="10"/>
  </w:num>
  <w:num w:numId="25">
    <w:abstractNumId w:val="29"/>
  </w:num>
  <w:num w:numId="26">
    <w:abstractNumId w:val="16"/>
  </w:num>
  <w:num w:numId="27">
    <w:abstractNumId w:val="14"/>
  </w:num>
  <w:num w:numId="28">
    <w:abstractNumId w:val="6"/>
  </w:num>
  <w:num w:numId="29">
    <w:abstractNumId w:val="21"/>
  </w:num>
  <w:num w:numId="3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C"/>
    <w:rsid w:val="00002C66"/>
    <w:rsid w:val="00012C32"/>
    <w:rsid w:val="000132B8"/>
    <w:rsid w:val="000142B6"/>
    <w:rsid w:val="00086518"/>
    <w:rsid w:val="000A18B7"/>
    <w:rsid w:val="000C0759"/>
    <w:rsid w:val="000D31A9"/>
    <w:rsid w:val="000D4A13"/>
    <w:rsid w:val="000F538C"/>
    <w:rsid w:val="001015FC"/>
    <w:rsid w:val="00111C68"/>
    <w:rsid w:val="00145E0D"/>
    <w:rsid w:val="00164CA6"/>
    <w:rsid w:val="00171D6A"/>
    <w:rsid w:val="001966C2"/>
    <w:rsid w:val="001B1323"/>
    <w:rsid w:val="001B5597"/>
    <w:rsid w:val="001D7323"/>
    <w:rsid w:val="001F4DF2"/>
    <w:rsid w:val="00235F33"/>
    <w:rsid w:val="002426DF"/>
    <w:rsid w:val="0025576A"/>
    <w:rsid w:val="00291592"/>
    <w:rsid w:val="00295327"/>
    <w:rsid w:val="002D4759"/>
    <w:rsid w:val="002E7B4D"/>
    <w:rsid w:val="00352527"/>
    <w:rsid w:val="0035336B"/>
    <w:rsid w:val="00353641"/>
    <w:rsid w:val="00373CCD"/>
    <w:rsid w:val="003A4375"/>
    <w:rsid w:val="003F42D0"/>
    <w:rsid w:val="00407F3E"/>
    <w:rsid w:val="0041117E"/>
    <w:rsid w:val="00420A7B"/>
    <w:rsid w:val="0044247F"/>
    <w:rsid w:val="00466537"/>
    <w:rsid w:val="00495567"/>
    <w:rsid w:val="004B328E"/>
    <w:rsid w:val="004E1155"/>
    <w:rsid w:val="00502BBB"/>
    <w:rsid w:val="00542962"/>
    <w:rsid w:val="00545F72"/>
    <w:rsid w:val="00550C2F"/>
    <w:rsid w:val="00555C7C"/>
    <w:rsid w:val="00556072"/>
    <w:rsid w:val="0057085F"/>
    <w:rsid w:val="00583403"/>
    <w:rsid w:val="005A69C6"/>
    <w:rsid w:val="005B1B97"/>
    <w:rsid w:val="005C7E12"/>
    <w:rsid w:val="005D3B30"/>
    <w:rsid w:val="00614493"/>
    <w:rsid w:val="00626174"/>
    <w:rsid w:val="00635E54"/>
    <w:rsid w:val="00655940"/>
    <w:rsid w:val="0066273E"/>
    <w:rsid w:val="00664FD5"/>
    <w:rsid w:val="00670A76"/>
    <w:rsid w:val="006B0A33"/>
    <w:rsid w:val="006C0B62"/>
    <w:rsid w:val="006C4A8C"/>
    <w:rsid w:val="006E6034"/>
    <w:rsid w:val="006F2E93"/>
    <w:rsid w:val="00715758"/>
    <w:rsid w:val="00735FF8"/>
    <w:rsid w:val="00764B31"/>
    <w:rsid w:val="007F580D"/>
    <w:rsid w:val="00810B5C"/>
    <w:rsid w:val="00811973"/>
    <w:rsid w:val="00814838"/>
    <w:rsid w:val="00815528"/>
    <w:rsid w:val="008215FD"/>
    <w:rsid w:val="0082415E"/>
    <w:rsid w:val="008370FE"/>
    <w:rsid w:val="00844196"/>
    <w:rsid w:val="008645C1"/>
    <w:rsid w:val="00875E3B"/>
    <w:rsid w:val="00877370"/>
    <w:rsid w:val="00886A87"/>
    <w:rsid w:val="0089661E"/>
    <w:rsid w:val="008B1551"/>
    <w:rsid w:val="008E4DBF"/>
    <w:rsid w:val="00944E6F"/>
    <w:rsid w:val="00964950"/>
    <w:rsid w:val="00983BCC"/>
    <w:rsid w:val="009B2C3B"/>
    <w:rsid w:val="009B3738"/>
    <w:rsid w:val="009E257C"/>
    <w:rsid w:val="00A047AF"/>
    <w:rsid w:val="00A324AB"/>
    <w:rsid w:val="00A603BB"/>
    <w:rsid w:val="00A62F4C"/>
    <w:rsid w:val="00A64FAA"/>
    <w:rsid w:val="00A73CD0"/>
    <w:rsid w:val="00A80CDB"/>
    <w:rsid w:val="00AA6F1F"/>
    <w:rsid w:val="00AC779E"/>
    <w:rsid w:val="00AD2A3E"/>
    <w:rsid w:val="00AE193F"/>
    <w:rsid w:val="00B015D7"/>
    <w:rsid w:val="00B32F93"/>
    <w:rsid w:val="00BA2561"/>
    <w:rsid w:val="00BA36A9"/>
    <w:rsid w:val="00BB3B4C"/>
    <w:rsid w:val="00BC7813"/>
    <w:rsid w:val="00BE7704"/>
    <w:rsid w:val="00BF258B"/>
    <w:rsid w:val="00C14770"/>
    <w:rsid w:val="00C4121F"/>
    <w:rsid w:val="00C77AEA"/>
    <w:rsid w:val="00C970AF"/>
    <w:rsid w:val="00CC4A5C"/>
    <w:rsid w:val="00CD0CDC"/>
    <w:rsid w:val="00CE3370"/>
    <w:rsid w:val="00D26EA9"/>
    <w:rsid w:val="00D822E4"/>
    <w:rsid w:val="00D92942"/>
    <w:rsid w:val="00DB5562"/>
    <w:rsid w:val="00DC405D"/>
    <w:rsid w:val="00DF36FD"/>
    <w:rsid w:val="00E1128A"/>
    <w:rsid w:val="00E12060"/>
    <w:rsid w:val="00E142E5"/>
    <w:rsid w:val="00E26CB5"/>
    <w:rsid w:val="00E27860"/>
    <w:rsid w:val="00E36CF9"/>
    <w:rsid w:val="00E80D23"/>
    <w:rsid w:val="00E96F18"/>
    <w:rsid w:val="00EE485A"/>
    <w:rsid w:val="00F01260"/>
    <w:rsid w:val="00F4131D"/>
    <w:rsid w:val="00F53CEC"/>
    <w:rsid w:val="00F76688"/>
    <w:rsid w:val="00F84DB8"/>
    <w:rsid w:val="00F9031A"/>
    <w:rsid w:val="00FA24AB"/>
    <w:rsid w:val="00FB3C69"/>
    <w:rsid w:val="00FC44DD"/>
    <w:rsid w:val="00FD60FC"/>
    <w:rsid w:val="00FD7DE3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0475"/>
  <w15:docId w15:val="{F61F6C69-565D-B644-AA8C-C5D9B0D9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8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E11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3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6B"/>
  </w:style>
  <w:style w:type="paragraph" w:styleId="Footer">
    <w:name w:val="footer"/>
    <w:basedOn w:val="Normal"/>
    <w:link w:val="Foot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6B"/>
  </w:style>
  <w:style w:type="paragraph" w:styleId="ListParagraph">
    <w:name w:val="List Paragraph"/>
    <w:basedOn w:val="Normal"/>
    <w:uiPriority w:val="34"/>
    <w:qFormat/>
    <w:rsid w:val="0081552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02BBB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A80C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C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C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CD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96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vendattani/Library/Group%20Containers/UBF8T346G9.Office/User%20Content.localized/Templates.localized/Note%20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7EEA3-B02B-1F40-9788-C20FAF8B0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 style.dotx</Template>
  <TotalTime>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 Dattani</dc:creator>
  <cp:lastModifiedBy>Dattani Dibble</cp:lastModifiedBy>
  <cp:revision>3</cp:revision>
  <cp:lastPrinted>2019-09-15T21:29:00Z</cp:lastPrinted>
  <dcterms:created xsi:type="dcterms:W3CDTF">2019-12-29T23:50:00Z</dcterms:created>
  <dcterms:modified xsi:type="dcterms:W3CDTF">2019-12-30T00:04:00Z</dcterms:modified>
</cp:coreProperties>
</file>