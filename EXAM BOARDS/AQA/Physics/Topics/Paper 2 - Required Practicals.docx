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48414" w14:textId="4DF3103E" w:rsidR="00963897" w:rsidRPr="00815528" w:rsidRDefault="00963897" w:rsidP="00963897">
      <w:pPr>
        <w:rPr>
          <w:b/>
          <w:i/>
          <w:u w:val="single"/>
        </w:rPr>
      </w:pPr>
      <w:r>
        <w:rPr>
          <w:b/>
          <w:i/>
          <w:u w:val="single"/>
        </w:rPr>
        <w:t>Physics</w:t>
      </w:r>
      <w:r w:rsidRPr="00815528">
        <w:rPr>
          <w:b/>
          <w:i/>
          <w:u w:val="single"/>
        </w:rPr>
        <w:t xml:space="preserve"> notes:</w:t>
      </w:r>
    </w:p>
    <w:p w14:paraId="46034E68" w14:textId="2A6329FE" w:rsidR="00297EC3" w:rsidRPr="00935C0D" w:rsidRDefault="00963897" w:rsidP="00963897">
      <w:pPr>
        <w:rPr>
          <w:sz w:val="14"/>
        </w:rPr>
      </w:pPr>
      <w:r>
        <w:rPr>
          <w:b/>
          <w:i/>
          <w:sz w:val="20"/>
          <w:u w:val="single"/>
        </w:rPr>
        <w:t>Paper</w:t>
      </w:r>
      <w:r w:rsidRPr="00815528">
        <w:rPr>
          <w:b/>
          <w:i/>
          <w:sz w:val="20"/>
          <w:u w:val="single"/>
        </w:rPr>
        <w:t xml:space="preserve"> </w:t>
      </w:r>
      <w:r w:rsidR="00657423">
        <w:rPr>
          <w:b/>
          <w:i/>
          <w:sz w:val="20"/>
          <w:u w:val="single"/>
        </w:rPr>
        <w:t>2</w:t>
      </w:r>
      <w:r w:rsidRPr="00815528">
        <w:rPr>
          <w:b/>
          <w:i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–</w:t>
      </w:r>
      <w:r w:rsidRPr="00815528">
        <w:rPr>
          <w:b/>
          <w:i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Required Practical’s</w:t>
      </w:r>
      <w:r w:rsidRPr="00815528">
        <w:rPr>
          <w:b/>
          <w:i/>
          <w:sz w:val="20"/>
          <w:u w:val="single"/>
        </w:rPr>
        <w:t>:</w:t>
      </w:r>
      <w:r w:rsidRPr="00614493">
        <w:rPr>
          <w:sz w:val="14"/>
        </w:rPr>
        <w:t xml:space="preserve"> </w:t>
      </w:r>
    </w:p>
    <w:p w14:paraId="592F7067" w14:textId="39C7F9AD" w:rsidR="00963897" w:rsidRDefault="00297EC3" w:rsidP="00963897">
      <w:pPr>
        <w:rPr>
          <w:b/>
          <w:sz w:val="18"/>
          <w:u w:val="single"/>
        </w:rPr>
      </w:pPr>
      <w:r w:rsidRPr="00375013">
        <w:rPr>
          <w:sz w:val="14"/>
        </w:rPr>
        <w:drawing>
          <wp:anchor distT="0" distB="0" distL="114300" distR="114300" simplePos="0" relativeHeight="251659264" behindDoc="1" locked="0" layoutInCell="1" allowOverlap="1" wp14:anchorId="217464CE" wp14:editId="2F15D201">
            <wp:simplePos x="0" y="0"/>
            <wp:positionH relativeFrom="column">
              <wp:posOffset>3537585</wp:posOffset>
            </wp:positionH>
            <wp:positionV relativeFrom="paragraph">
              <wp:posOffset>69215</wp:posOffset>
            </wp:positionV>
            <wp:extent cx="1617980" cy="1721485"/>
            <wp:effectExtent l="0" t="0" r="0" b="5715"/>
            <wp:wrapTight wrapText="bothSides">
              <wp:wrapPolygon edited="0">
                <wp:start x="0" y="0"/>
                <wp:lineTo x="0" y="21512"/>
                <wp:lineTo x="21363" y="21512"/>
                <wp:lineTo x="21363" y="0"/>
                <wp:lineTo x="0" y="0"/>
              </wp:wrapPolygon>
            </wp:wrapTight>
            <wp:docPr id="2" name="Picture 2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B82" w:rsidRPr="00375013">
        <w:rPr>
          <w:sz w:val="14"/>
        </w:rPr>
        <w:drawing>
          <wp:anchor distT="0" distB="0" distL="114300" distR="114300" simplePos="0" relativeHeight="251658240" behindDoc="1" locked="0" layoutInCell="1" allowOverlap="1" wp14:anchorId="7E329317" wp14:editId="4FC4A9E4">
            <wp:simplePos x="0" y="0"/>
            <wp:positionH relativeFrom="column">
              <wp:posOffset>5155599</wp:posOffset>
            </wp:positionH>
            <wp:positionV relativeFrom="paragraph">
              <wp:posOffset>67310</wp:posOffset>
            </wp:positionV>
            <wp:extent cx="1655445" cy="3070225"/>
            <wp:effectExtent l="0" t="0" r="0" b="3175"/>
            <wp:wrapTight wrapText="bothSides">
              <wp:wrapPolygon edited="0">
                <wp:start x="0" y="0"/>
                <wp:lineTo x="0" y="21533"/>
                <wp:lineTo x="21376" y="21533"/>
                <wp:lineTo x="213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897">
        <w:rPr>
          <w:b/>
          <w:sz w:val="18"/>
          <w:u w:val="single"/>
        </w:rPr>
        <w:t xml:space="preserve">Practical </w:t>
      </w:r>
      <w:r w:rsidR="00657423">
        <w:rPr>
          <w:b/>
          <w:sz w:val="18"/>
          <w:u w:val="single"/>
        </w:rPr>
        <w:t>6</w:t>
      </w:r>
      <w:r w:rsidR="00963897">
        <w:rPr>
          <w:b/>
          <w:sz w:val="18"/>
          <w:u w:val="single"/>
        </w:rPr>
        <w:t xml:space="preserve"> – S</w:t>
      </w:r>
      <w:r w:rsidR="000F1EF3">
        <w:rPr>
          <w:b/>
          <w:sz w:val="18"/>
          <w:u w:val="single"/>
        </w:rPr>
        <w:t>tretching a Spring</w:t>
      </w:r>
      <w:r w:rsidR="00963897">
        <w:rPr>
          <w:b/>
          <w:sz w:val="18"/>
          <w:u w:val="single"/>
        </w:rPr>
        <w:t>:</w:t>
      </w:r>
    </w:p>
    <w:p w14:paraId="441C09B6" w14:textId="41D75D63" w:rsidR="00DA6847" w:rsidRDefault="00DA6847" w:rsidP="00DA6847">
      <w:pPr>
        <w:pStyle w:val="ListParagraph"/>
        <w:numPr>
          <w:ilvl w:val="0"/>
          <w:numId w:val="29"/>
        </w:numPr>
        <w:rPr>
          <w:sz w:val="14"/>
        </w:rPr>
      </w:pPr>
      <w:r>
        <w:rPr>
          <w:sz w:val="14"/>
        </w:rPr>
        <w:t>M</w:t>
      </w:r>
      <w:r w:rsidRPr="00DA6847">
        <w:rPr>
          <w:sz w:val="14"/>
        </w:rPr>
        <w:t>ake sure you have plenty of extra masses</w:t>
      </w:r>
    </w:p>
    <w:p w14:paraId="7DFE920B" w14:textId="6E9BEB6C" w:rsidR="00DA6847" w:rsidRDefault="00DA6847" w:rsidP="00DA6847">
      <w:pPr>
        <w:pStyle w:val="ListParagraph"/>
        <w:numPr>
          <w:ilvl w:val="0"/>
          <w:numId w:val="29"/>
        </w:numPr>
        <w:rPr>
          <w:sz w:val="14"/>
        </w:rPr>
      </w:pPr>
      <w:r>
        <w:rPr>
          <w:sz w:val="14"/>
        </w:rPr>
        <w:t>M</w:t>
      </w:r>
      <w:r w:rsidRPr="00DA6847">
        <w:rPr>
          <w:sz w:val="14"/>
        </w:rPr>
        <w:t>ake sure you have calculated the weight of each of them</w:t>
      </w:r>
    </w:p>
    <w:p w14:paraId="60B46559" w14:textId="74E673E0" w:rsidR="00DA6847" w:rsidRDefault="00DA6847" w:rsidP="00963897">
      <w:pPr>
        <w:pStyle w:val="ListParagraph"/>
        <w:numPr>
          <w:ilvl w:val="1"/>
          <w:numId w:val="29"/>
        </w:numPr>
        <w:rPr>
          <w:sz w:val="14"/>
        </w:rPr>
      </w:pPr>
      <w:r w:rsidRPr="00DA6847">
        <w:rPr>
          <w:sz w:val="14"/>
        </w:rPr>
        <w:t>W = mg</w:t>
      </w:r>
    </w:p>
    <w:p w14:paraId="7D8C3BFB" w14:textId="62F96E81" w:rsidR="00375013" w:rsidRDefault="00375013" w:rsidP="00375013">
      <w:pPr>
        <w:pStyle w:val="ListParagraph"/>
        <w:numPr>
          <w:ilvl w:val="0"/>
          <w:numId w:val="29"/>
        </w:numPr>
        <w:rPr>
          <w:sz w:val="14"/>
        </w:rPr>
      </w:pPr>
      <w:r>
        <w:rPr>
          <w:sz w:val="14"/>
        </w:rPr>
        <w:t>When the line of best fit is a straight line</w:t>
      </w:r>
    </w:p>
    <w:p w14:paraId="70FF33AC" w14:textId="15174AC9" w:rsidR="00375013" w:rsidRDefault="00375013" w:rsidP="00375013">
      <w:pPr>
        <w:pStyle w:val="ListParagraph"/>
        <w:numPr>
          <w:ilvl w:val="1"/>
          <w:numId w:val="29"/>
        </w:numPr>
        <w:rPr>
          <w:sz w:val="14"/>
        </w:rPr>
      </w:pPr>
      <w:r>
        <w:rPr>
          <w:sz w:val="14"/>
        </w:rPr>
        <w:t>There force and extension are directly proportional</w:t>
      </w:r>
    </w:p>
    <w:p w14:paraId="7C2D5167" w14:textId="779B18C7" w:rsidR="00375013" w:rsidRDefault="00375013" w:rsidP="00375013">
      <w:pPr>
        <w:pStyle w:val="ListParagraph"/>
        <w:numPr>
          <w:ilvl w:val="1"/>
          <w:numId w:val="29"/>
        </w:numPr>
        <w:rPr>
          <w:sz w:val="14"/>
        </w:rPr>
      </w:pPr>
      <w:r>
        <w:rPr>
          <w:sz w:val="14"/>
        </w:rPr>
        <w:t>F = ke, so the gradient of the line is equal to k (spring constant)</w:t>
      </w:r>
    </w:p>
    <w:p w14:paraId="5D3F8B7F" w14:textId="2A0FAE06" w:rsidR="00375013" w:rsidRDefault="00375013" w:rsidP="00375013">
      <w:pPr>
        <w:pStyle w:val="ListParagraph"/>
        <w:numPr>
          <w:ilvl w:val="0"/>
          <w:numId w:val="29"/>
        </w:numPr>
        <w:rPr>
          <w:sz w:val="14"/>
        </w:rPr>
      </w:pPr>
      <w:r>
        <w:rPr>
          <w:sz w:val="14"/>
        </w:rPr>
        <w:t>When the line begins to bend</w:t>
      </w:r>
    </w:p>
    <w:p w14:paraId="5DA858BD" w14:textId="480F0179" w:rsidR="00375013" w:rsidRDefault="00375013" w:rsidP="00375013">
      <w:pPr>
        <w:pStyle w:val="ListParagraph"/>
        <w:numPr>
          <w:ilvl w:val="1"/>
          <w:numId w:val="29"/>
        </w:numPr>
        <w:rPr>
          <w:sz w:val="14"/>
        </w:rPr>
      </w:pPr>
      <w:r>
        <w:rPr>
          <w:sz w:val="14"/>
        </w:rPr>
        <w:t>the relationship is non-linear between the force and extension</w:t>
      </w:r>
    </w:p>
    <w:p w14:paraId="47F4B22D" w14:textId="117C639C" w:rsidR="00375013" w:rsidRPr="00DA6847" w:rsidRDefault="00375013" w:rsidP="00375013">
      <w:pPr>
        <w:pStyle w:val="ListParagraph"/>
        <w:numPr>
          <w:ilvl w:val="1"/>
          <w:numId w:val="29"/>
        </w:numPr>
        <w:rPr>
          <w:sz w:val="14"/>
        </w:rPr>
      </w:pPr>
      <w:r>
        <w:rPr>
          <w:sz w:val="14"/>
        </w:rPr>
        <w:t>Meaning the spring stretches more for each unit increase in force</w:t>
      </w:r>
    </w:p>
    <w:p w14:paraId="0BF7F6F0" w14:textId="50FC1F97" w:rsidR="00963897" w:rsidRPr="00E93AB3" w:rsidRDefault="00963897" w:rsidP="00963897">
      <w:pPr>
        <w:rPr>
          <w:b/>
          <w:sz w:val="18"/>
        </w:rPr>
      </w:pPr>
      <w:r w:rsidRPr="00140496">
        <w:rPr>
          <w:b/>
          <w:sz w:val="18"/>
        </w:rPr>
        <w:t>Method:</w:t>
      </w:r>
    </w:p>
    <w:p w14:paraId="6C7C7593" w14:textId="0DD2304F" w:rsidR="00001B82" w:rsidRPr="00001B82" w:rsidRDefault="00001B82" w:rsidP="00001B82">
      <w:pPr>
        <w:pStyle w:val="ListParagraph"/>
        <w:numPr>
          <w:ilvl w:val="0"/>
          <w:numId w:val="28"/>
        </w:numPr>
        <w:rPr>
          <w:sz w:val="14"/>
        </w:rPr>
      </w:pPr>
      <w:r w:rsidRPr="00DA6847">
        <w:rPr>
          <w:sz w:val="14"/>
        </w:rPr>
        <w:t>Set up the apparatus as shown on the right</w:t>
      </w:r>
    </w:p>
    <w:p w14:paraId="0286F91F" w14:textId="49F58F04" w:rsidR="00DA6847" w:rsidRDefault="00DA6847" w:rsidP="00DA6847">
      <w:pPr>
        <w:pStyle w:val="ListParagraph"/>
        <w:numPr>
          <w:ilvl w:val="0"/>
          <w:numId w:val="28"/>
        </w:numPr>
        <w:rPr>
          <w:sz w:val="14"/>
        </w:rPr>
      </w:pPr>
      <w:r w:rsidRPr="00DA6847">
        <w:rPr>
          <w:sz w:val="14"/>
        </w:rPr>
        <w:t>Measure the natural length of the spring (when no load is applied)</w:t>
      </w:r>
    </w:p>
    <w:p w14:paraId="15DC41C0" w14:textId="539A232C" w:rsidR="00DA6847" w:rsidRDefault="00DA6847" w:rsidP="00DA6847">
      <w:pPr>
        <w:pStyle w:val="ListParagraph"/>
        <w:numPr>
          <w:ilvl w:val="1"/>
          <w:numId w:val="28"/>
        </w:numPr>
        <w:rPr>
          <w:sz w:val="14"/>
        </w:rPr>
      </w:pPr>
      <w:r w:rsidRPr="00DA6847">
        <w:rPr>
          <w:sz w:val="14"/>
        </w:rPr>
        <w:t xml:space="preserve">Do this using a millimetre ruler which is clamped to the stand </w:t>
      </w:r>
    </w:p>
    <w:p w14:paraId="4B5C05EC" w14:textId="71576EBE" w:rsidR="00DA6847" w:rsidRDefault="00DA6847" w:rsidP="00DA6847">
      <w:pPr>
        <w:pStyle w:val="ListParagraph"/>
        <w:numPr>
          <w:ilvl w:val="2"/>
          <w:numId w:val="28"/>
        </w:numPr>
        <w:rPr>
          <w:sz w:val="14"/>
        </w:rPr>
      </w:pPr>
      <w:r w:rsidRPr="00DA6847">
        <w:rPr>
          <w:sz w:val="14"/>
        </w:rPr>
        <w:t>Make sure you take a reading at</w:t>
      </w:r>
      <w:r>
        <w:rPr>
          <w:sz w:val="14"/>
        </w:rPr>
        <w:t xml:space="preserve"> eye level</w:t>
      </w:r>
    </w:p>
    <w:p w14:paraId="0BA948AC" w14:textId="58BE41D2" w:rsidR="00DA6847" w:rsidRDefault="00DA6847" w:rsidP="00DA6847">
      <w:pPr>
        <w:pStyle w:val="ListParagraph"/>
        <w:numPr>
          <w:ilvl w:val="0"/>
          <w:numId w:val="28"/>
        </w:numPr>
        <w:rPr>
          <w:sz w:val="14"/>
        </w:rPr>
      </w:pPr>
      <w:r>
        <w:rPr>
          <w:sz w:val="14"/>
        </w:rPr>
        <w:t>Add a mass to the spring and allow it to come to rest</w:t>
      </w:r>
    </w:p>
    <w:p w14:paraId="7F5BFE02" w14:textId="764E2FD8" w:rsidR="00DA6847" w:rsidRDefault="00DA6847" w:rsidP="00DA6847">
      <w:pPr>
        <w:pStyle w:val="ListParagraph"/>
        <w:numPr>
          <w:ilvl w:val="1"/>
          <w:numId w:val="28"/>
        </w:numPr>
        <w:rPr>
          <w:sz w:val="14"/>
        </w:rPr>
      </w:pPr>
      <w:r>
        <w:rPr>
          <w:sz w:val="14"/>
        </w:rPr>
        <w:t xml:space="preserve">Record the mass and measure the new length of the spring </w:t>
      </w:r>
    </w:p>
    <w:p w14:paraId="751CFE39" w14:textId="76AD2358" w:rsidR="00DA6847" w:rsidRDefault="00DA6847" w:rsidP="00DA6847">
      <w:pPr>
        <w:pStyle w:val="ListParagraph"/>
        <w:numPr>
          <w:ilvl w:val="2"/>
          <w:numId w:val="28"/>
        </w:numPr>
        <w:rPr>
          <w:sz w:val="14"/>
        </w:rPr>
      </w:pPr>
      <w:r>
        <w:rPr>
          <w:sz w:val="14"/>
        </w:rPr>
        <w:t>The extension is the change in length</w:t>
      </w:r>
      <w:r w:rsidR="00375013" w:rsidRPr="00375013">
        <w:rPr>
          <w:noProof/>
        </w:rPr>
        <w:t xml:space="preserve"> </w:t>
      </w:r>
    </w:p>
    <w:p w14:paraId="55E41E78" w14:textId="49739A3E" w:rsidR="00DA6847" w:rsidRDefault="00DA6847" w:rsidP="00DA6847">
      <w:pPr>
        <w:pStyle w:val="ListParagraph"/>
        <w:numPr>
          <w:ilvl w:val="0"/>
          <w:numId w:val="28"/>
        </w:numPr>
        <w:rPr>
          <w:sz w:val="14"/>
        </w:rPr>
      </w:pPr>
      <w:r>
        <w:rPr>
          <w:sz w:val="14"/>
        </w:rPr>
        <w:t>Repeat step</w:t>
      </w:r>
      <w:r w:rsidR="002E190A">
        <w:rPr>
          <w:sz w:val="14"/>
        </w:rPr>
        <w:t xml:space="preserve"> </w:t>
      </w:r>
      <w:r>
        <w:rPr>
          <w:sz w:val="14"/>
        </w:rPr>
        <w:t>2 until you have enough measurements</w:t>
      </w:r>
    </w:p>
    <w:p w14:paraId="55799204" w14:textId="5DBBCA1C" w:rsidR="00DA6847" w:rsidRDefault="00DA6847" w:rsidP="00DA6847">
      <w:pPr>
        <w:pStyle w:val="ListParagraph"/>
        <w:numPr>
          <w:ilvl w:val="0"/>
          <w:numId w:val="28"/>
        </w:numPr>
        <w:rPr>
          <w:sz w:val="14"/>
        </w:rPr>
      </w:pPr>
      <w:r>
        <w:rPr>
          <w:sz w:val="14"/>
        </w:rPr>
        <w:t>Plot a force-extension graph of your results</w:t>
      </w:r>
    </w:p>
    <w:p w14:paraId="4759E507" w14:textId="455F237E" w:rsidR="00375013" w:rsidRPr="00375013" w:rsidRDefault="00DA6847" w:rsidP="00375013">
      <w:pPr>
        <w:pStyle w:val="ListParagraph"/>
        <w:numPr>
          <w:ilvl w:val="1"/>
          <w:numId w:val="28"/>
        </w:numPr>
        <w:rPr>
          <w:sz w:val="14"/>
        </w:rPr>
      </w:pPr>
      <w:r>
        <w:rPr>
          <w:sz w:val="14"/>
        </w:rPr>
        <w:t xml:space="preserve">It will only start to curve if you exceed the limit of </w:t>
      </w:r>
      <w:r w:rsidR="00621C6C">
        <w:rPr>
          <w:sz w:val="14"/>
        </w:rPr>
        <w:t>proportionality</w:t>
      </w:r>
    </w:p>
    <w:p w14:paraId="4419AFC6" w14:textId="77777777" w:rsidR="00297EC3" w:rsidRDefault="00297EC3" w:rsidP="00963897">
      <w:pPr>
        <w:rPr>
          <w:b/>
          <w:sz w:val="18"/>
          <w:u w:val="single"/>
        </w:rPr>
      </w:pPr>
    </w:p>
    <w:p w14:paraId="36442916" w14:textId="4066D582" w:rsidR="00963897" w:rsidRDefault="00963897" w:rsidP="00963897">
      <w:pPr>
        <w:rPr>
          <w:b/>
          <w:sz w:val="18"/>
          <w:u w:val="single"/>
        </w:rPr>
      </w:pPr>
      <w:r w:rsidRPr="008C0C0D">
        <w:rPr>
          <w:b/>
          <w:sz w:val="18"/>
          <w:u w:val="single"/>
        </w:rPr>
        <w:t xml:space="preserve">Practical </w:t>
      </w:r>
      <w:r w:rsidR="00657423">
        <w:rPr>
          <w:b/>
          <w:sz w:val="18"/>
          <w:u w:val="single"/>
        </w:rPr>
        <w:t>7</w:t>
      </w:r>
      <w:r>
        <w:rPr>
          <w:b/>
          <w:sz w:val="18"/>
          <w:u w:val="single"/>
        </w:rPr>
        <w:t xml:space="preserve"> – </w:t>
      </w:r>
      <w:r w:rsidR="000F1EF3">
        <w:rPr>
          <w:b/>
          <w:sz w:val="18"/>
          <w:u w:val="single"/>
        </w:rPr>
        <w:t>Acceleration</w:t>
      </w:r>
      <w:r w:rsidRPr="008C0C0D">
        <w:rPr>
          <w:b/>
          <w:sz w:val="18"/>
          <w:u w:val="single"/>
        </w:rPr>
        <w:t>:</w:t>
      </w:r>
    </w:p>
    <w:p w14:paraId="0DAD6A42" w14:textId="6A91F779" w:rsidR="00715AD1" w:rsidRDefault="00715AD1" w:rsidP="00963897">
      <w:pPr>
        <w:pStyle w:val="ListParagraph"/>
        <w:numPr>
          <w:ilvl w:val="0"/>
          <w:numId w:val="29"/>
        </w:numPr>
        <w:rPr>
          <w:sz w:val="14"/>
        </w:rPr>
      </w:pPr>
      <w:r>
        <w:rPr>
          <w:sz w:val="14"/>
        </w:rPr>
        <w:t>Newtons second law of motion:</w:t>
      </w:r>
    </w:p>
    <w:p w14:paraId="7CCFC9F9" w14:textId="7946B23D" w:rsidR="00715AD1" w:rsidRDefault="00715AD1" w:rsidP="00715AD1">
      <w:pPr>
        <w:pStyle w:val="ListParagraph"/>
        <w:numPr>
          <w:ilvl w:val="1"/>
          <w:numId w:val="29"/>
        </w:numPr>
        <w:rPr>
          <w:sz w:val="14"/>
        </w:rPr>
      </w:pPr>
      <w:r>
        <w:rPr>
          <w:sz w:val="14"/>
        </w:rPr>
        <w:t>Acceleration of an object is proportional to the force applied</w:t>
      </w:r>
    </w:p>
    <w:p w14:paraId="2830D57C" w14:textId="65EC9BC0" w:rsidR="00A968D8" w:rsidRDefault="00A968D8" w:rsidP="00715AD1">
      <w:pPr>
        <w:pStyle w:val="ListParagraph"/>
        <w:numPr>
          <w:ilvl w:val="1"/>
          <w:numId w:val="29"/>
        </w:numPr>
        <w:rPr>
          <w:sz w:val="14"/>
        </w:rPr>
      </w:pPr>
      <w:r>
        <w:rPr>
          <w:sz w:val="14"/>
        </w:rPr>
        <w:t>For the effect on force:</w:t>
      </w:r>
    </w:p>
    <w:p w14:paraId="265A3E42" w14:textId="136B9300" w:rsidR="00A968D8" w:rsidRDefault="00A968D8" w:rsidP="00A968D8">
      <w:pPr>
        <w:pStyle w:val="ListParagraph"/>
        <w:numPr>
          <w:ilvl w:val="2"/>
          <w:numId w:val="29"/>
        </w:numPr>
        <w:rPr>
          <w:sz w:val="14"/>
        </w:rPr>
      </w:pPr>
      <w:r>
        <w:rPr>
          <w:sz w:val="14"/>
        </w:rPr>
        <w:t>W</w:t>
      </w:r>
      <w:r w:rsidR="00715AD1">
        <w:rPr>
          <w:sz w:val="14"/>
        </w:rPr>
        <w:t xml:space="preserve">e see that </w:t>
      </w:r>
      <w:r>
        <w:rPr>
          <w:sz w:val="14"/>
        </w:rPr>
        <w:t>acceleration is proportional to the weight on the string</w:t>
      </w:r>
    </w:p>
    <w:p w14:paraId="20F315AF" w14:textId="14537B43" w:rsidR="00A968D8" w:rsidRDefault="00A968D8" w:rsidP="00A968D8">
      <w:pPr>
        <w:pStyle w:val="ListParagraph"/>
        <w:numPr>
          <w:ilvl w:val="1"/>
          <w:numId w:val="29"/>
        </w:numPr>
        <w:rPr>
          <w:sz w:val="14"/>
        </w:rPr>
      </w:pPr>
      <w:r>
        <w:rPr>
          <w:sz w:val="14"/>
        </w:rPr>
        <w:t>For effect on mass:</w:t>
      </w:r>
    </w:p>
    <w:p w14:paraId="45146B8D" w14:textId="75DCA5FF" w:rsidR="00A968D8" w:rsidRPr="00A968D8" w:rsidRDefault="00A968D8" w:rsidP="00A968D8">
      <w:pPr>
        <w:pStyle w:val="ListParagraph"/>
        <w:numPr>
          <w:ilvl w:val="2"/>
          <w:numId w:val="29"/>
        </w:numPr>
        <w:rPr>
          <w:sz w:val="14"/>
        </w:rPr>
      </w:pPr>
      <w:r>
        <w:rPr>
          <w:sz w:val="14"/>
        </w:rPr>
        <w:t>We see that when mass increases, the acceleration decreases</w:t>
      </w:r>
    </w:p>
    <w:p w14:paraId="6FE8F39A" w14:textId="31413135" w:rsidR="00963897" w:rsidRPr="00E93AB3" w:rsidRDefault="00715AD1" w:rsidP="00963897">
      <w:pPr>
        <w:rPr>
          <w:b/>
          <w:sz w:val="18"/>
        </w:rPr>
      </w:pPr>
      <w:r w:rsidRPr="00715AD1">
        <w:rPr>
          <w:sz w:val="14"/>
        </w:rPr>
        <w:drawing>
          <wp:anchor distT="0" distB="0" distL="114300" distR="114300" simplePos="0" relativeHeight="251660288" behindDoc="1" locked="0" layoutInCell="1" allowOverlap="1" wp14:anchorId="65543085" wp14:editId="56634A6B">
            <wp:simplePos x="0" y="0"/>
            <wp:positionH relativeFrom="column">
              <wp:posOffset>4319905</wp:posOffset>
            </wp:positionH>
            <wp:positionV relativeFrom="paragraph">
              <wp:posOffset>52070</wp:posOffset>
            </wp:positionV>
            <wp:extent cx="2324735" cy="1306195"/>
            <wp:effectExtent l="0" t="0" r="0" b="1905"/>
            <wp:wrapTight wrapText="bothSides">
              <wp:wrapPolygon edited="0">
                <wp:start x="0" y="0"/>
                <wp:lineTo x="0" y="21421"/>
                <wp:lineTo x="21476" y="21421"/>
                <wp:lineTo x="21476" y="0"/>
                <wp:lineTo x="0" y="0"/>
              </wp:wrapPolygon>
            </wp:wrapTight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897" w:rsidRPr="00140496">
        <w:rPr>
          <w:b/>
          <w:sz w:val="18"/>
        </w:rPr>
        <w:t>Method:</w:t>
      </w:r>
    </w:p>
    <w:p w14:paraId="56D64724" w14:textId="2D09874F" w:rsidR="00963897" w:rsidRDefault="00FB3D7B" w:rsidP="00066082">
      <w:pPr>
        <w:pStyle w:val="ListParagraph"/>
        <w:numPr>
          <w:ilvl w:val="0"/>
          <w:numId w:val="32"/>
        </w:numPr>
        <w:rPr>
          <w:sz w:val="14"/>
        </w:rPr>
      </w:pPr>
      <w:r>
        <w:rPr>
          <w:sz w:val="14"/>
        </w:rPr>
        <w:t>Set up the apparatus as</w:t>
      </w:r>
      <w:r w:rsidR="00C12601">
        <w:rPr>
          <w:sz w:val="14"/>
        </w:rPr>
        <w:t xml:space="preserve"> shown on the right</w:t>
      </w:r>
    </w:p>
    <w:p w14:paraId="6198BF5C" w14:textId="4A3B3437" w:rsidR="00715AD1" w:rsidRDefault="00715AD1" w:rsidP="00715AD1">
      <w:pPr>
        <w:pStyle w:val="ListParagraph"/>
        <w:numPr>
          <w:ilvl w:val="1"/>
          <w:numId w:val="32"/>
        </w:numPr>
        <w:rPr>
          <w:sz w:val="14"/>
        </w:rPr>
      </w:pPr>
      <w:r>
        <w:rPr>
          <w:sz w:val="14"/>
        </w:rPr>
        <w:t>Attach a toy car to a piece of string which goes through a pulley system</w:t>
      </w:r>
    </w:p>
    <w:p w14:paraId="5C4EFB98" w14:textId="1D1D9A1B" w:rsidR="00715AD1" w:rsidRDefault="00715AD1" w:rsidP="00715AD1">
      <w:pPr>
        <w:pStyle w:val="ListParagraph"/>
        <w:numPr>
          <w:ilvl w:val="1"/>
          <w:numId w:val="32"/>
        </w:numPr>
        <w:rPr>
          <w:sz w:val="14"/>
        </w:rPr>
      </w:pPr>
      <w:r>
        <w:rPr>
          <w:sz w:val="14"/>
        </w:rPr>
        <w:t>At the end of the string, attach a weight</w:t>
      </w:r>
    </w:p>
    <w:p w14:paraId="13ADC179" w14:textId="59DF308F" w:rsidR="00715AD1" w:rsidRDefault="00715AD1" w:rsidP="00715AD1">
      <w:pPr>
        <w:pStyle w:val="ListParagraph"/>
        <w:numPr>
          <w:ilvl w:val="1"/>
          <w:numId w:val="32"/>
        </w:numPr>
        <w:rPr>
          <w:sz w:val="14"/>
        </w:rPr>
      </w:pPr>
      <w:r>
        <w:rPr>
          <w:sz w:val="14"/>
        </w:rPr>
        <w:t>On the desk, draw chalk lines at equal spacings</w:t>
      </w:r>
    </w:p>
    <w:p w14:paraId="6256B3D1" w14:textId="331AA44B" w:rsidR="00715AD1" w:rsidRDefault="00715AD1" w:rsidP="00715AD1">
      <w:pPr>
        <w:pStyle w:val="ListParagraph"/>
        <w:numPr>
          <w:ilvl w:val="1"/>
          <w:numId w:val="32"/>
        </w:numPr>
        <w:rPr>
          <w:sz w:val="14"/>
        </w:rPr>
      </w:pPr>
      <w:r>
        <w:rPr>
          <w:sz w:val="14"/>
        </w:rPr>
        <w:t>We also need a timer</w:t>
      </w:r>
    </w:p>
    <w:p w14:paraId="4676582F" w14:textId="12063934" w:rsidR="000677DE" w:rsidRDefault="00715AD1" w:rsidP="000677DE">
      <w:pPr>
        <w:pStyle w:val="ListParagraph"/>
        <w:numPr>
          <w:ilvl w:val="0"/>
          <w:numId w:val="32"/>
        </w:numPr>
        <w:rPr>
          <w:sz w:val="14"/>
        </w:rPr>
      </w:pPr>
      <w:r>
        <w:rPr>
          <w:sz w:val="14"/>
        </w:rPr>
        <w:t>Hold the toy car</w:t>
      </w:r>
    </w:p>
    <w:p w14:paraId="13CD4BA5" w14:textId="2AC1A41D" w:rsidR="00715AD1" w:rsidRDefault="00715AD1" w:rsidP="000677DE">
      <w:pPr>
        <w:pStyle w:val="ListParagraph"/>
        <w:numPr>
          <w:ilvl w:val="0"/>
          <w:numId w:val="32"/>
        </w:numPr>
        <w:rPr>
          <w:sz w:val="14"/>
        </w:rPr>
      </w:pPr>
      <w:r>
        <w:rPr>
          <w:sz w:val="14"/>
        </w:rPr>
        <w:t>Let go of the car and start the timer at the same time</w:t>
      </w:r>
    </w:p>
    <w:p w14:paraId="166CE192" w14:textId="42531D98" w:rsidR="00715AD1" w:rsidRDefault="00715AD1" w:rsidP="000677DE">
      <w:pPr>
        <w:pStyle w:val="ListParagraph"/>
        <w:numPr>
          <w:ilvl w:val="0"/>
          <w:numId w:val="32"/>
        </w:numPr>
        <w:rPr>
          <w:sz w:val="14"/>
        </w:rPr>
      </w:pPr>
      <w:r>
        <w:rPr>
          <w:sz w:val="14"/>
        </w:rPr>
        <w:t>Because there is a resultant force acting through the string, the car will accelerate along the bench</w:t>
      </w:r>
    </w:p>
    <w:p w14:paraId="09A31AC7" w14:textId="3649283E" w:rsidR="00715AD1" w:rsidRDefault="00715AD1" w:rsidP="000677DE">
      <w:pPr>
        <w:pStyle w:val="ListParagraph"/>
        <w:numPr>
          <w:ilvl w:val="0"/>
          <w:numId w:val="32"/>
        </w:numPr>
        <w:rPr>
          <w:sz w:val="14"/>
        </w:rPr>
      </w:pPr>
      <w:r>
        <w:rPr>
          <w:sz w:val="14"/>
        </w:rPr>
        <w:t>Record the time that the car passes each distance marker</w:t>
      </w:r>
    </w:p>
    <w:p w14:paraId="2F99B548" w14:textId="3BEF0989" w:rsidR="00715AD1" w:rsidRDefault="00715AD1" w:rsidP="00715AD1">
      <w:pPr>
        <w:pStyle w:val="ListParagraph"/>
        <w:numPr>
          <w:ilvl w:val="1"/>
          <w:numId w:val="32"/>
        </w:numPr>
        <w:rPr>
          <w:sz w:val="14"/>
        </w:rPr>
      </w:pPr>
      <w:r>
        <w:rPr>
          <w:sz w:val="14"/>
        </w:rPr>
        <w:t>To make this more accurate, record it using a mobile phone and watch it back</w:t>
      </w:r>
    </w:p>
    <w:p w14:paraId="029E4582" w14:textId="41521E4D" w:rsidR="00A968D8" w:rsidRPr="00A968D8" w:rsidRDefault="00A968D8" w:rsidP="00A968D8">
      <w:pPr>
        <w:pStyle w:val="ListParagraph"/>
        <w:numPr>
          <w:ilvl w:val="0"/>
          <w:numId w:val="32"/>
        </w:numPr>
        <w:rPr>
          <w:sz w:val="14"/>
        </w:rPr>
      </w:pPr>
      <w:r>
        <w:rPr>
          <w:sz w:val="14"/>
        </w:rPr>
        <w:t>Repeat the experiment several times</w:t>
      </w:r>
    </w:p>
    <w:p w14:paraId="5C4D9A18" w14:textId="43BAB238" w:rsidR="00715AD1" w:rsidRDefault="00A968D8" w:rsidP="00A968D8">
      <w:pPr>
        <w:pStyle w:val="ListParagraph"/>
        <w:numPr>
          <w:ilvl w:val="1"/>
          <w:numId w:val="32"/>
        </w:numPr>
        <w:rPr>
          <w:sz w:val="14"/>
        </w:rPr>
      </w:pPr>
      <w:r>
        <w:rPr>
          <w:sz w:val="14"/>
        </w:rPr>
        <w:t>To investigate the effect of force:</w:t>
      </w:r>
    </w:p>
    <w:p w14:paraId="7DE5B433" w14:textId="4A69F703" w:rsidR="00715AD1" w:rsidRDefault="00715AD1" w:rsidP="00A968D8">
      <w:pPr>
        <w:pStyle w:val="ListParagraph"/>
        <w:numPr>
          <w:ilvl w:val="2"/>
          <w:numId w:val="32"/>
        </w:numPr>
        <w:rPr>
          <w:sz w:val="14"/>
        </w:rPr>
      </w:pPr>
      <w:r>
        <w:rPr>
          <w:sz w:val="14"/>
        </w:rPr>
        <w:t>Each time, we decrease the weight on the pulley, but we add this to the toy car</w:t>
      </w:r>
    </w:p>
    <w:p w14:paraId="154D212A" w14:textId="2748EEE9" w:rsidR="00715AD1" w:rsidRDefault="00715AD1" w:rsidP="00A968D8">
      <w:pPr>
        <w:pStyle w:val="ListParagraph"/>
        <w:numPr>
          <w:ilvl w:val="2"/>
          <w:numId w:val="32"/>
        </w:numPr>
        <w:rPr>
          <w:sz w:val="14"/>
        </w:rPr>
      </w:pPr>
      <w:r>
        <w:rPr>
          <w:sz w:val="14"/>
        </w:rPr>
        <w:t>This means we don’t change the overall mass of the experiment</w:t>
      </w:r>
    </w:p>
    <w:p w14:paraId="3402395C" w14:textId="6943359A" w:rsidR="00A968D8" w:rsidRDefault="00A968D8" w:rsidP="00A968D8">
      <w:pPr>
        <w:pStyle w:val="ListParagraph"/>
        <w:numPr>
          <w:ilvl w:val="2"/>
          <w:numId w:val="32"/>
        </w:numPr>
        <w:rPr>
          <w:sz w:val="14"/>
        </w:rPr>
      </w:pPr>
      <w:r>
        <w:rPr>
          <w:sz w:val="14"/>
        </w:rPr>
        <w:t>Record the acceleration for each mass</w:t>
      </w:r>
    </w:p>
    <w:p w14:paraId="5ADB5EF2" w14:textId="0B6B64F4" w:rsidR="00A968D8" w:rsidRDefault="00A968D8" w:rsidP="00A968D8">
      <w:pPr>
        <w:pStyle w:val="ListParagraph"/>
        <w:numPr>
          <w:ilvl w:val="1"/>
          <w:numId w:val="32"/>
        </w:numPr>
        <w:rPr>
          <w:sz w:val="14"/>
        </w:rPr>
      </w:pPr>
      <w:r>
        <w:rPr>
          <w:sz w:val="14"/>
        </w:rPr>
        <w:t>To investigate the effect of mass:</w:t>
      </w:r>
    </w:p>
    <w:p w14:paraId="320CA41B" w14:textId="722F8AB4" w:rsidR="00A968D8" w:rsidRDefault="00A968D8" w:rsidP="00A968D8">
      <w:pPr>
        <w:pStyle w:val="ListParagraph"/>
        <w:numPr>
          <w:ilvl w:val="2"/>
          <w:numId w:val="32"/>
        </w:numPr>
        <w:rPr>
          <w:sz w:val="14"/>
        </w:rPr>
      </w:pPr>
      <w:r>
        <w:rPr>
          <w:sz w:val="14"/>
        </w:rPr>
        <w:t>Each time, we increase the weight on the car, and we leave the weight on the hook the same</w:t>
      </w:r>
    </w:p>
    <w:p w14:paraId="0AD1B94E" w14:textId="79BE133E" w:rsidR="00A968D8" w:rsidRDefault="00A968D8" w:rsidP="00A968D8">
      <w:pPr>
        <w:pStyle w:val="ListParagraph"/>
        <w:numPr>
          <w:ilvl w:val="2"/>
          <w:numId w:val="32"/>
        </w:numPr>
        <w:rPr>
          <w:sz w:val="14"/>
        </w:rPr>
      </w:pPr>
      <w:r>
        <w:rPr>
          <w:sz w:val="14"/>
        </w:rPr>
        <w:t>This means we increase the mass of the system</w:t>
      </w:r>
    </w:p>
    <w:p w14:paraId="0BF51B67" w14:textId="57E92BFA" w:rsidR="00A968D8" w:rsidRPr="00A968D8" w:rsidRDefault="00A968D8" w:rsidP="00A968D8">
      <w:pPr>
        <w:pStyle w:val="ListParagraph"/>
        <w:numPr>
          <w:ilvl w:val="2"/>
          <w:numId w:val="32"/>
        </w:numPr>
        <w:rPr>
          <w:sz w:val="14"/>
        </w:rPr>
      </w:pPr>
      <w:r>
        <w:rPr>
          <w:sz w:val="14"/>
        </w:rPr>
        <w:t>Record the acceleration for each mass</w:t>
      </w:r>
    </w:p>
    <w:p w14:paraId="627D6066" w14:textId="761ABE5C" w:rsidR="00AF0808" w:rsidRPr="00297EC3" w:rsidRDefault="00A968D8" w:rsidP="00963897">
      <w:pPr>
        <w:pStyle w:val="ListParagraph"/>
        <w:numPr>
          <w:ilvl w:val="0"/>
          <w:numId w:val="32"/>
        </w:numPr>
        <w:rPr>
          <w:sz w:val="14"/>
        </w:rPr>
      </w:pPr>
      <w:r>
        <w:rPr>
          <w:sz w:val="14"/>
        </w:rPr>
        <w:t>Repeat this experiment to gain an average acceleration (Acceleration = Force x Mass)</w:t>
      </w:r>
    </w:p>
    <w:p w14:paraId="75741501" w14:textId="1361BF46" w:rsidR="00963897" w:rsidRDefault="00AF0808" w:rsidP="00963897">
      <w:pPr>
        <w:rPr>
          <w:b/>
          <w:sz w:val="18"/>
          <w:u w:val="single"/>
        </w:rPr>
      </w:pPr>
      <w:r w:rsidRPr="00A968D8">
        <w:rPr>
          <w:sz w:val="14"/>
        </w:rPr>
        <w:lastRenderedPageBreak/>
        <w:drawing>
          <wp:anchor distT="0" distB="0" distL="114300" distR="114300" simplePos="0" relativeHeight="251661312" behindDoc="1" locked="0" layoutInCell="1" allowOverlap="1" wp14:anchorId="348D8824" wp14:editId="322DB998">
            <wp:simplePos x="0" y="0"/>
            <wp:positionH relativeFrom="column">
              <wp:posOffset>4741545</wp:posOffset>
            </wp:positionH>
            <wp:positionV relativeFrom="paragraph">
              <wp:posOffset>271521</wp:posOffset>
            </wp:positionV>
            <wp:extent cx="2356485" cy="1896745"/>
            <wp:effectExtent l="0" t="0" r="5715" b="0"/>
            <wp:wrapTight wrapText="bothSides">
              <wp:wrapPolygon edited="0">
                <wp:start x="0" y="0"/>
                <wp:lineTo x="0" y="21405"/>
                <wp:lineTo x="21536" y="21405"/>
                <wp:lineTo x="21536" y="0"/>
                <wp:lineTo x="0" y="0"/>
              </wp:wrapPolygon>
            </wp:wrapTight>
            <wp:docPr id="4" name="Picture 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897">
        <w:rPr>
          <w:b/>
          <w:sz w:val="18"/>
          <w:u w:val="single"/>
        </w:rPr>
        <w:t xml:space="preserve">Practical </w:t>
      </w:r>
      <w:r w:rsidR="00657423">
        <w:rPr>
          <w:b/>
          <w:sz w:val="18"/>
          <w:u w:val="single"/>
        </w:rPr>
        <w:t>8</w:t>
      </w:r>
      <w:r w:rsidR="00963897">
        <w:rPr>
          <w:b/>
          <w:sz w:val="18"/>
          <w:u w:val="single"/>
        </w:rPr>
        <w:t xml:space="preserve"> – </w:t>
      </w:r>
      <w:r>
        <w:rPr>
          <w:b/>
          <w:sz w:val="18"/>
          <w:u w:val="single"/>
        </w:rPr>
        <w:t>Waves</w:t>
      </w:r>
      <w:r w:rsidR="00963897">
        <w:rPr>
          <w:b/>
          <w:sz w:val="18"/>
          <w:u w:val="single"/>
        </w:rPr>
        <w:t>:</w:t>
      </w:r>
    </w:p>
    <w:p w14:paraId="73A50CB9" w14:textId="4A72B36B" w:rsidR="00AF0808" w:rsidRPr="00AF0808" w:rsidRDefault="00AF0808" w:rsidP="00963897">
      <w:pPr>
        <w:rPr>
          <w:b/>
          <w:sz w:val="18"/>
        </w:rPr>
      </w:pPr>
      <w:r w:rsidRPr="00AF0808">
        <w:rPr>
          <w:b/>
          <w:sz w:val="18"/>
        </w:rPr>
        <w:t>Ripple Tank</w:t>
      </w:r>
    </w:p>
    <w:p w14:paraId="0156BAE8" w14:textId="2C904830" w:rsidR="00963897" w:rsidRPr="00E93AB3" w:rsidRDefault="00963897" w:rsidP="00963897">
      <w:pPr>
        <w:rPr>
          <w:b/>
          <w:sz w:val="18"/>
        </w:rPr>
      </w:pPr>
      <w:r w:rsidRPr="00140496">
        <w:rPr>
          <w:b/>
          <w:sz w:val="18"/>
        </w:rPr>
        <w:t>Method:</w:t>
      </w:r>
    </w:p>
    <w:p w14:paraId="11911C5D" w14:textId="5425A55E" w:rsidR="008957AD" w:rsidRDefault="008957AD" w:rsidP="008957AD">
      <w:pPr>
        <w:pStyle w:val="ListParagraph"/>
        <w:numPr>
          <w:ilvl w:val="0"/>
          <w:numId w:val="33"/>
        </w:numPr>
        <w:rPr>
          <w:sz w:val="14"/>
        </w:rPr>
      </w:pPr>
      <w:r>
        <w:rPr>
          <w:sz w:val="14"/>
        </w:rPr>
        <w:t>Set up the apparatus like the one on the right</w:t>
      </w:r>
    </w:p>
    <w:p w14:paraId="24926B44" w14:textId="076449F6" w:rsidR="008957AD" w:rsidRDefault="008957AD" w:rsidP="008957AD">
      <w:pPr>
        <w:pStyle w:val="ListParagraph"/>
        <w:numPr>
          <w:ilvl w:val="0"/>
          <w:numId w:val="33"/>
        </w:numPr>
        <w:rPr>
          <w:sz w:val="14"/>
        </w:rPr>
      </w:pPr>
      <w:r>
        <w:rPr>
          <w:sz w:val="14"/>
        </w:rPr>
        <w:t>Using a signal generator attached to the dipper of a ripple tank you can create waves at a set frequency</w:t>
      </w:r>
    </w:p>
    <w:p w14:paraId="142EAA3B" w14:textId="2DDE1EAA" w:rsidR="008957AD" w:rsidRDefault="008957AD" w:rsidP="008957AD">
      <w:pPr>
        <w:pStyle w:val="ListParagraph"/>
        <w:numPr>
          <w:ilvl w:val="0"/>
          <w:numId w:val="33"/>
        </w:numPr>
        <w:rPr>
          <w:sz w:val="14"/>
        </w:rPr>
      </w:pPr>
      <w:r>
        <w:rPr>
          <w:sz w:val="14"/>
        </w:rPr>
        <w:t>Use a lamp to see the shadows of the waves on the paper below the tank</w:t>
      </w:r>
    </w:p>
    <w:p w14:paraId="2E58C3D3" w14:textId="77777777" w:rsidR="008957AD" w:rsidRDefault="008957AD" w:rsidP="008957AD">
      <w:pPr>
        <w:pStyle w:val="ListParagraph"/>
        <w:numPr>
          <w:ilvl w:val="0"/>
          <w:numId w:val="33"/>
        </w:numPr>
        <w:rPr>
          <w:sz w:val="14"/>
        </w:rPr>
      </w:pPr>
      <w:r>
        <w:rPr>
          <w:sz w:val="14"/>
        </w:rPr>
        <w:t>The distance between each shadow line is the wavelength</w:t>
      </w:r>
    </w:p>
    <w:p w14:paraId="279AAC56" w14:textId="75314745" w:rsidR="008957AD" w:rsidRDefault="008957AD" w:rsidP="008957AD">
      <w:pPr>
        <w:pStyle w:val="ListParagraph"/>
        <w:numPr>
          <w:ilvl w:val="1"/>
          <w:numId w:val="33"/>
        </w:numPr>
        <w:rPr>
          <w:sz w:val="14"/>
        </w:rPr>
      </w:pPr>
      <w:r>
        <w:rPr>
          <w:sz w:val="14"/>
        </w:rPr>
        <w:t>As these may be close together, measure the distance between 10 waves using a ruler</w:t>
      </w:r>
    </w:p>
    <w:p w14:paraId="02471351" w14:textId="30A8B8BB" w:rsidR="008957AD" w:rsidRDefault="008957AD" w:rsidP="008957AD">
      <w:pPr>
        <w:pStyle w:val="ListParagraph"/>
        <w:numPr>
          <w:ilvl w:val="2"/>
          <w:numId w:val="33"/>
        </w:numPr>
        <w:rPr>
          <w:sz w:val="14"/>
        </w:rPr>
      </w:pPr>
      <w:r>
        <w:rPr>
          <w:sz w:val="14"/>
        </w:rPr>
        <w:t xml:space="preserve">Then divide the value by 10 to get the wavelength </w:t>
      </w:r>
    </w:p>
    <w:p w14:paraId="4A1790E6" w14:textId="154CA153" w:rsidR="008957AD" w:rsidRDefault="008957AD" w:rsidP="008957AD">
      <w:pPr>
        <w:pStyle w:val="ListParagraph"/>
        <w:numPr>
          <w:ilvl w:val="2"/>
          <w:numId w:val="33"/>
        </w:numPr>
        <w:rPr>
          <w:sz w:val="14"/>
        </w:rPr>
      </w:pPr>
      <w:r>
        <w:rPr>
          <w:sz w:val="14"/>
        </w:rPr>
        <w:t>To make this easier for you, take a picture of the paper and the ruler next to it</w:t>
      </w:r>
    </w:p>
    <w:p w14:paraId="4596476A" w14:textId="0A756520" w:rsidR="008957AD" w:rsidRDefault="008957AD" w:rsidP="008957AD">
      <w:pPr>
        <w:pStyle w:val="ListParagraph"/>
        <w:numPr>
          <w:ilvl w:val="0"/>
          <w:numId w:val="33"/>
        </w:numPr>
        <w:rPr>
          <w:sz w:val="14"/>
        </w:rPr>
      </w:pPr>
      <w:r>
        <w:rPr>
          <w:sz w:val="14"/>
        </w:rPr>
        <w:t>Use the equation, speed = frequency x wavelength to calculate the speed</w:t>
      </w:r>
    </w:p>
    <w:p w14:paraId="54B53558" w14:textId="720914D6" w:rsidR="008957AD" w:rsidRDefault="008957AD" w:rsidP="008957AD">
      <w:pPr>
        <w:pStyle w:val="ListParagraph"/>
        <w:numPr>
          <w:ilvl w:val="0"/>
          <w:numId w:val="33"/>
        </w:numPr>
        <w:rPr>
          <w:sz w:val="14"/>
        </w:rPr>
      </w:pPr>
      <w:r>
        <w:rPr>
          <w:sz w:val="14"/>
        </w:rPr>
        <w:t>This is suitable as it allows you to calculate the wavelength without disturbing the waves</w:t>
      </w:r>
    </w:p>
    <w:p w14:paraId="0D3EC7F4" w14:textId="3FDFD4AE" w:rsidR="00AF0808" w:rsidRDefault="00AF0808" w:rsidP="00AF0808">
      <w:pPr>
        <w:rPr>
          <w:b/>
          <w:sz w:val="18"/>
        </w:rPr>
      </w:pPr>
      <w:r>
        <w:rPr>
          <w:b/>
          <w:sz w:val="18"/>
        </w:rPr>
        <w:t>Waves on strings</w:t>
      </w:r>
    </w:p>
    <w:p w14:paraId="779B6F48" w14:textId="640E1ED7" w:rsidR="00AF0808" w:rsidRPr="00E93AB3" w:rsidRDefault="00AF0808" w:rsidP="00AF0808">
      <w:pPr>
        <w:rPr>
          <w:b/>
          <w:sz w:val="18"/>
        </w:rPr>
      </w:pPr>
      <w:r w:rsidRPr="00AF0808">
        <w:rPr>
          <w:sz w:val="14"/>
        </w:rPr>
        <w:drawing>
          <wp:anchor distT="0" distB="0" distL="114300" distR="114300" simplePos="0" relativeHeight="251662336" behindDoc="1" locked="0" layoutInCell="1" allowOverlap="1" wp14:anchorId="3CD21ECF" wp14:editId="0C2F654A">
            <wp:simplePos x="0" y="0"/>
            <wp:positionH relativeFrom="column">
              <wp:posOffset>4742918</wp:posOffset>
            </wp:positionH>
            <wp:positionV relativeFrom="paragraph">
              <wp:posOffset>275175</wp:posOffset>
            </wp:positionV>
            <wp:extent cx="1887855" cy="810895"/>
            <wp:effectExtent l="0" t="0" r="4445" b="1905"/>
            <wp:wrapTight wrapText="bothSides">
              <wp:wrapPolygon edited="0">
                <wp:start x="0" y="0"/>
                <wp:lineTo x="0" y="21312"/>
                <wp:lineTo x="21506" y="21312"/>
                <wp:lineTo x="21506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0496">
        <w:rPr>
          <w:b/>
          <w:sz w:val="18"/>
        </w:rPr>
        <w:t>Method:</w:t>
      </w:r>
    </w:p>
    <w:p w14:paraId="210913D9" w14:textId="5AA73913" w:rsidR="00AF0808" w:rsidRDefault="00AF0808" w:rsidP="00AF0808">
      <w:pPr>
        <w:pStyle w:val="ListParagraph"/>
        <w:numPr>
          <w:ilvl w:val="0"/>
          <w:numId w:val="37"/>
        </w:numPr>
        <w:rPr>
          <w:sz w:val="14"/>
        </w:rPr>
      </w:pPr>
      <w:r>
        <w:rPr>
          <w:sz w:val="14"/>
        </w:rPr>
        <w:t>Set up the apparatus like the one on the right</w:t>
      </w:r>
    </w:p>
    <w:p w14:paraId="3953B082" w14:textId="491507B7" w:rsidR="00AF0808" w:rsidRDefault="00AF0808" w:rsidP="00AF0808">
      <w:pPr>
        <w:pStyle w:val="ListParagraph"/>
        <w:numPr>
          <w:ilvl w:val="1"/>
          <w:numId w:val="37"/>
        </w:numPr>
        <w:rPr>
          <w:sz w:val="14"/>
        </w:rPr>
      </w:pPr>
      <w:r>
        <w:rPr>
          <w:sz w:val="14"/>
        </w:rPr>
        <w:t>Turn on the signal generator and vibration transducer, the string will start to vibrate</w:t>
      </w:r>
    </w:p>
    <w:p w14:paraId="46D5E3C0" w14:textId="645AD5DF" w:rsidR="00AF0808" w:rsidRDefault="00C845BE" w:rsidP="00AF0808">
      <w:pPr>
        <w:pStyle w:val="ListParagraph"/>
        <w:numPr>
          <w:ilvl w:val="0"/>
          <w:numId w:val="37"/>
        </w:numPr>
        <w:rPr>
          <w:sz w:val="14"/>
        </w:rPr>
      </w:pPr>
      <w:r>
        <w:rPr>
          <w:sz w:val="14"/>
        </w:rPr>
        <w:t xml:space="preserve">Adjust the frequency on the signal generator until </w:t>
      </w:r>
      <w:r w:rsidR="00E551A0">
        <w:rPr>
          <w:sz w:val="14"/>
        </w:rPr>
        <w:t>there’s</w:t>
      </w:r>
      <w:r>
        <w:rPr>
          <w:sz w:val="14"/>
        </w:rPr>
        <w:t xml:space="preserve"> a clear wave on the string</w:t>
      </w:r>
    </w:p>
    <w:p w14:paraId="13BB1BFA" w14:textId="5BD9DE54" w:rsidR="00C845BE" w:rsidRDefault="00C845BE" w:rsidP="00AF0808">
      <w:pPr>
        <w:pStyle w:val="ListParagraph"/>
        <w:numPr>
          <w:ilvl w:val="0"/>
          <w:numId w:val="37"/>
        </w:numPr>
        <w:rPr>
          <w:sz w:val="14"/>
        </w:rPr>
      </w:pPr>
      <w:r>
        <w:rPr>
          <w:sz w:val="14"/>
        </w:rPr>
        <w:t>You need to measure the wavelength of these waves</w:t>
      </w:r>
    </w:p>
    <w:p w14:paraId="50332258" w14:textId="002C81B6" w:rsidR="00C845BE" w:rsidRDefault="00C845BE" w:rsidP="00C845BE">
      <w:pPr>
        <w:pStyle w:val="ListParagraph"/>
        <w:numPr>
          <w:ilvl w:val="1"/>
          <w:numId w:val="37"/>
        </w:numPr>
        <w:rPr>
          <w:sz w:val="14"/>
        </w:rPr>
      </w:pPr>
      <w:r>
        <w:rPr>
          <w:sz w:val="14"/>
        </w:rPr>
        <w:t>To do this measure the length of 4 or 5 half wavelengths</w:t>
      </w:r>
    </w:p>
    <w:p w14:paraId="531BFFD2" w14:textId="7255D032" w:rsidR="00C845BE" w:rsidRDefault="00C845BE" w:rsidP="00C845BE">
      <w:pPr>
        <w:pStyle w:val="ListParagraph"/>
        <w:numPr>
          <w:ilvl w:val="1"/>
          <w:numId w:val="37"/>
        </w:numPr>
        <w:rPr>
          <w:sz w:val="14"/>
        </w:rPr>
      </w:pPr>
      <w:r>
        <w:rPr>
          <w:sz w:val="14"/>
        </w:rPr>
        <w:t xml:space="preserve">Then divide the length by the number of </w:t>
      </w:r>
      <w:r w:rsidR="00E551A0">
        <w:rPr>
          <w:sz w:val="14"/>
        </w:rPr>
        <w:t>half lengths</w:t>
      </w:r>
      <w:r>
        <w:rPr>
          <w:sz w:val="14"/>
        </w:rPr>
        <w:t xml:space="preserve"> to find the mean half wavelength</w:t>
      </w:r>
    </w:p>
    <w:p w14:paraId="0661C33E" w14:textId="0D83E132" w:rsidR="00C845BE" w:rsidRDefault="00C845BE" w:rsidP="00C845BE">
      <w:pPr>
        <w:pStyle w:val="ListParagraph"/>
        <w:numPr>
          <w:ilvl w:val="1"/>
          <w:numId w:val="37"/>
        </w:numPr>
        <w:rPr>
          <w:sz w:val="14"/>
        </w:rPr>
      </w:pPr>
      <w:r>
        <w:rPr>
          <w:sz w:val="14"/>
        </w:rPr>
        <w:t>Then double to mean to get a full wavelength</w:t>
      </w:r>
    </w:p>
    <w:p w14:paraId="56FC4027" w14:textId="5DCB8BCB" w:rsidR="00C845BE" w:rsidRDefault="00C845BE" w:rsidP="00C845BE">
      <w:pPr>
        <w:pStyle w:val="ListParagraph"/>
        <w:numPr>
          <w:ilvl w:val="0"/>
          <w:numId w:val="37"/>
        </w:numPr>
        <w:rPr>
          <w:sz w:val="14"/>
        </w:rPr>
      </w:pPr>
      <w:r>
        <w:rPr>
          <w:sz w:val="14"/>
        </w:rPr>
        <w:t>The frequency is whatever is on the signal generator</w:t>
      </w:r>
    </w:p>
    <w:p w14:paraId="6DFDD53C" w14:textId="6A802C83" w:rsidR="00C845BE" w:rsidRPr="00AF0808" w:rsidRDefault="00100AC3" w:rsidP="00C845BE">
      <w:pPr>
        <w:pStyle w:val="ListParagraph"/>
        <w:numPr>
          <w:ilvl w:val="0"/>
          <w:numId w:val="37"/>
        </w:numPr>
        <w:rPr>
          <w:sz w:val="14"/>
        </w:rPr>
      </w:pPr>
      <w:r w:rsidRPr="00100AC3">
        <w:rPr>
          <w:sz w:val="14"/>
        </w:rPr>
        <w:drawing>
          <wp:anchor distT="0" distB="0" distL="114300" distR="114300" simplePos="0" relativeHeight="251665408" behindDoc="1" locked="0" layoutInCell="1" allowOverlap="1" wp14:anchorId="588ABBF5" wp14:editId="2A93BDDC">
            <wp:simplePos x="0" y="0"/>
            <wp:positionH relativeFrom="column">
              <wp:posOffset>4181475</wp:posOffset>
            </wp:positionH>
            <wp:positionV relativeFrom="paragraph">
              <wp:posOffset>92075</wp:posOffset>
            </wp:positionV>
            <wp:extent cx="1981200" cy="1762760"/>
            <wp:effectExtent l="0" t="0" r="0" b="2540"/>
            <wp:wrapTight wrapText="bothSides">
              <wp:wrapPolygon edited="0">
                <wp:start x="0" y="0"/>
                <wp:lineTo x="0" y="21476"/>
                <wp:lineTo x="21462" y="21476"/>
                <wp:lineTo x="21462" y="0"/>
                <wp:lineTo x="0" y="0"/>
              </wp:wrapPolygon>
            </wp:wrapTight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BE">
        <w:rPr>
          <w:sz w:val="14"/>
        </w:rPr>
        <w:t>Find the speed by doing frequency x wavelength</w:t>
      </w:r>
    </w:p>
    <w:p w14:paraId="620622F1" w14:textId="21058B0A" w:rsidR="00963897" w:rsidRPr="00AF0808" w:rsidRDefault="00963897" w:rsidP="00AF0808">
      <w:pPr>
        <w:rPr>
          <w:sz w:val="14"/>
        </w:rPr>
      </w:pPr>
      <w:r w:rsidRPr="00AF0808">
        <w:rPr>
          <w:b/>
          <w:sz w:val="18"/>
          <w:u w:val="single"/>
        </w:rPr>
        <w:t xml:space="preserve">Practical </w:t>
      </w:r>
      <w:r w:rsidR="00657423" w:rsidRPr="00AF0808">
        <w:rPr>
          <w:b/>
          <w:sz w:val="18"/>
          <w:u w:val="single"/>
        </w:rPr>
        <w:t>9</w:t>
      </w:r>
      <w:r w:rsidRPr="00AF0808">
        <w:rPr>
          <w:b/>
          <w:sz w:val="18"/>
          <w:u w:val="single"/>
        </w:rPr>
        <w:t xml:space="preserve"> – </w:t>
      </w:r>
      <w:r w:rsidR="000F1EF3" w:rsidRPr="00AF0808">
        <w:rPr>
          <w:b/>
          <w:sz w:val="18"/>
          <w:u w:val="single"/>
        </w:rPr>
        <w:t>Reflection and Refraction</w:t>
      </w:r>
      <w:r w:rsidRPr="00AF0808">
        <w:rPr>
          <w:b/>
          <w:sz w:val="18"/>
          <w:u w:val="single"/>
        </w:rPr>
        <w:t>:</w:t>
      </w:r>
    </w:p>
    <w:p w14:paraId="2077567D" w14:textId="4FCFE3B0" w:rsidR="00963897" w:rsidRPr="00E93AB3" w:rsidRDefault="00963897" w:rsidP="00963897">
      <w:pPr>
        <w:rPr>
          <w:b/>
          <w:sz w:val="18"/>
        </w:rPr>
      </w:pPr>
      <w:r w:rsidRPr="00140496">
        <w:rPr>
          <w:b/>
          <w:sz w:val="18"/>
        </w:rPr>
        <w:t>Method:</w:t>
      </w:r>
    </w:p>
    <w:p w14:paraId="1D3DB235" w14:textId="12C5C4FF" w:rsidR="00963897" w:rsidRDefault="00924362" w:rsidP="00066082">
      <w:pPr>
        <w:pStyle w:val="ListParagraph"/>
        <w:numPr>
          <w:ilvl w:val="0"/>
          <w:numId w:val="35"/>
        </w:numPr>
        <w:rPr>
          <w:sz w:val="14"/>
        </w:rPr>
      </w:pPr>
      <w:r>
        <w:rPr>
          <w:sz w:val="14"/>
        </w:rPr>
        <w:t>Prepare a ray box with a lens and slit inside of it to create a narrow ray of light</w:t>
      </w:r>
      <w:r w:rsidR="00100AC3" w:rsidRPr="00100AC3">
        <w:rPr>
          <w:noProof/>
        </w:rPr>
        <w:t xml:space="preserve"> </w:t>
      </w:r>
    </w:p>
    <w:p w14:paraId="639DCE8B" w14:textId="0283F9B2" w:rsidR="00924362" w:rsidRDefault="00924362" w:rsidP="00924362">
      <w:pPr>
        <w:pStyle w:val="ListParagraph"/>
        <w:numPr>
          <w:ilvl w:val="1"/>
          <w:numId w:val="35"/>
        </w:numPr>
        <w:rPr>
          <w:sz w:val="14"/>
        </w:rPr>
      </w:pPr>
      <w:r>
        <w:rPr>
          <w:sz w:val="14"/>
        </w:rPr>
        <w:t>SWITCH OFF THE RAY BOX WHEN NOT IN USE</w:t>
      </w:r>
    </w:p>
    <w:p w14:paraId="2B81838D" w14:textId="1670F6A6" w:rsidR="00924362" w:rsidRDefault="00924362" w:rsidP="00924362">
      <w:pPr>
        <w:pStyle w:val="ListParagraph"/>
        <w:numPr>
          <w:ilvl w:val="0"/>
          <w:numId w:val="35"/>
        </w:numPr>
        <w:rPr>
          <w:sz w:val="14"/>
        </w:rPr>
      </w:pPr>
      <w:r>
        <w:rPr>
          <w:sz w:val="14"/>
        </w:rPr>
        <w:t xml:space="preserve">Take a piece of A3 paper and draw a straight line down the centre using a ruler </w:t>
      </w:r>
    </w:p>
    <w:p w14:paraId="1DA81890" w14:textId="1CD32B1D" w:rsidR="00924362" w:rsidRDefault="00924362" w:rsidP="00924362">
      <w:pPr>
        <w:pStyle w:val="ListParagraph"/>
        <w:numPr>
          <w:ilvl w:val="1"/>
          <w:numId w:val="35"/>
        </w:numPr>
        <w:rPr>
          <w:sz w:val="14"/>
        </w:rPr>
      </w:pPr>
      <w:r>
        <w:rPr>
          <w:sz w:val="14"/>
        </w:rPr>
        <w:t>Then, using a protractor, draw a line at a right angle of the line, this is the normal</w:t>
      </w:r>
    </w:p>
    <w:p w14:paraId="15D7FF47" w14:textId="3EABE324" w:rsidR="00924362" w:rsidRDefault="00924362" w:rsidP="00924362">
      <w:pPr>
        <w:pStyle w:val="ListParagraph"/>
        <w:numPr>
          <w:ilvl w:val="2"/>
          <w:numId w:val="35"/>
        </w:numPr>
        <w:rPr>
          <w:sz w:val="14"/>
        </w:rPr>
      </w:pPr>
      <w:r>
        <w:rPr>
          <w:sz w:val="14"/>
        </w:rPr>
        <w:t>Label this N</w:t>
      </w:r>
    </w:p>
    <w:p w14:paraId="4DD5B150" w14:textId="7D3830A4" w:rsidR="00924362" w:rsidRDefault="00924362" w:rsidP="00924362">
      <w:pPr>
        <w:pStyle w:val="ListParagraph"/>
        <w:numPr>
          <w:ilvl w:val="0"/>
          <w:numId w:val="35"/>
        </w:numPr>
        <w:rPr>
          <w:sz w:val="14"/>
        </w:rPr>
      </w:pPr>
      <w:r>
        <w:rPr>
          <w:sz w:val="14"/>
        </w:rPr>
        <w:t>Place a glass block against the first line so that the normal is near the centre of the block</w:t>
      </w:r>
    </w:p>
    <w:p w14:paraId="4799AF78" w14:textId="536E2350" w:rsidR="00924362" w:rsidRDefault="00924362" w:rsidP="00924362">
      <w:pPr>
        <w:pStyle w:val="ListParagraph"/>
        <w:numPr>
          <w:ilvl w:val="1"/>
          <w:numId w:val="35"/>
        </w:numPr>
        <w:rPr>
          <w:sz w:val="14"/>
        </w:rPr>
      </w:pPr>
      <w:r>
        <w:rPr>
          <w:sz w:val="14"/>
        </w:rPr>
        <w:t>Draw around this glass block</w:t>
      </w:r>
    </w:p>
    <w:p w14:paraId="44BCE3D7" w14:textId="29F725EA" w:rsidR="00924362" w:rsidRPr="00924362" w:rsidRDefault="00924362" w:rsidP="00924362">
      <w:pPr>
        <w:pStyle w:val="ListParagraph"/>
        <w:numPr>
          <w:ilvl w:val="0"/>
          <w:numId w:val="35"/>
        </w:numPr>
        <w:rPr>
          <w:sz w:val="14"/>
        </w:rPr>
      </w:pPr>
      <w:r>
        <w:rPr>
          <w:sz w:val="14"/>
        </w:rPr>
        <w:t>Use the ray box to direct a ray of light so it hits the block at the normal</w:t>
      </w:r>
      <w:r w:rsidRPr="00924362">
        <w:rPr>
          <w:sz w:val="14"/>
        </w:rPr>
        <w:t xml:space="preserve"> </w:t>
      </w:r>
    </w:p>
    <w:p w14:paraId="464C30DF" w14:textId="65264B67" w:rsidR="00924362" w:rsidRDefault="009A4B5D" w:rsidP="00924362">
      <w:pPr>
        <w:pStyle w:val="ListParagraph"/>
        <w:numPr>
          <w:ilvl w:val="1"/>
          <w:numId w:val="35"/>
        </w:numPr>
        <w:rPr>
          <w:sz w:val="14"/>
        </w:rPr>
      </w:pPr>
      <w:r w:rsidRPr="00924362">
        <w:rPr>
          <w:sz w:val="14"/>
        </w:rPr>
        <w:drawing>
          <wp:anchor distT="0" distB="0" distL="114300" distR="114300" simplePos="0" relativeHeight="251663360" behindDoc="1" locked="0" layoutInCell="1" allowOverlap="1" wp14:anchorId="4EE85DCD" wp14:editId="1A5CF74C">
            <wp:simplePos x="0" y="0"/>
            <wp:positionH relativeFrom="column">
              <wp:posOffset>4098533</wp:posOffset>
            </wp:positionH>
            <wp:positionV relativeFrom="paragraph">
              <wp:posOffset>27488</wp:posOffset>
            </wp:positionV>
            <wp:extent cx="2457450" cy="1596390"/>
            <wp:effectExtent l="0" t="0" r="6350" b="3810"/>
            <wp:wrapTight wrapText="bothSides">
              <wp:wrapPolygon edited="0">
                <wp:start x="0" y="0"/>
                <wp:lineTo x="0" y="21480"/>
                <wp:lineTo x="21544" y="21480"/>
                <wp:lineTo x="21544" y="0"/>
                <wp:lineTo x="0" y="0"/>
              </wp:wrapPolygon>
            </wp:wrapTight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362">
        <w:rPr>
          <w:sz w:val="14"/>
        </w:rPr>
        <w:t>This is the incident ray</w:t>
      </w:r>
    </w:p>
    <w:p w14:paraId="2B33263D" w14:textId="0BA5A209" w:rsidR="00924362" w:rsidRDefault="00924362" w:rsidP="00924362">
      <w:pPr>
        <w:pStyle w:val="ListParagraph"/>
        <w:numPr>
          <w:ilvl w:val="0"/>
          <w:numId w:val="35"/>
        </w:numPr>
        <w:rPr>
          <w:sz w:val="14"/>
        </w:rPr>
      </w:pPr>
      <w:r>
        <w:rPr>
          <w:sz w:val="14"/>
        </w:rPr>
        <w:t xml:space="preserve">The angle between the incident ray and </w:t>
      </w:r>
      <w:r w:rsidR="003C5FD6">
        <w:rPr>
          <w:sz w:val="14"/>
        </w:rPr>
        <w:t>the</w:t>
      </w:r>
      <w:r>
        <w:rPr>
          <w:sz w:val="14"/>
        </w:rPr>
        <w:t xml:space="preserve"> normal is called the </w:t>
      </w:r>
      <w:r w:rsidR="003C5FD6">
        <w:rPr>
          <w:sz w:val="14"/>
        </w:rPr>
        <w:t>angle</w:t>
      </w:r>
      <w:r>
        <w:rPr>
          <w:sz w:val="14"/>
        </w:rPr>
        <w:t xml:space="preserve"> of incidence</w:t>
      </w:r>
    </w:p>
    <w:p w14:paraId="6D060E60" w14:textId="65D1F786" w:rsidR="00924362" w:rsidRDefault="00924362" w:rsidP="00924362">
      <w:pPr>
        <w:pStyle w:val="ListParagraph"/>
        <w:numPr>
          <w:ilvl w:val="1"/>
          <w:numId w:val="35"/>
        </w:numPr>
        <w:rPr>
          <w:sz w:val="14"/>
        </w:rPr>
      </w:pPr>
      <w:r>
        <w:rPr>
          <w:sz w:val="14"/>
        </w:rPr>
        <w:t>Adjust the angle of incidence until we see a ray reflect from the surface of the block</w:t>
      </w:r>
    </w:p>
    <w:p w14:paraId="0A06213F" w14:textId="6F9B43B2" w:rsidR="00924362" w:rsidRDefault="00924362" w:rsidP="00924362">
      <w:pPr>
        <w:pStyle w:val="ListParagraph"/>
        <w:numPr>
          <w:ilvl w:val="1"/>
          <w:numId w:val="35"/>
        </w:numPr>
        <w:rPr>
          <w:sz w:val="14"/>
        </w:rPr>
      </w:pPr>
      <w:r>
        <w:rPr>
          <w:sz w:val="14"/>
        </w:rPr>
        <w:t>We should also be able to see another ray leaving the block from the opposite side</w:t>
      </w:r>
    </w:p>
    <w:p w14:paraId="1EFF913A" w14:textId="46A55FD6" w:rsidR="00924362" w:rsidRDefault="00924362" w:rsidP="00924362">
      <w:pPr>
        <w:pStyle w:val="ListParagraph"/>
        <w:numPr>
          <w:ilvl w:val="2"/>
          <w:numId w:val="35"/>
        </w:numPr>
        <w:rPr>
          <w:sz w:val="14"/>
        </w:rPr>
      </w:pPr>
      <w:r>
        <w:rPr>
          <w:sz w:val="14"/>
        </w:rPr>
        <w:t>This is called the transmitted ray</w:t>
      </w:r>
    </w:p>
    <w:p w14:paraId="373C6490" w14:textId="600D4BD2" w:rsidR="00924362" w:rsidRDefault="00924362" w:rsidP="00924362">
      <w:pPr>
        <w:pStyle w:val="ListParagraph"/>
        <w:numPr>
          <w:ilvl w:val="0"/>
          <w:numId w:val="35"/>
        </w:numPr>
        <w:rPr>
          <w:sz w:val="14"/>
        </w:rPr>
      </w:pPr>
      <w:r>
        <w:rPr>
          <w:sz w:val="14"/>
        </w:rPr>
        <w:t>Mark the path of the incident ray, reflected ray and transmitted ray with crosses</w:t>
      </w:r>
    </w:p>
    <w:p w14:paraId="7E38D54B" w14:textId="787D679C" w:rsidR="00924362" w:rsidRDefault="00924362" w:rsidP="00924362">
      <w:pPr>
        <w:pStyle w:val="ListParagraph"/>
        <w:numPr>
          <w:ilvl w:val="0"/>
          <w:numId w:val="35"/>
        </w:numPr>
        <w:rPr>
          <w:sz w:val="14"/>
        </w:rPr>
      </w:pPr>
      <w:r>
        <w:rPr>
          <w:sz w:val="14"/>
        </w:rPr>
        <w:t>Turn off the equipment and remove the glass block</w:t>
      </w:r>
    </w:p>
    <w:p w14:paraId="0EE13374" w14:textId="566DCE11" w:rsidR="00924362" w:rsidRDefault="00924362" w:rsidP="00924362">
      <w:pPr>
        <w:pStyle w:val="ListParagraph"/>
        <w:numPr>
          <w:ilvl w:val="1"/>
          <w:numId w:val="35"/>
        </w:numPr>
        <w:rPr>
          <w:sz w:val="14"/>
        </w:rPr>
      </w:pPr>
      <w:r>
        <w:rPr>
          <w:sz w:val="14"/>
        </w:rPr>
        <w:t>Draw in the reflected, incident and transmitted ray</w:t>
      </w:r>
    </w:p>
    <w:p w14:paraId="0FCA6D49" w14:textId="2833D025" w:rsidR="00924362" w:rsidRDefault="00924362" w:rsidP="00924362">
      <w:pPr>
        <w:pStyle w:val="ListParagraph"/>
        <w:numPr>
          <w:ilvl w:val="1"/>
          <w:numId w:val="35"/>
        </w:numPr>
        <w:rPr>
          <w:sz w:val="14"/>
        </w:rPr>
      </w:pPr>
      <w:r>
        <w:rPr>
          <w:sz w:val="14"/>
        </w:rPr>
        <w:t>Draw a line showing the path of the transmitted ray through the glass block</w:t>
      </w:r>
    </w:p>
    <w:p w14:paraId="154A0135" w14:textId="553CA55A" w:rsidR="00924362" w:rsidRDefault="00924362" w:rsidP="00924362">
      <w:pPr>
        <w:pStyle w:val="ListParagraph"/>
        <w:numPr>
          <w:ilvl w:val="0"/>
          <w:numId w:val="35"/>
        </w:numPr>
        <w:rPr>
          <w:sz w:val="14"/>
        </w:rPr>
      </w:pPr>
      <w:r>
        <w:rPr>
          <w:sz w:val="14"/>
        </w:rPr>
        <w:t xml:space="preserve">Using a protractor, measure the angle of incidence, angle of </w:t>
      </w:r>
      <w:r w:rsidR="003C5FD6">
        <w:rPr>
          <w:sz w:val="14"/>
        </w:rPr>
        <w:t>refraction</w:t>
      </w:r>
      <w:r>
        <w:rPr>
          <w:sz w:val="14"/>
        </w:rPr>
        <w:t xml:space="preserve"> and angle of reflection</w:t>
      </w:r>
    </w:p>
    <w:p w14:paraId="15A08041" w14:textId="1A674676" w:rsidR="003C5FD6" w:rsidRDefault="003C5FD6" w:rsidP="00924362">
      <w:pPr>
        <w:pStyle w:val="ListParagraph"/>
        <w:numPr>
          <w:ilvl w:val="0"/>
          <w:numId w:val="35"/>
        </w:numPr>
        <w:rPr>
          <w:sz w:val="14"/>
        </w:rPr>
      </w:pPr>
      <w:r>
        <w:rPr>
          <w:sz w:val="14"/>
        </w:rPr>
        <w:t>Repeat the experiment using a different material of block, such as Perspex</w:t>
      </w:r>
    </w:p>
    <w:p w14:paraId="06095219" w14:textId="2C16F590" w:rsidR="003C5FD6" w:rsidRPr="009A4B5D" w:rsidRDefault="003C5FD6" w:rsidP="003C5FD6">
      <w:pPr>
        <w:rPr>
          <w:b/>
          <w:sz w:val="18"/>
        </w:rPr>
      </w:pPr>
      <w:r w:rsidRPr="009A4B5D">
        <w:rPr>
          <w:b/>
          <w:sz w:val="18"/>
        </w:rPr>
        <w:t>Results:</w:t>
      </w:r>
    </w:p>
    <w:p w14:paraId="07D7700E" w14:textId="3BC37C82" w:rsidR="003C5FD6" w:rsidRDefault="003C5FD6" w:rsidP="003C5FD6">
      <w:pPr>
        <w:pStyle w:val="ListParagraph"/>
        <w:numPr>
          <w:ilvl w:val="0"/>
          <w:numId w:val="29"/>
        </w:numPr>
        <w:rPr>
          <w:sz w:val="14"/>
        </w:rPr>
      </w:pPr>
      <w:r>
        <w:rPr>
          <w:sz w:val="14"/>
        </w:rPr>
        <w:t>You should find that the angle of incidence and reflection should be the same for both glass and Perspex</w:t>
      </w:r>
    </w:p>
    <w:p w14:paraId="362260AD" w14:textId="6245CEA0" w:rsidR="003C5FD6" w:rsidRDefault="003C5FD6" w:rsidP="003C5FD6">
      <w:pPr>
        <w:pStyle w:val="ListParagraph"/>
        <w:numPr>
          <w:ilvl w:val="1"/>
          <w:numId w:val="29"/>
        </w:numPr>
        <w:rPr>
          <w:sz w:val="14"/>
        </w:rPr>
      </w:pPr>
      <w:r>
        <w:rPr>
          <w:sz w:val="14"/>
        </w:rPr>
        <w:t xml:space="preserve">This is because the angles of incidence and reflection do not depend on the material </w:t>
      </w:r>
    </w:p>
    <w:p w14:paraId="2B14BF03" w14:textId="191B9985" w:rsidR="003C5FD6" w:rsidRDefault="003C5FD6" w:rsidP="003C5FD6">
      <w:pPr>
        <w:pStyle w:val="ListParagraph"/>
        <w:numPr>
          <w:ilvl w:val="0"/>
          <w:numId w:val="29"/>
        </w:numPr>
        <w:rPr>
          <w:sz w:val="14"/>
        </w:rPr>
      </w:pPr>
      <w:r>
        <w:rPr>
          <w:sz w:val="14"/>
        </w:rPr>
        <w:t xml:space="preserve">However, the angle of refraction will be different with </w:t>
      </w:r>
      <w:r w:rsidR="000E470F">
        <w:rPr>
          <w:sz w:val="14"/>
        </w:rPr>
        <w:t>Perspex</w:t>
      </w:r>
      <w:r>
        <w:rPr>
          <w:sz w:val="14"/>
        </w:rPr>
        <w:t xml:space="preserve"> than glass</w:t>
      </w:r>
    </w:p>
    <w:p w14:paraId="01DC4214" w14:textId="2449DFE4" w:rsidR="003C5FD6" w:rsidRPr="003C5FD6" w:rsidRDefault="003C5FD6" w:rsidP="003C5FD6">
      <w:pPr>
        <w:pStyle w:val="ListParagraph"/>
        <w:numPr>
          <w:ilvl w:val="1"/>
          <w:numId w:val="29"/>
        </w:numPr>
        <w:rPr>
          <w:sz w:val="14"/>
        </w:rPr>
      </w:pPr>
      <w:r>
        <w:rPr>
          <w:sz w:val="14"/>
        </w:rPr>
        <w:t>This is because the angle of refraction is different for different materials</w:t>
      </w:r>
    </w:p>
    <w:p w14:paraId="05B95DF8" w14:textId="77777777" w:rsidR="00100AC3" w:rsidRDefault="00100AC3" w:rsidP="00963897">
      <w:pPr>
        <w:rPr>
          <w:b/>
          <w:sz w:val="18"/>
          <w:u w:val="single"/>
        </w:rPr>
      </w:pPr>
    </w:p>
    <w:p w14:paraId="1F2F95FB" w14:textId="77777777" w:rsidR="00100AC3" w:rsidRDefault="00100AC3" w:rsidP="00963897">
      <w:pPr>
        <w:rPr>
          <w:b/>
          <w:sz w:val="18"/>
          <w:u w:val="single"/>
        </w:rPr>
      </w:pPr>
    </w:p>
    <w:p w14:paraId="3D148D48" w14:textId="77777777" w:rsidR="00100AC3" w:rsidRDefault="00100AC3" w:rsidP="00963897">
      <w:pPr>
        <w:rPr>
          <w:b/>
          <w:sz w:val="18"/>
          <w:u w:val="single"/>
        </w:rPr>
      </w:pPr>
    </w:p>
    <w:p w14:paraId="494DF346" w14:textId="77777777" w:rsidR="00100AC3" w:rsidRDefault="00100AC3" w:rsidP="00963897">
      <w:pPr>
        <w:rPr>
          <w:b/>
          <w:sz w:val="18"/>
          <w:u w:val="single"/>
        </w:rPr>
      </w:pPr>
    </w:p>
    <w:p w14:paraId="51D44634" w14:textId="77777777" w:rsidR="00100AC3" w:rsidRDefault="00100AC3" w:rsidP="00963897">
      <w:pPr>
        <w:rPr>
          <w:b/>
          <w:sz w:val="18"/>
          <w:u w:val="single"/>
        </w:rPr>
      </w:pPr>
    </w:p>
    <w:p w14:paraId="32C3E855" w14:textId="77777777" w:rsidR="00100AC3" w:rsidRDefault="00100AC3" w:rsidP="00963897">
      <w:pPr>
        <w:rPr>
          <w:b/>
          <w:sz w:val="18"/>
          <w:u w:val="single"/>
        </w:rPr>
      </w:pPr>
    </w:p>
    <w:p w14:paraId="62EA68F4" w14:textId="56D89273" w:rsidR="00963897" w:rsidRDefault="00AD2B14" w:rsidP="00963897">
      <w:pPr>
        <w:rPr>
          <w:b/>
          <w:sz w:val="18"/>
          <w:u w:val="single"/>
        </w:rPr>
      </w:pPr>
      <w:r w:rsidRPr="00AD2B14">
        <w:rPr>
          <w:b/>
          <w:sz w:val="18"/>
        </w:rPr>
        <w:lastRenderedPageBreak/>
        <w:drawing>
          <wp:anchor distT="0" distB="0" distL="114300" distR="114300" simplePos="0" relativeHeight="251666432" behindDoc="1" locked="0" layoutInCell="1" allowOverlap="1" wp14:anchorId="04C58439" wp14:editId="3478FC5B">
            <wp:simplePos x="0" y="0"/>
            <wp:positionH relativeFrom="column">
              <wp:posOffset>4297665</wp:posOffset>
            </wp:positionH>
            <wp:positionV relativeFrom="paragraph">
              <wp:posOffset>245</wp:posOffset>
            </wp:positionV>
            <wp:extent cx="1897380" cy="798195"/>
            <wp:effectExtent l="0" t="0" r="0" b="1905"/>
            <wp:wrapTight wrapText="bothSides">
              <wp:wrapPolygon edited="0">
                <wp:start x="0" y="0"/>
                <wp:lineTo x="0" y="21308"/>
                <wp:lineTo x="21398" y="21308"/>
                <wp:lineTo x="2139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897">
        <w:rPr>
          <w:b/>
          <w:sz w:val="18"/>
          <w:u w:val="single"/>
        </w:rPr>
        <w:t xml:space="preserve">Practical </w:t>
      </w:r>
      <w:r w:rsidR="00657423">
        <w:rPr>
          <w:b/>
          <w:sz w:val="18"/>
          <w:u w:val="single"/>
        </w:rPr>
        <w:t>10</w:t>
      </w:r>
      <w:r w:rsidR="00963897">
        <w:rPr>
          <w:b/>
          <w:sz w:val="18"/>
          <w:u w:val="single"/>
        </w:rPr>
        <w:t xml:space="preserve"> – </w:t>
      </w:r>
      <w:r w:rsidR="000F1EF3">
        <w:rPr>
          <w:b/>
          <w:sz w:val="18"/>
          <w:u w:val="single"/>
        </w:rPr>
        <w:t>Infrared</w:t>
      </w:r>
      <w:r w:rsidR="00963897">
        <w:rPr>
          <w:b/>
          <w:sz w:val="18"/>
          <w:u w:val="single"/>
        </w:rPr>
        <w:t>:</w:t>
      </w:r>
    </w:p>
    <w:p w14:paraId="23BF0D5C" w14:textId="45FF9E7C" w:rsidR="00C10007" w:rsidRDefault="00C10007" w:rsidP="00963897">
      <w:pPr>
        <w:pStyle w:val="ListParagraph"/>
        <w:numPr>
          <w:ilvl w:val="0"/>
          <w:numId w:val="29"/>
        </w:numPr>
        <w:rPr>
          <w:sz w:val="14"/>
        </w:rPr>
      </w:pPr>
      <w:r>
        <w:rPr>
          <w:sz w:val="14"/>
        </w:rPr>
        <w:t xml:space="preserve">A </w:t>
      </w:r>
      <w:r w:rsidR="00AD2B14">
        <w:rPr>
          <w:sz w:val="14"/>
        </w:rPr>
        <w:t>Leslie</w:t>
      </w:r>
      <w:r>
        <w:rPr>
          <w:sz w:val="14"/>
        </w:rPr>
        <w:t xml:space="preserve"> cube is a hollow, watertight, metal cube, whose four </w:t>
      </w:r>
      <w:r w:rsidR="00AD2B14">
        <w:rPr>
          <w:sz w:val="14"/>
        </w:rPr>
        <w:t>vertical</w:t>
      </w:r>
      <w:r>
        <w:rPr>
          <w:sz w:val="14"/>
        </w:rPr>
        <w:t xml:space="preserve"> faces have different surfaces:</w:t>
      </w:r>
    </w:p>
    <w:p w14:paraId="387DD7D8" w14:textId="512E233C" w:rsidR="00C10007" w:rsidRDefault="00C10007" w:rsidP="00C10007">
      <w:pPr>
        <w:pStyle w:val="ListParagraph"/>
        <w:numPr>
          <w:ilvl w:val="1"/>
          <w:numId w:val="29"/>
        </w:numPr>
        <w:rPr>
          <w:sz w:val="14"/>
        </w:rPr>
      </w:pPr>
      <w:r>
        <w:rPr>
          <w:sz w:val="14"/>
        </w:rPr>
        <w:t xml:space="preserve">The colours </w:t>
      </w:r>
      <w:r w:rsidR="00AD2B14">
        <w:rPr>
          <w:sz w:val="14"/>
        </w:rPr>
        <w:t>could be:</w:t>
      </w:r>
    </w:p>
    <w:p w14:paraId="076C15AC" w14:textId="36582549" w:rsidR="00AD2B14" w:rsidRPr="00AD2B14" w:rsidRDefault="00AD2B14" w:rsidP="00AD2B14">
      <w:pPr>
        <w:pStyle w:val="ListParagraph"/>
        <w:numPr>
          <w:ilvl w:val="2"/>
          <w:numId w:val="29"/>
        </w:numPr>
        <w:rPr>
          <w:sz w:val="14"/>
        </w:rPr>
      </w:pPr>
      <w:r>
        <w:rPr>
          <w:sz w:val="14"/>
        </w:rPr>
        <w:t>Matt black paint, matt white paint, shiny metal and dull metal</w:t>
      </w:r>
    </w:p>
    <w:p w14:paraId="55C94057" w14:textId="0D646723" w:rsidR="00963897" w:rsidRPr="00E93AB3" w:rsidRDefault="00963897" w:rsidP="00963897">
      <w:pPr>
        <w:rPr>
          <w:b/>
          <w:sz w:val="18"/>
        </w:rPr>
      </w:pPr>
      <w:r w:rsidRPr="00140496">
        <w:rPr>
          <w:b/>
          <w:sz w:val="18"/>
        </w:rPr>
        <w:t>Method:</w:t>
      </w:r>
      <w:r w:rsidR="00AD2B14" w:rsidRPr="00AD2B14">
        <w:rPr>
          <w:noProof/>
        </w:rPr>
        <w:t xml:space="preserve"> </w:t>
      </w:r>
    </w:p>
    <w:p w14:paraId="24B6326F" w14:textId="5FD551CD" w:rsidR="00963897" w:rsidRDefault="002C5C24" w:rsidP="00066082">
      <w:pPr>
        <w:pStyle w:val="ListParagraph"/>
        <w:numPr>
          <w:ilvl w:val="0"/>
          <w:numId w:val="36"/>
        </w:numPr>
        <w:rPr>
          <w:sz w:val="14"/>
        </w:rPr>
      </w:pPr>
      <w:r w:rsidRPr="002C5C24">
        <w:rPr>
          <w:sz w:val="14"/>
        </w:rPr>
        <w:drawing>
          <wp:anchor distT="0" distB="0" distL="114300" distR="114300" simplePos="0" relativeHeight="251667456" behindDoc="1" locked="0" layoutInCell="1" allowOverlap="1" wp14:anchorId="1B4FF259" wp14:editId="7AC14250">
            <wp:simplePos x="0" y="0"/>
            <wp:positionH relativeFrom="column">
              <wp:posOffset>4257897</wp:posOffset>
            </wp:positionH>
            <wp:positionV relativeFrom="paragraph">
              <wp:posOffset>20381</wp:posOffset>
            </wp:positionV>
            <wp:extent cx="2720975" cy="1034415"/>
            <wp:effectExtent l="0" t="0" r="0" b="0"/>
            <wp:wrapTight wrapText="bothSides">
              <wp:wrapPolygon edited="0">
                <wp:start x="0" y="0"/>
                <wp:lineTo x="0" y="21215"/>
                <wp:lineTo x="21474" y="21215"/>
                <wp:lineTo x="21474" y="0"/>
                <wp:lineTo x="0" y="0"/>
              </wp:wrapPolygon>
            </wp:wrapTight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B14">
        <w:rPr>
          <w:sz w:val="14"/>
        </w:rPr>
        <w:t>Place an empty Leslie cube on a heat-proof mat</w:t>
      </w:r>
    </w:p>
    <w:p w14:paraId="52C90DDF" w14:textId="415835CD" w:rsidR="00AD2B14" w:rsidRDefault="00AD2B14" w:rsidP="00066082">
      <w:pPr>
        <w:pStyle w:val="ListParagraph"/>
        <w:numPr>
          <w:ilvl w:val="0"/>
          <w:numId w:val="36"/>
        </w:numPr>
        <w:rPr>
          <w:sz w:val="14"/>
        </w:rPr>
      </w:pPr>
      <w:r>
        <w:rPr>
          <w:sz w:val="14"/>
        </w:rPr>
        <w:t xml:space="preserve">Boil water in a kettle and fill the Leslie cube with boiling water </w:t>
      </w:r>
    </w:p>
    <w:p w14:paraId="59F68969" w14:textId="084E42DB" w:rsidR="00AD2B14" w:rsidRDefault="00AD2B14" w:rsidP="00066082">
      <w:pPr>
        <w:pStyle w:val="ListParagraph"/>
        <w:numPr>
          <w:ilvl w:val="0"/>
          <w:numId w:val="36"/>
        </w:numPr>
        <w:rPr>
          <w:sz w:val="14"/>
        </w:rPr>
      </w:pPr>
      <w:r>
        <w:rPr>
          <w:sz w:val="14"/>
        </w:rPr>
        <w:t>Wait for the cube to warm up</w:t>
      </w:r>
    </w:p>
    <w:p w14:paraId="0D92C20F" w14:textId="03F25E99" w:rsidR="00AD2B14" w:rsidRPr="00AD2B14" w:rsidRDefault="00AD2B14" w:rsidP="00AD2B14">
      <w:pPr>
        <w:pStyle w:val="ListParagraph"/>
        <w:numPr>
          <w:ilvl w:val="1"/>
          <w:numId w:val="36"/>
        </w:numPr>
        <w:rPr>
          <w:sz w:val="14"/>
        </w:rPr>
      </w:pPr>
      <w:r>
        <w:rPr>
          <w:sz w:val="14"/>
        </w:rPr>
        <w:t>T</w:t>
      </w:r>
      <w:r w:rsidRPr="00AD2B14">
        <w:rPr>
          <w:sz w:val="14"/>
        </w:rPr>
        <w:t>hen hold a thermometer against each of the four vertical faces</w:t>
      </w:r>
      <w:r>
        <w:rPr>
          <w:sz w:val="14"/>
        </w:rPr>
        <w:t xml:space="preserve"> of the cube</w:t>
      </w:r>
    </w:p>
    <w:p w14:paraId="4F34835D" w14:textId="440B39F9" w:rsidR="00AD2B14" w:rsidRDefault="00AD2B14" w:rsidP="00AD2B14">
      <w:pPr>
        <w:pStyle w:val="ListParagraph"/>
        <w:numPr>
          <w:ilvl w:val="2"/>
          <w:numId w:val="36"/>
        </w:numPr>
        <w:rPr>
          <w:sz w:val="14"/>
        </w:rPr>
      </w:pPr>
      <w:r>
        <w:rPr>
          <w:sz w:val="14"/>
        </w:rPr>
        <w:t>All four faces should be the same temperature</w:t>
      </w:r>
    </w:p>
    <w:p w14:paraId="6EF9DA8C" w14:textId="65A49C5B" w:rsidR="00AD2B14" w:rsidRDefault="00AD2B14" w:rsidP="00AD2B14">
      <w:pPr>
        <w:pStyle w:val="ListParagraph"/>
        <w:numPr>
          <w:ilvl w:val="0"/>
          <w:numId w:val="36"/>
        </w:numPr>
        <w:rPr>
          <w:sz w:val="14"/>
        </w:rPr>
      </w:pPr>
      <w:r>
        <w:rPr>
          <w:sz w:val="14"/>
        </w:rPr>
        <w:t>Hold an infrared detector at a set distance away from one of the cube’s faces</w:t>
      </w:r>
    </w:p>
    <w:p w14:paraId="21C1399F" w14:textId="51DD5433" w:rsidR="00AD2B14" w:rsidRDefault="00AD2B14" w:rsidP="00AD2B14">
      <w:pPr>
        <w:pStyle w:val="ListParagraph"/>
        <w:numPr>
          <w:ilvl w:val="1"/>
          <w:numId w:val="36"/>
        </w:numPr>
        <w:rPr>
          <w:sz w:val="14"/>
        </w:rPr>
      </w:pPr>
      <w:r>
        <w:rPr>
          <w:sz w:val="14"/>
        </w:rPr>
        <w:t>Record the amount of IR radiation it detects</w:t>
      </w:r>
    </w:p>
    <w:p w14:paraId="74F28FCA" w14:textId="33A30660" w:rsidR="00AD2B14" w:rsidRDefault="00AD2B14" w:rsidP="00AD2B14">
      <w:pPr>
        <w:pStyle w:val="ListParagraph"/>
        <w:numPr>
          <w:ilvl w:val="0"/>
          <w:numId w:val="36"/>
        </w:numPr>
        <w:rPr>
          <w:sz w:val="14"/>
        </w:rPr>
      </w:pPr>
      <w:r>
        <w:rPr>
          <w:sz w:val="14"/>
        </w:rPr>
        <w:t>Repeat this with all of the cubes vertical faces and make sure the detector is the same distance away</w:t>
      </w:r>
    </w:p>
    <w:p w14:paraId="5DAE3D25" w14:textId="6D33A790" w:rsidR="00AD2B14" w:rsidRDefault="00AD2B14" w:rsidP="00AD2B14">
      <w:pPr>
        <w:pStyle w:val="ListParagraph"/>
        <w:numPr>
          <w:ilvl w:val="0"/>
          <w:numId w:val="36"/>
        </w:numPr>
        <w:rPr>
          <w:sz w:val="14"/>
        </w:rPr>
      </w:pPr>
      <w:r>
        <w:rPr>
          <w:sz w:val="14"/>
        </w:rPr>
        <w:t>Repeat the entire experiment to verify the results</w:t>
      </w:r>
      <w:r w:rsidR="002C5C24" w:rsidRPr="002C5C24">
        <w:rPr>
          <w:noProof/>
        </w:rPr>
        <w:t xml:space="preserve"> </w:t>
      </w:r>
    </w:p>
    <w:p w14:paraId="1A5E5CFF" w14:textId="208B2F07" w:rsidR="00AD2B14" w:rsidRPr="002C5C24" w:rsidRDefault="00AD2B14" w:rsidP="00AD2B14">
      <w:pPr>
        <w:rPr>
          <w:b/>
          <w:sz w:val="18"/>
        </w:rPr>
      </w:pPr>
      <w:bookmarkStart w:id="0" w:name="_GoBack"/>
      <w:r w:rsidRPr="002C5C24">
        <w:rPr>
          <w:b/>
          <w:sz w:val="18"/>
        </w:rPr>
        <w:t>Results:</w:t>
      </w:r>
    </w:p>
    <w:bookmarkEnd w:id="0"/>
    <w:p w14:paraId="60A2B02D" w14:textId="40F02D2B" w:rsidR="00AD2B14" w:rsidRDefault="00AD2B14" w:rsidP="00AD2B14">
      <w:pPr>
        <w:pStyle w:val="ListParagraph"/>
        <w:numPr>
          <w:ilvl w:val="0"/>
          <w:numId w:val="29"/>
        </w:numPr>
        <w:rPr>
          <w:sz w:val="14"/>
        </w:rPr>
      </w:pPr>
      <w:r>
        <w:rPr>
          <w:sz w:val="14"/>
        </w:rPr>
        <w:t>You should find that you detect more infrared radiation from the black surface than the white one</w:t>
      </w:r>
    </w:p>
    <w:p w14:paraId="2D06E6C9" w14:textId="7F38A079" w:rsidR="00AD2B14" w:rsidRPr="00AD2B14" w:rsidRDefault="00AD2B14" w:rsidP="00AD2B14">
      <w:pPr>
        <w:pStyle w:val="ListParagraph"/>
        <w:numPr>
          <w:ilvl w:val="0"/>
          <w:numId w:val="29"/>
        </w:numPr>
        <w:rPr>
          <w:sz w:val="14"/>
        </w:rPr>
      </w:pPr>
      <w:r>
        <w:rPr>
          <w:sz w:val="14"/>
        </w:rPr>
        <w:t>You should also find that you detect more infrared radiation from the matt surfaces than the shiny ones</w:t>
      </w:r>
    </w:p>
    <w:p w14:paraId="7CB98438" w14:textId="77777777" w:rsidR="00BE7704" w:rsidRPr="00963897" w:rsidRDefault="00BE7704" w:rsidP="00963897"/>
    <w:sectPr w:rsidR="00BE7704" w:rsidRPr="00963897" w:rsidSect="00420A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DE6F1" w14:textId="77777777" w:rsidR="00BC2CFB" w:rsidRDefault="00BC2CFB" w:rsidP="0035336B">
      <w:pPr>
        <w:spacing w:after="0" w:line="240" w:lineRule="auto"/>
      </w:pPr>
      <w:r>
        <w:separator/>
      </w:r>
    </w:p>
  </w:endnote>
  <w:endnote w:type="continuationSeparator" w:id="0">
    <w:p w14:paraId="1D24E705" w14:textId="77777777" w:rsidR="00BC2CFB" w:rsidRDefault="00BC2CFB" w:rsidP="0035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A0DDF" w14:textId="77777777" w:rsidR="00BC2CFB" w:rsidRDefault="00BC2CFB" w:rsidP="0035336B">
      <w:pPr>
        <w:spacing w:after="0" w:line="240" w:lineRule="auto"/>
      </w:pPr>
      <w:r>
        <w:separator/>
      </w:r>
    </w:p>
  </w:footnote>
  <w:footnote w:type="continuationSeparator" w:id="0">
    <w:p w14:paraId="1D97A1FD" w14:textId="77777777" w:rsidR="00BC2CFB" w:rsidRDefault="00BC2CFB" w:rsidP="0035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EA1"/>
    <w:multiLevelType w:val="hybridMultilevel"/>
    <w:tmpl w:val="7D70A54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77C7"/>
    <w:multiLevelType w:val="hybridMultilevel"/>
    <w:tmpl w:val="D666A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0E07"/>
    <w:multiLevelType w:val="hybridMultilevel"/>
    <w:tmpl w:val="CF14C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96E99"/>
    <w:multiLevelType w:val="multilevel"/>
    <w:tmpl w:val="B66CD17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052D"/>
    <w:multiLevelType w:val="hybridMultilevel"/>
    <w:tmpl w:val="65F61B7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6A8F"/>
    <w:multiLevelType w:val="hybridMultilevel"/>
    <w:tmpl w:val="4998A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6AA0"/>
    <w:multiLevelType w:val="hybridMultilevel"/>
    <w:tmpl w:val="7A6C2234"/>
    <w:lvl w:ilvl="0" w:tplc="BF34C3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F57FB"/>
    <w:multiLevelType w:val="hybridMultilevel"/>
    <w:tmpl w:val="79BC9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E4F75"/>
    <w:multiLevelType w:val="hybridMultilevel"/>
    <w:tmpl w:val="07B40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8D12C6"/>
    <w:multiLevelType w:val="hybridMultilevel"/>
    <w:tmpl w:val="CD18B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84FD6"/>
    <w:multiLevelType w:val="hybridMultilevel"/>
    <w:tmpl w:val="A580B58C"/>
    <w:lvl w:ilvl="0" w:tplc="A36E2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A9F474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5B2B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33F88"/>
    <w:multiLevelType w:val="hybridMultilevel"/>
    <w:tmpl w:val="623A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E441F"/>
    <w:multiLevelType w:val="hybridMultilevel"/>
    <w:tmpl w:val="558E9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020E6"/>
    <w:multiLevelType w:val="hybridMultilevel"/>
    <w:tmpl w:val="B8985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B3152"/>
    <w:multiLevelType w:val="hybridMultilevel"/>
    <w:tmpl w:val="B9D48C26"/>
    <w:lvl w:ilvl="0" w:tplc="7A36EB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0874CDC"/>
    <w:multiLevelType w:val="hybridMultilevel"/>
    <w:tmpl w:val="DA708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54EFA"/>
    <w:multiLevelType w:val="hybridMultilevel"/>
    <w:tmpl w:val="4B648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370C1"/>
    <w:multiLevelType w:val="hybridMultilevel"/>
    <w:tmpl w:val="7BF85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10782"/>
    <w:multiLevelType w:val="hybridMultilevel"/>
    <w:tmpl w:val="9B4C3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72A51"/>
    <w:multiLevelType w:val="hybridMultilevel"/>
    <w:tmpl w:val="38FEC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F0832"/>
    <w:multiLevelType w:val="hybridMultilevel"/>
    <w:tmpl w:val="60DE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960301A"/>
    <w:multiLevelType w:val="hybridMultilevel"/>
    <w:tmpl w:val="377CE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F3BF1"/>
    <w:multiLevelType w:val="hybridMultilevel"/>
    <w:tmpl w:val="9BCA2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801E6"/>
    <w:multiLevelType w:val="hybridMultilevel"/>
    <w:tmpl w:val="54F6F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F28DA"/>
    <w:multiLevelType w:val="hybridMultilevel"/>
    <w:tmpl w:val="FD06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73D51"/>
    <w:multiLevelType w:val="hybridMultilevel"/>
    <w:tmpl w:val="03482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44321"/>
    <w:multiLevelType w:val="hybridMultilevel"/>
    <w:tmpl w:val="271CA64E"/>
    <w:lvl w:ilvl="0" w:tplc="BED0A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46AFA"/>
    <w:multiLevelType w:val="hybridMultilevel"/>
    <w:tmpl w:val="9916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26A4A"/>
    <w:multiLevelType w:val="hybridMultilevel"/>
    <w:tmpl w:val="454493EC"/>
    <w:lvl w:ilvl="0" w:tplc="B1164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164A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56BE8"/>
    <w:multiLevelType w:val="hybridMultilevel"/>
    <w:tmpl w:val="D236D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12961"/>
    <w:multiLevelType w:val="hybridMultilevel"/>
    <w:tmpl w:val="5D40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BF3A28"/>
    <w:multiLevelType w:val="hybridMultilevel"/>
    <w:tmpl w:val="9BCA2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010E0"/>
    <w:multiLevelType w:val="hybridMultilevel"/>
    <w:tmpl w:val="2732FD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EFD2DB5"/>
    <w:multiLevelType w:val="hybridMultilevel"/>
    <w:tmpl w:val="73B8E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35E28"/>
    <w:multiLevelType w:val="hybridMultilevel"/>
    <w:tmpl w:val="D4A09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A6FBC"/>
    <w:multiLevelType w:val="multilevel"/>
    <w:tmpl w:val="443E5BD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834973"/>
    <w:multiLevelType w:val="hybridMultilevel"/>
    <w:tmpl w:val="7C542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8"/>
  </w:num>
  <w:num w:numId="4">
    <w:abstractNumId w:val="12"/>
  </w:num>
  <w:num w:numId="5">
    <w:abstractNumId w:val="17"/>
  </w:num>
  <w:num w:numId="6">
    <w:abstractNumId w:val="5"/>
  </w:num>
  <w:num w:numId="7">
    <w:abstractNumId w:val="2"/>
  </w:num>
  <w:num w:numId="8">
    <w:abstractNumId w:val="10"/>
  </w:num>
  <w:num w:numId="9">
    <w:abstractNumId w:val="29"/>
  </w:num>
  <w:num w:numId="10">
    <w:abstractNumId w:val="0"/>
  </w:num>
  <w:num w:numId="11">
    <w:abstractNumId w:val="14"/>
  </w:num>
  <w:num w:numId="12">
    <w:abstractNumId w:val="4"/>
  </w:num>
  <w:num w:numId="13">
    <w:abstractNumId w:val="20"/>
  </w:num>
  <w:num w:numId="14">
    <w:abstractNumId w:val="24"/>
  </w:num>
  <w:num w:numId="15">
    <w:abstractNumId w:val="27"/>
  </w:num>
  <w:num w:numId="16">
    <w:abstractNumId w:val="32"/>
  </w:num>
  <w:num w:numId="17">
    <w:abstractNumId w:val="21"/>
  </w:num>
  <w:num w:numId="18">
    <w:abstractNumId w:val="1"/>
  </w:num>
  <w:num w:numId="19">
    <w:abstractNumId w:val="33"/>
  </w:num>
  <w:num w:numId="20">
    <w:abstractNumId w:val="8"/>
  </w:num>
  <w:num w:numId="21">
    <w:abstractNumId w:val="23"/>
  </w:num>
  <w:num w:numId="22">
    <w:abstractNumId w:val="30"/>
  </w:num>
  <w:num w:numId="23">
    <w:abstractNumId w:val="25"/>
  </w:num>
  <w:num w:numId="24">
    <w:abstractNumId w:val="11"/>
  </w:num>
  <w:num w:numId="25">
    <w:abstractNumId w:val="34"/>
  </w:num>
  <w:num w:numId="26">
    <w:abstractNumId w:val="19"/>
  </w:num>
  <w:num w:numId="27">
    <w:abstractNumId w:val="16"/>
  </w:num>
  <w:num w:numId="28">
    <w:abstractNumId w:val="6"/>
  </w:num>
  <w:num w:numId="29">
    <w:abstractNumId w:val="13"/>
  </w:num>
  <w:num w:numId="30">
    <w:abstractNumId w:val="35"/>
  </w:num>
  <w:num w:numId="31">
    <w:abstractNumId w:val="3"/>
  </w:num>
  <w:num w:numId="32">
    <w:abstractNumId w:val="36"/>
  </w:num>
  <w:num w:numId="33">
    <w:abstractNumId w:val="22"/>
  </w:num>
  <w:num w:numId="34">
    <w:abstractNumId w:val="26"/>
  </w:num>
  <w:num w:numId="35">
    <w:abstractNumId w:val="18"/>
  </w:num>
  <w:num w:numId="36">
    <w:abstractNumId w:val="7"/>
  </w:num>
  <w:num w:numId="37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97"/>
    <w:rsid w:val="00001B82"/>
    <w:rsid w:val="00002C66"/>
    <w:rsid w:val="00012C32"/>
    <w:rsid w:val="000132B8"/>
    <w:rsid w:val="000142B6"/>
    <w:rsid w:val="00066082"/>
    <w:rsid w:val="000677DE"/>
    <w:rsid w:val="00086518"/>
    <w:rsid w:val="000A18B7"/>
    <w:rsid w:val="000A5A5F"/>
    <w:rsid w:val="000C0759"/>
    <w:rsid w:val="000D31A9"/>
    <w:rsid w:val="000D4A13"/>
    <w:rsid w:val="000E470F"/>
    <w:rsid w:val="000F1EF3"/>
    <w:rsid w:val="000F538C"/>
    <w:rsid w:val="00100AC3"/>
    <w:rsid w:val="001015FC"/>
    <w:rsid w:val="00111C68"/>
    <w:rsid w:val="00145E0D"/>
    <w:rsid w:val="00171D6A"/>
    <w:rsid w:val="001966C2"/>
    <w:rsid w:val="001B1323"/>
    <w:rsid w:val="001B5597"/>
    <w:rsid w:val="001D7323"/>
    <w:rsid w:val="001F4DF2"/>
    <w:rsid w:val="00235F33"/>
    <w:rsid w:val="002426DF"/>
    <w:rsid w:val="0025576A"/>
    <w:rsid w:val="00291592"/>
    <w:rsid w:val="00295327"/>
    <w:rsid w:val="00297EC3"/>
    <w:rsid w:val="002C5C24"/>
    <w:rsid w:val="002D4759"/>
    <w:rsid w:val="002E190A"/>
    <w:rsid w:val="002E7B4D"/>
    <w:rsid w:val="00352527"/>
    <w:rsid w:val="0035336B"/>
    <w:rsid w:val="00353641"/>
    <w:rsid w:val="00373CCD"/>
    <w:rsid w:val="00375013"/>
    <w:rsid w:val="003A4375"/>
    <w:rsid w:val="003C5FD6"/>
    <w:rsid w:val="003F42D0"/>
    <w:rsid w:val="00407F3E"/>
    <w:rsid w:val="0041117E"/>
    <w:rsid w:val="00417F58"/>
    <w:rsid w:val="00420A7B"/>
    <w:rsid w:val="0044247F"/>
    <w:rsid w:val="00466537"/>
    <w:rsid w:val="00495567"/>
    <w:rsid w:val="004B328E"/>
    <w:rsid w:val="004E1155"/>
    <w:rsid w:val="00502BBB"/>
    <w:rsid w:val="00542962"/>
    <w:rsid w:val="00545F72"/>
    <w:rsid w:val="00550C2F"/>
    <w:rsid w:val="00555C7C"/>
    <w:rsid w:val="00556072"/>
    <w:rsid w:val="0057085F"/>
    <w:rsid w:val="00583403"/>
    <w:rsid w:val="005A69C6"/>
    <w:rsid w:val="005B1B97"/>
    <w:rsid w:val="005C7E12"/>
    <w:rsid w:val="005D3B30"/>
    <w:rsid w:val="00614493"/>
    <w:rsid w:val="00621C6C"/>
    <w:rsid w:val="00626174"/>
    <w:rsid w:val="00635E54"/>
    <w:rsid w:val="00655940"/>
    <w:rsid w:val="00657423"/>
    <w:rsid w:val="0066273E"/>
    <w:rsid w:val="00664FD5"/>
    <w:rsid w:val="00670A76"/>
    <w:rsid w:val="006B0A33"/>
    <w:rsid w:val="006C0B62"/>
    <w:rsid w:val="006C4A8C"/>
    <w:rsid w:val="006E6034"/>
    <w:rsid w:val="006F2E93"/>
    <w:rsid w:val="00715758"/>
    <w:rsid w:val="00715AD1"/>
    <w:rsid w:val="00735FF8"/>
    <w:rsid w:val="00764B31"/>
    <w:rsid w:val="007F580D"/>
    <w:rsid w:val="00810B5C"/>
    <w:rsid w:val="00811973"/>
    <w:rsid w:val="00814838"/>
    <w:rsid w:val="00815528"/>
    <w:rsid w:val="008215FD"/>
    <w:rsid w:val="0082415E"/>
    <w:rsid w:val="008370FE"/>
    <w:rsid w:val="00844196"/>
    <w:rsid w:val="008645C1"/>
    <w:rsid w:val="00875E3B"/>
    <w:rsid w:val="00877370"/>
    <w:rsid w:val="00886A87"/>
    <w:rsid w:val="008957AD"/>
    <w:rsid w:val="0089661E"/>
    <w:rsid w:val="008B1551"/>
    <w:rsid w:val="008E4DBF"/>
    <w:rsid w:val="00924362"/>
    <w:rsid w:val="00935C0D"/>
    <w:rsid w:val="00944E6F"/>
    <w:rsid w:val="00963897"/>
    <w:rsid w:val="00964950"/>
    <w:rsid w:val="00967163"/>
    <w:rsid w:val="009A4B5D"/>
    <w:rsid w:val="009B2C3B"/>
    <w:rsid w:val="009B3738"/>
    <w:rsid w:val="009E257C"/>
    <w:rsid w:val="00A047AF"/>
    <w:rsid w:val="00A16302"/>
    <w:rsid w:val="00A603BB"/>
    <w:rsid w:val="00A62F4C"/>
    <w:rsid w:val="00A64FAA"/>
    <w:rsid w:val="00A73CD0"/>
    <w:rsid w:val="00A80CDB"/>
    <w:rsid w:val="00A968D8"/>
    <w:rsid w:val="00AA6F1F"/>
    <w:rsid w:val="00AC779E"/>
    <w:rsid w:val="00AD2A3E"/>
    <w:rsid w:val="00AD2B14"/>
    <w:rsid w:val="00AE193F"/>
    <w:rsid w:val="00AF0808"/>
    <w:rsid w:val="00B015D7"/>
    <w:rsid w:val="00B15D7E"/>
    <w:rsid w:val="00B32F93"/>
    <w:rsid w:val="00BA2561"/>
    <w:rsid w:val="00BA36A9"/>
    <w:rsid w:val="00BB3B4C"/>
    <w:rsid w:val="00BC2CFB"/>
    <w:rsid w:val="00BC7813"/>
    <w:rsid w:val="00BE434A"/>
    <w:rsid w:val="00BE7704"/>
    <w:rsid w:val="00BF258B"/>
    <w:rsid w:val="00C10007"/>
    <w:rsid w:val="00C12601"/>
    <w:rsid w:val="00C14770"/>
    <w:rsid w:val="00C4121F"/>
    <w:rsid w:val="00C77AEA"/>
    <w:rsid w:val="00C845BE"/>
    <w:rsid w:val="00C970AF"/>
    <w:rsid w:val="00CC4A5C"/>
    <w:rsid w:val="00CD0CDC"/>
    <w:rsid w:val="00D26EA9"/>
    <w:rsid w:val="00D822E4"/>
    <w:rsid w:val="00D92942"/>
    <w:rsid w:val="00DA6847"/>
    <w:rsid w:val="00DB5562"/>
    <w:rsid w:val="00DC405D"/>
    <w:rsid w:val="00DF36FD"/>
    <w:rsid w:val="00E1128A"/>
    <w:rsid w:val="00E12060"/>
    <w:rsid w:val="00E142E5"/>
    <w:rsid w:val="00E26CB5"/>
    <w:rsid w:val="00E27860"/>
    <w:rsid w:val="00E36CF9"/>
    <w:rsid w:val="00E551A0"/>
    <w:rsid w:val="00E80D23"/>
    <w:rsid w:val="00E96F18"/>
    <w:rsid w:val="00F01260"/>
    <w:rsid w:val="00F4131D"/>
    <w:rsid w:val="00F53CEC"/>
    <w:rsid w:val="00F76688"/>
    <w:rsid w:val="00F84DB8"/>
    <w:rsid w:val="00F9031A"/>
    <w:rsid w:val="00FA24AB"/>
    <w:rsid w:val="00FB3C69"/>
    <w:rsid w:val="00FB3D7B"/>
    <w:rsid w:val="00FC44DD"/>
    <w:rsid w:val="00FD60FC"/>
    <w:rsid w:val="00FD7DE3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8FE5"/>
  <w15:docId w15:val="{B9A7F2F2-42F3-184E-B7FF-EB9F7E42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E11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B"/>
  </w:style>
  <w:style w:type="paragraph" w:styleId="Footer">
    <w:name w:val="footer"/>
    <w:basedOn w:val="Normal"/>
    <w:link w:val="Foot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B"/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2BBB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80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C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CD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96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vendattani/Library/Group%20Containers/UBF8T346G9.Office/User%20Content.localized/Templates.localized/Note%20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2C4DE-EC3C-084A-818E-DAB66215D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style.dotx</Template>
  <TotalTime>89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Dattani</dc:creator>
  <cp:lastModifiedBy>Dattani Dibble</cp:lastModifiedBy>
  <cp:revision>15</cp:revision>
  <cp:lastPrinted>2019-09-15T21:29:00Z</cp:lastPrinted>
  <dcterms:created xsi:type="dcterms:W3CDTF">2019-12-30T14:37:00Z</dcterms:created>
  <dcterms:modified xsi:type="dcterms:W3CDTF">2019-12-30T17:21:00Z</dcterms:modified>
</cp:coreProperties>
</file>